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E0" w:rsidRDefault="00976B6C" w:rsidP="00976B6C">
      <w:pPr>
        <w:pStyle w:val="ae"/>
        <w:rPr>
          <w:lang w:eastAsia="zh-CN"/>
        </w:rPr>
      </w:pPr>
      <w:r w:rsidRPr="00976B6C">
        <w:rPr>
          <w:rFonts w:hint="eastAsia"/>
        </w:rPr>
        <w:t xml:space="preserve">APP </w:t>
      </w:r>
      <w:r w:rsidRPr="00976B6C">
        <w:rPr>
          <w:rFonts w:hint="eastAsia"/>
        </w:rPr>
        <w:t>接口</w:t>
      </w:r>
    </w:p>
    <w:p w:rsidR="00B82E15" w:rsidRDefault="00B82E15" w:rsidP="00294238">
      <w:pPr>
        <w:pStyle w:val="1"/>
      </w:pPr>
      <w:bookmarkStart w:id="0" w:name="_Toc370158683"/>
      <w:bookmarkStart w:id="1" w:name="_Toc424224825"/>
      <w:r w:rsidRPr="00F970CA">
        <w:rPr>
          <w:rFonts w:hint="eastAsia"/>
        </w:rPr>
        <w:t>接口规范</w:t>
      </w:r>
      <w:bookmarkEnd w:id="0"/>
      <w:bookmarkEnd w:id="1"/>
    </w:p>
    <w:p w:rsidR="005B5B41" w:rsidRDefault="005B5B41" w:rsidP="005B5B41">
      <w:pPr>
        <w:pStyle w:val="2"/>
      </w:pPr>
      <w:r w:rsidRPr="007F65A5">
        <w:rPr>
          <w:rFonts w:hint="eastAsia"/>
        </w:rPr>
        <w:t>接口定义样例</w:t>
      </w:r>
    </w:p>
    <w:p w:rsidR="005B5B41" w:rsidRPr="00DE4129" w:rsidRDefault="005B5B41" w:rsidP="005B5B41">
      <w:pPr>
        <w:pStyle w:val="URL"/>
      </w:pPr>
      <w:r w:rsidRPr="00DE4129">
        <w:rPr>
          <w:rFonts w:hint="eastAsia"/>
        </w:rPr>
        <w:t>[ POST ] /</w:t>
      </w:r>
      <w:r>
        <w:rPr>
          <w:rFonts w:hint="eastAsia"/>
          <w:lang w:eastAsia="zh-CN"/>
        </w:rPr>
        <w:t>demo</w:t>
      </w:r>
      <w:r w:rsidRPr="00DE4129">
        <w:rPr>
          <w:rFonts w:hint="eastAsia"/>
        </w:rPr>
        <w:t>/list</w:t>
      </w:r>
    </w:p>
    <w:p w:rsidR="005B5B41" w:rsidRDefault="005B5B41" w:rsidP="005B5B41">
      <w:pPr>
        <w:pStyle w:val="3"/>
      </w:pPr>
      <w:r>
        <w:rPr>
          <w:rFonts w:hint="eastAsia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5B5B41" w:rsidTr="00BF1E01">
        <w:trPr>
          <w:cnfStyle w:val="100000000000"/>
        </w:trPr>
        <w:tc>
          <w:tcPr>
            <w:cnfStyle w:val="001000000000"/>
            <w:tcW w:w="2262" w:type="dxa"/>
          </w:tcPr>
          <w:p w:rsidR="005B5B41" w:rsidRDefault="005B5B41" w:rsidP="00BF1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965" w:type="dxa"/>
          </w:tcPr>
          <w:p w:rsidR="005B5B41" w:rsidRDefault="005B5B41" w:rsidP="00BF1E01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1417" w:type="dxa"/>
          </w:tcPr>
          <w:p w:rsidR="005B5B41" w:rsidRDefault="005B5B41" w:rsidP="00BF1E01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404" w:type="dxa"/>
          </w:tcPr>
          <w:p w:rsidR="005B5B41" w:rsidRDefault="005B5B41" w:rsidP="00BF1E01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B5B41" w:rsidTr="00BF1E01">
        <w:trPr>
          <w:cnfStyle w:val="000000100000"/>
        </w:trPr>
        <w:tc>
          <w:tcPr>
            <w:cnfStyle w:val="001000000000"/>
            <w:tcW w:w="2262" w:type="dxa"/>
          </w:tcPr>
          <w:p w:rsidR="005B5B41" w:rsidRDefault="005B5B41" w:rsidP="00BF1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965" w:type="dxa"/>
          </w:tcPr>
          <w:p w:rsidR="005B5B41" w:rsidRDefault="005B5B41" w:rsidP="00BF1E01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</w:tcPr>
          <w:p w:rsidR="005B5B41" w:rsidRDefault="005B5B41" w:rsidP="00BF1E01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404" w:type="dxa"/>
          </w:tcPr>
          <w:p w:rsidR="005B5B41" w:rsidRDefault="005B5B41" w:rsidP="00BF1E01">
            <w:pPr>
              <w:cnfStyle w:val="000000100000"/>
              <w:rPr>
                <w:lang w:eastAsia="zh-CN"/>
              </w:rPr>
            </w:pPr>
          </w:p>
        </w:tc>
      </w:tr>
    </w:tbl>
    <w:p w:rsidR="005B5B41" w:rsidRDefault="005B5B41" w:rsidP="005B5B41">
      <w:pPr>
        <w:pStyle w:val="3"/>
      </w:pPr>
      <w:r>
        <w:rPr>
          <w:rFonts w:hint="eastAsia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5B5B41" w:rsidTr="00BF1E01">
        <w:trPr>
          <w:cnfStyle w:val="100000000000"/>
        </w:trPr>
        <w:tc>
          <w:tcPr>
            <w:cnfStyle w:val="001000000000"/>
            <w:tcW w:w="2262" w:type="dxa"/>
          </w:tcPr>
          <w:p w:rsidR="005B5B41" w:rsidRDefault="005B5B41" w:rsidP="00BF1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5B5B41" w:rsidRDefault="005B5B41" w:rsidP="00BF1E01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5B5B41" w:rsidRDefault="005B5B41" w:rsidP="00BF1E01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B5B41" w:rsidTr="00BF1E01">
        <w:trPr>
          <w:cnfStyle w:val="000000100000"/>
        </w:trPr>
        <w:tc>
          <w:tcPr>
            <w:cnfStyle w:val="001000000000"/>
            <w:tcW w:w="2262" w:type="dxa"/>
          </w:tcPr>
          <w:p w:rsidR="005B5B41" w:rsidRDefault="005B5B41" w:rsidP="00BF1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17" w:type="dxa"/>
          </w:tcPr>
          <w:p w:rsidR="005B5B41" w:rsidRDefault="005B5B41" w:rsidP="00BF1E01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5B5B41" w:rsidRDefault="005B5B41" w:rsidP="00BF1E01">
            <w:pPr>
              <w:cnfStyle w:val="000000100000"/>
              <w:rPr>
                <w:lang w:eastAsia="zh-CN"/>
              </w:rPr>
            </w:pPr>
          </w:p>
        </w:tc>
      </w:tr>
      <w:tr w:rsidR="005B5B41" w:rsidTr="00BF1E01">
        <w:trPr>
          <w:cnfStyle w:val="000000010000"/>
        </w:trPr>
        <w:tc>
          <w:tcPr>
            <w:cnfStyle w:val="001000000000"/>
            <w:tcW w:w="2262" w:type="dxa"/>
          </w:tcPr>
          <w:p w:rsidR="005B5B41" w:rsidRDefault="005B5B41" w:rsidP="00BF1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17" w:type="dxa"/>
          </w:tcPr>
          <w:p w:rsidR="005B5B41" w:rsidRDefault="005B5B41" w:rsidP="00BF1E01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5B5B41" w:rsidRDefault="005B5B41" w:rsidP="00BF1E01">
            <w:pPr>
              <w:cnfStyle w:val="000000010000"/>
              <w:rPr>
                <w:lang w:eastAsia="zh-CN"/>
              </w:rPr>
            </w:pPr>
          </w:p>
        </w:tc>
      </w:tr>
    </w:tbl>
    <w:p w:rsidR="005B5B41" w:rsidRDefault="005B5B41" w:rsidP="005B5B41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5B5B41" w:rsidRPr="002847F3" w:rsidRDefault="005B5B41" w:rsidP="005B5B41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5B5B41" w:rsidRDefault="005B5B41" w:rsidP="005B5B41">
      <w:pPr>
        <w:pStyle w:val="Code"/>
        <w:rPr>
          <w:rStyle w:val="af0"/>
        </w:rPr>
      </w:pPr>
      <w:r>
        <w:rPr>
          <w:rStyle w:val="af0"/>
        </w:rPr>
        <w:t>list:</w:t>
      </w:r>
      <w:r>
        <w:rPr>
          <w:rStyle w:val="af0"/>
          <w:rFonts w:hint="eastAsia"/>
        </w:rPr>
        <w:t>[</w:t>
      </w:r>
    </w:p>
    <w:p w:rsidR="005B5B41" w:rsidRDefault="005B5B41" w:rsidP="005B5B41">
      <w:pPr>
        <w:pStyle w:val="Code"/>
        <w:rPr>
          <w:rStyle w:val="af0"/>
          <w:rFonts w:eastAsiaTheme="minorEastAsia"/>
        </w:rPr>
      </w:pPr>
      <w:r>
        <w:rPr>
          <w:rStyle w:val="af0"/>
          <w:rFonts w:hint="eastAsia"/>
        </w:rPr>
        <w:tab/>
        <w:t>{</w:t>
      </w:r>
      <w:r>
        <w:rPr>
          <w:rStyle w:val="af0"/>
          <w:rFonts w:eastAsiaTheme="minorEastAsia" w:hint="eastAsia"/>
        </w:rPr>
        <w:t>id:</w:t>
      </w:r>
      <w:r>
        <w:rPr>
          <w:rStyle w:val="af0"/>
          <w:rFonts w:eastAsiaTheme="minorEastAsia"/>
        </w:rPr>
        <w:t>’</w:t>
      </w:r>
      <w:r>
        <w:rPr>
          <w:rStyle w:val="af0"/>
          <w:rFonts w:eastAsiaTheme="minorEastAsia" w:hint="eastAsia"/>
        </w:rPr>
        <w:t>0000123</w:t>
      </w:r>
      <w:r>
        <w:rPr>
          <w:rStyle w:val="af0"/>
          <w:rFonts w:eastAsiaTheme="minorEastAsia"/>
        </w:rPr>
        <w:t>’</w:t>
      </w:r>
      <w:r>
        <w:rPr>
          <w:rStyle w:val="af0"/>
          <w:rFonts w:eastAsiaTheme="minorEastAsia" w:hint="eastAsia"/>
        </w:rPr>
        <w:t>,name:</w:t>
      </w:r>
      <w:r>
        <w:rPr>
          <w:rStyle w:val="af0"/>
          <w:rFonts w:eastAsiaTheme="minorEastAsia"/>
        </w:rPr>
        <w:t>’</w:t>
      </w:r>
      <w:r>
        <w:rPr>
          <w:rStyle w:val="af0"/>
          <w:rFonts w:eastAsiaTheme="minorEastAsia" w:hint="eastAsia"/>
        </w:rPr>
        <w:t>demo1</w:t>
      </w:r>
      <w:r>
        <w:rPr>
          <w:rStyle w:val="af0"/>
          <w:rFonts w:eastAsiaTheme="minorEastAsia"/>
        </w:rPr>
        <w:t>’</w:t>
      </w:r>
      <w:r>
        <w:rPr>
          <w:rStyle w:val="af0"/>
          <w:rFonts w:hint="eastAsia"/>
        </w:rPr>
        <w:t>},</w:t>
      </w:r>
    </w:p>
    <w:p w:rsidR="005B5B41" w:rsidRPr="009A66F2" w:rsidRDefault="005B5B41" w:rsidP="005B5B41">
      <w:pPr>
        <w:pStyle w:val="Code"/>
        <w:ind w:firstLine="420"/>
        <w:rPr>
          <w:rStyle w:val="af0"/>
          <w:rFonts w:eastAsiaTheme="minorEastAsia"/>
        </w:rPr>
      </w:pPr>
      <w:r>
        <w:rPr>
          <w:rStyle w:val="af0"/>
          <w:rFonts w:eastAsiaTheme="minorEastAsia"/>
        </w:rPr>
        <w:t>…</w:t>
      </w:r>
      <w:r>
        <w:rPr>
          <w:rStyle w:val="af0"/>
          <w:rFonts w:eastAsiaTheme="minorEastAsia" w:hint="eastAsia"/>
        </w:rPr>
        <w:t>.</w:t>
      </w:r>
    </w:p>
    <w:p w:rsidR="005B5B41" w:rsidRDefault="005B5B41" w:rsidP="005B5B41">
      <w:pPr>
        <w:pStyle w:val="Code"/>
        <w:ind w:firstLineChars="98" w:firstLine="216"/>
        <w:rPr>
          <w:rStyle w:val="af0"/>
          <w:rFonts w:eastAsiaTheme="minorEastAsia"/>
        </w:rPr>
      </w:pPr>
      <w:r>
        <w:rPr>
          <w:rStyle w:val="af0"/>
          <w:rFonts w:hint="eastAsia"/>
        </w:rPr>
        <w:t>]</w:t>
      </w:r>
    </w:p>
    <w:p w:rsidR="005B5B41" w:rsidRPr="005B5B41" w:rsidRDefault="005B5B41" w:rsidP="005B5B41">
      <w:pPr>
        <w:pStyle w:val="Code"/>
        <w:rPr>
          <w:rStyle w:val="af0"/>
          <w:rFonts w:eastAsiaTheme="minorEastAsia"/>
        </w:rPr>
      </w:pPr>
      <w:r>
        <w:rPr>
          <w:rStyle w:val="af0"/>
          <w:rFonts w:eastAsiaTheme="minorEastAsia" w:hint="eastAsia"/>
        </w:rPr>
        <w:t>}</w:t>
      </w:r>
    </w:p>
    <w:p w:rsidR="00AD2290" w:rsidRDefault="00AD2290" w:rsidP="00AD229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响应格式</w:t>
      </w:r>
    </w:p>
    <w:p w:rsidR="00F610CD" w:rsidRDefault="00D0762C" w:rsidP="00F610CD">
      <w:pPr>
        <w:rPr>
          <w:lang w:eastAsia="zh-CN"/>
        </w:rPr>
      </w:pPr>
      <w:r w:rsidRPr="00D0762C">
        <w:rPr>
          <w:rFonts w:hint="eastAsia"/>
          <w:lang w:eastAsia="zh-CN"/>
        </w:rPr>
        <w:t>所有响应的数据都是</w:t>
      </w:r>
      <w:r w:rsidRPr="00D0762C">
        <w:rPr>
          <w:rFonts w:hint="eastAsia"/>
          <w:lang w:eastAsia="zh-CN"/>
        </w:rPr>
        <w:t>JSON</w:t>
      </w:r>
      <w:r w:rsidRPr="00D0762C">
        <w:rPr>
          <w:rFonts w:hint="eastAsia"/>
          <w:lang w:eastAsia="zh-CN"/>
        </w:rPr>
        <w:t>格式</w:t>
      </w:r>
    </w:p>
    <w:p w:rsidR="00D0762C" w:rsidRDefault="00D0762C" w:rsidP="00997EB6">
      <w:pPr>
        <w:pStyle w:val="3"/>
      </w:pPr>
      <w:r>
        <w:rPr>
          <w:rFonts w:hint="eastAsia"/>
        </w:rPr>
        <w:t>请求单个数据</w:t>
      </w:r>
    </w:p>
    <w:p w:rsidR="007B174C" w:rsidRDefault="007B174C" w:rsidP="007B174C">
      <w:pPr>
        <w:pStyle w:val="Code"/>
      </w:pPr>
      <w:r>
        <w:rPr>
          <w:rFonts w:hint="eastAsia"/>
        </w:rPr>
        <w:t>{</w:t>
      </w:r>
    </w:p>
    <w:p w:rsidR="007B174C" w:rsidRDefault="007B174C" w:rsidP="007B174C">
      <w:pPr>
        <w:pStyle w:val="Code"/>
        <w:rPr>
          <w:rFonts w:eastAsiaTheme="minorEastAsia"/>
        </w:rPr>
      </w:pPr>
      <w:r>
        <w:rPr>
          <w:rFonts w:hint="eastAsia"/>
        </w:rPr>
        <w:tab/>
      </w:r>
      <w:r>
        <w:t>data:{</w:t>
      </w:r>
    </w:p>
    <w:p w:rsidR="007B174C" w:rsidRDefault="007B174C" w:rsidP="007B174C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id: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0000123495</w:t>
      </w:r>
      <w:r>
        <w:rPr>
          <w:rFonts w:eastAsiaTheme="minorEastAsia"/>
        </w:rPr>
        <w:t>’</w:t>
      </w:r>
    </w:p>
    <w:p w:rsidR="007B174C" w:rsidRPr="007B174C" w:rsidRDefault="007B174C" w:rsidP="007B174C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name: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name02313</w:t>
      </w:r>
      <w:r>
        <w:rPr>
          <w:rFonts w:eastAsiaTheme="minorEastAsia"/>
        </w:rPr>
        <w:t>’</w:t>
      </w:r>
    </w:p>
    <w:p w:rsidR="007B174C" w:rsidRDefault="007B174C" w:rsidP="007B174C">
      <w:pPr>
        <w:pStyle w:val="Code"/>
        <w:ind w:firstLine="420"/>
      </w:pPr>
      <w:r>
        <w:t>}</w:t>
      </w:r>
    </w:p>
    <w:p w:rsidR="00E765F8" w:rsidRPr="00E765F8" w:rsidRDefault="007B174C" w:rsidP="007B174C">
      <w:pPr>
        <w:pStyle w:val="Code"/>
      </w:pPr>
      <w:r>
        <w:rPr>
          <w:rFonts w:hint="eastAsia"/>
        </w:rPr>
        <w:t>}</w:t>
      </w:r>
    </w:p>
    <w:p w:rsidR="005A412E" w:rsidRDefault="007B174C" w:rsidP="00997EB6">
      <w:pPr>
        <w:pStyle w:val="3"/>
      </w:pPr>
      <w:r>
        <w:rPr>
          <w:rFonts w:hint="eastAsia"/>
        </w:rPr>
        <w:t>请求带分页</w:t>
      </w:r>
      <w:r w:rsidR="00293FD2">
        <w:rPr>
          <w:rFonts w:hint="eastAsia"/>
        </w:rPr>
        <w:t>的数据</w:t>
      </w:r>
    </w:p>
    <w:p w:rsidR="001E3601" w:rsidRDefault="00273996" w:rsidP="001E3601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3623E3" w:rsidRDefault="003623E3" w:rsidP="001E3601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ab/>
      </w:r>
      <w:r w:rsidR="00273996">
        <w:rPr>
          <w:rFonts w:eastAsiaTheme="minorEastAsia" w:hint="eastAsia"/>
        </w:rPr>
        <w:t>pageSize</w:t>
      </w:r>
      <w:r>
        <w:rPr>
          <w:rFonts w:eastAsiaTheme="minorEastAsia" w:hint="eastAsia"/>
        </w:rPr>
        <w:t>:20,</w:t>
      </w:r>
    </w:p>
    <w:p w:rsidR="003623E3" w:rsidRDefault="003623E3" w:rsidP="001E3601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ab/>
      </w:r>
      <w:r w:rsidR="00273996">
        <w:rPr>
          <w:rFonts w:eastAsiaTheme="minorEastAsia" w:hint="eastAsia"/>
        </w:rPr>
        <w:t>pageN</w:t>
      </w:r>
      <w:r>
        <w:rPr>
          <w:rFonts w:eastAsiaTheme="minorEastAsia" w:hint="eastAsia"/>
        </w:rPr>
        <w:t>umber:1,</w:t>
      </w:r>
    </w:p>
    <w:p w:rsidR="003623E3" w:rsidRDefault="003623E3" w:rsidP="001E3601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ab/>
        <w:t>total:158,</w:t>
      </w:r>
    </w:p>
    <w:p w:rsidR="001E3601" w:rsidRDefault="001E3601" w:rsidP="001E3601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ab/>
        <w:t>list :[</w:t>
      </w:r>
    </w:p>
    <w:p w:rsidR="001E3601" w:rsidRDefault="001E3601" w:rsidP="00B22884">
      <w:pPr>
        <w:pStyle w:val="Code"/>
        <w:ind w:firstLineChars="240" w:firstLine="528"/>
        <w:rPr>
          <w:rFonts w:eastAsiaTheme="minorEastAsia"/>
        </w:rPr>
      </w:pPr>
      <w:r>
        <w:t>{</w:t>
      </w:r>
    </w:p>
    <w:p w:rsidR="001E3601" w:rsidRDefault="001E3601" w:rsidP="00B22884">
      <w:pPr>
        <w:pStyle w:val="Code"/>
        <w:ind w:firstLineChars="300" w:firstLine="660"/>
        <w:rPr>
          <w:rFonts w:eastAsiaTheme="minorEastAsia"/>
        </w:rPr>
      </w:pPr>
      <w:r>
        <w:rPr>
          <w:rFonts w:eastAsiaTheme="minorEastAsia" w:hint="eastAsia"/>
        </w:rPr>
        <w:t>id: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0000123495</w:t>
      </w:r>
      <w:r>
        <w:rPr>
          <w:rFonts w:eastAsiaTheme="minorEastAsia"/>
        </w:rPr>
        <w:t>’</w:t>
      </w:r>
    </w:p>
    <w:p w:rsidR="00B22884" w:rsidRDefault="001E3601" w:rsidP="00B22884">
      <w:pPr>
        <w:pStyle w:val="Code"/>
        <w:ind w:firstLineChars="300" w:firstLine="660"/>
        <w:rPr>
          <w:rFonts w:eastAsiaTheme="minorEastAsia"/>
        </w:rPr>
      </w:pPr>
      <w:r>
        <w:rPr>
          <w:rFonts w:eastAsiaTheme="minorEastAsia" w:hint="eastAsia"/>
        </w:rPr>
        <w:t>name: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name02313</w:t>
      </w:r>
      <w:r>
        <w:rPr>
          <w:rFonts w:eastAsiaTheme="minorEastAsia"/>
        </w:rPr>
        <w:t>’</w:t>
      </w:r>
    </w:p>
    <w:p w:rsidR="001E3601" w:rsidRPr="001E3601" w:rsidRDefault="001E3601" w:rsidP="00B22884">
      <w:pPr>
        <w:pStyle w:val="Code"/>
        <w:ind w:firstLineChars="250" w:firstLine="550"/>
        <w:rPr>
          <w:rFonts w:eastAsiaTheme="minorEastAsia"/>
        </w:rPr>
      </w:pPr>
      <w:r>
        <w:t>}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..</w:t>
      </w:r>
    </w:p>
    <w:p w:rsidR="001E3601" w:rsidRDefault="001E3601" w:rsidP="00B22884">
      <w:pPr>
        <w:pStyle w:val="Code"/>
        <w:ind w:firstLineChars="200" w:firstLine="440"/>
        <w:rPr>
          <w:rFonts w:eastAsiaTheme="minorEastAsia"/>
        </w:rPr>
      </w:pPr>
      <w:r>
        <w:rPr>
          <w:rFonts w:eastAsiaTheme="minorEastAsia" w:hint="eastAsia"/>
        </w:rPr>
        <w:t>]</w:t>
      </w:r>
    </w:p>
    <w:p w:rsidR="00CF7EF3" w:rsidRPr="00CF7EF3" w:rsidRDefault="00273996" w:rsidP="00B22884">
      <w:pPr>
        <w:pStyle w:val="Code"/>
      </w:pPr>
      <w:r>
        <w:rPr>
          <w:rFonts w:eastAsiaTheme="minorEastAsia" w:hint="eastAsia"/>
        </w:rPr>
        <w:t>}</w:t>
      </w:r>
    </w:p>
    <w:p w:rsidR="00293FD2" w:rsidRDefault="00293FD2" w:rsidP="00997EB6">
      <w:pPr>
        <w:pStyle w:val="3"/>
      </w:pPr>
      <w:r>
        <w:rPr>
          <w:rFonts w:hint="eastAsia"/>
        </w:rPr>
        <w:t>请求列表数据</w:t>
      </w:r>
    </w:p>
    <w:p w:rsidR="006678E8" w:rsidRDefault="006678E8" w:rsidP="006678E8">
      <w:pPr>
        <w:pStyle w:val="Code"/>
      </w:pPr>
      <w:r>
        <w:rPr>
          <w:rFonts w:hint="eastAsia"/>
        </w:rPr>
        <w:t>{</w:t>
      </w:r>
    </w:p>
    <w:p w:rsidR="006678E8" w:rsidRDefault="006678E8" w:rsidP="006678E8">
      <w:pPr>
        <w:pStyle w:val="Code"/>
        <w:rPr>
          <w:rFonts w:eastAsiaTheme="minorEastAsia"/>
        </w:rPr>
      </w:pPr>
      <w:r>
        <w:rPr>
          <w:rFonts w:hint="eastAsia"/>
        </w:rPr>
        <w:tab/>
      </w:r>
      <w:r>
        <w:rPr>
          <w:rFonts w:eastAsiaTheme="minorEastAsia" w:hint="eastAsia"/>
        </w:rPr>
        <w:t>list :[</w:t>
      </w:r>
    </w:p>
    <w:p w:rsidR="006678E8" w:rsidRDefault="006678E8" w:rsidP="006678E8">
      <w:pPr>
        <w:pStyle w:val="Code"/>
        <w:ind w:leftChars="400" w:left="800"/>
        <w:rPr>
          <w:rFonts w:eastAsiaTheme="minorEastAsia"/>
        </w:rPr>
      </w:pPr>
      <w:r>
        <w:t>{</w:t>
      </w:r>
    </w:p>
    <w:p w:rsidR="006678E8" w:rsidRDefault="006678E8" w:rsidP="006678E8">
      <w:pPr>
        <w:pStyle w:val="Code"/>
        <w:ind w:leftChars="400" w:left="80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id: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0000123495</w:t>
      </w:r>
      <w:r>
        <w:rPr>
          <w:rFonts w:eastAsiaTheme="minorEastAsia"/>
        </w:rPr>
        <w:t>’</w:t>
      </w:r>
    </w:p>
    <w:p w:rsidR="006678E8" w:rsidRPr="007B174C" w:rsidRDefault="006678E8" w:rsidP="006678E8">
      <w:pPr>
        <w:pStyle w:val="Code"/>
        <w:ind w:leftChars="400" w:left="80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name: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name02313</w:t>
      </w:r>
      <w:r>
        <w:rPr>
          <w:rFonts w:eastAsiaTheme="minorEastAsia"/>
        </w:rPr>
        <w:t>’</w:t>
      </w:r>
    </w:p>
    <w:p w:rsidR="006678E8" w:rsidRPr="001E3601" w:rsidRDefault="006678E8" w:rsidP="006678E8">
      <w:pPr>
        <w:pStyle w:val="Code"/>
        <w:ind w:leftChars="190" w:left="380" w:firstLine="420"/>
        <w:rPr>
          <w:rFonts w:eastAsiaTheme="minorEastAsia"/>
        </w:rPr>
      </w:pPr>
      <w:r>
        <w:t>}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..</w:t>
      </w:r>
    </w:p>
    <w:p w:rsidR="006678E8" w:rsidRDefault="006678E8" w:rsidP="006678E8">
      <w:pPr>
        <w:pStyle w:val="Code"/>
        <w:ind w:firstLine="380"/>
        <w:rPr>
          <w:rFonts w:eastAsiaTheme="minorEastAsia"/>
        </w:rPr>
      </w:pPr>
      <w:r>
        <w:rPr>
          <w:rFonts w:eastAsiaTheme="minorEastAsia" w:hint="eastAsia"/>
        </w:rPr>
        <w:t>]</w:t>
      </w:r>
    </w:p>
    <w:p w:rsidR="00293FD2" w:rsidRPr="00293FD2" w:rsidRDefault="006678E8" w:rsidP="006678E8">
      <w:pPr>
        <w:pStyle w:val="Code"/>
      </w:pPr>
      <w:r>
        <w:rPr>
          <w:rFonts w:hint="eastAsia"/>
        </w:rPr>
        <w:t>}</w:t>
      </w:r>
    </w:p>
    <w:p w:rsidR="00AD2290" w:rsidRDefault="00AD2290" w:rsidP="00AD229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错误定义</w:t>
      </w:r>
    </w:p>
    <w:p w:rsidR="00E27A9C" w:rsidRPr="003B6118" w:rsidRDefault="00E27A9C" w:rsidP="00435337">
      <w:pPr>
        <w:pStyle w:val="3"/>
      </w:pPr>
      <w:r>
        <w:rPr>
          <w:rFonts w:hint="eastAsia"/>
        </w:rPr>
        <w:t>错误码定义</w:t>
      </w:r>
    </w:p>
    <w:tbl>
      <w:tblPr>
        <w:tblStyle w:val="-11"/>
        <w:tblW w:w="0" w:type="auto"/>
        <w:tblLook w:val="04A0"/>
      </w:tblPr>
      <w:tblGrid>
        <w:gridCol w:w="1497"/>
        <w:gridCol w:w="2458"/>
        <w:gridCol w:w="5093"/>
      </w:tblGrid>
      <w:tr w:rsidR="00E27A9C" w:rsidRPr="00EA485F" w:rsidTr="00BF1E01">
        <w:trPr>
          <w:cnfStyle w:val="100000000000"/>
          <w:trHeight w:hRule="exact" w:val="567"/>
        </w:trPr>
        <w:tc>
          <w:tcPr>
            <w:cnfStyle w:val="001000000000"/>
            <w:tcW w:w="1497" w:type="dxa"/>
          </w:tcPr>
          <w:p w:rsidR="00E27A9C" w:rsidRPr="00DF7060" w:rsidRDefault="00E27A9C" w:rsidP="00BF1E01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Http_Status</w:t>
            </w:r>
          </w:p>
        </w:tc>
        <w:tc>
          <w:tcPr>
            <w:tcW w:w="2458" w:type="dxa"/>
          </w:tcPr>
          <w:p w:rsidR="00E27A9C" w:rsidRPr="00DF7060" w:rsidRDefault="00E27A9C" w:rsidP="00BF1E01">
            <w:pPr>
              <w:cnfStyle w:val="10000000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Error_Message</w:t>
            </w:r>
          </w:p>
        </w:tc>
        <w:tc>
          <w:tcPr>
            <w:tcW w:w="5093" w:type="dxa"/>
          </w:tcPr>
          <w:p w:rsidR="00E27A9C" w:rsidRPr="00DF7060" w:rsidRDefault="00E27A9C" w:rsidP="00BF1E01">
            <w:pPr>
              <w:cnfStyle w:val="10000000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 w:hint="eastAsia"/>
                <w:lang w:eastAsia="zh-CN"/>
              </w:rPr>
              <w:t>详细解释</w:t>
            </w:r>
          </w:p>
        </w:tc>
      </w:tr>
      <w:tr w:rsidR="00E27A9C" w:rsidRPr="00EA485F" w:rsidTr="00BF1E01">
        <w:trPr>
          <w:cnfStyle w:val="000000100000"/>
          <w:trHeight w:hRule="exact" w:val="567"/>
        </w:trPr>
        <w:tc>
          <w:tcPr>
            <w:cnfStyle w:val="001000000000"/>
            <w:tcW w:w="1497" w:type="dxa"/>
          </w:tcPr>
          <w:p w:rsidR="00E27A9C" w:rsidRPr="00DF7060" w:rsidRDefault="00E27A9C" w:rsidP="00BF1E01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200</w:t>
            </w:r>
          </w:p>
        </w:tc>
        <w:tc>
          <w:tcPr>
            <w:tcW w:w="2458" w:type="dxa"/>
          </w:tcPr>
          <w:p w:rsidR="00E27A9C" w:rsidRPr="00DF7060" w:rsidRDefault="00E27A9C" w:rsidP="00BF1E01">
            <w:pPr>
              <w:cnfStyle w:val="00000010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  <w:tc>
          <w:tcPr>
            <w:tcW w:w="5093" w:type="dxa"/>
          </w:tcPr>
          <w:p w:rsidR="00E27A9C" w:rsidRPr="00DF7060" w:rsidRDefault="00E27A9C" w:rsidP="00BF1E01">
            <w:pPr>
              <w:cnfStyle w:val="00000010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 w:hint="eastAsia"/>
                <w:lang w:eastAsia="zh-CN"/>
              </w:rPr>
              <w:t>成功</w:t>
            </w:r>
          </w:p>
        </w:tc>
      </w:tr>
      <w:tr w:rsidR="00E27A9C" w:rsidRPr="00EA485F" w:rsidTr="00BF1E01">
        <w:trPr>
          <w:cnfStyle w:val="000000010000"/>
          <w:trHeight w:hRule="exact" w:val="567"/>
        </w:trPr>
        <w:tc>
          <w:tcPr>
            <w:cnfStyle w:val="001000000000"/>
            <w:tcW w:w="1497" w:type="dxa"/>
          </w:tcPr>
          <w:p w:rsidR="00E27A9C" w:rsidRPr="00DF7060" w:rsidRDefault="00E27A9C" w:rsidP="00BF1E01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400</w:t>
            </w:r>
          </w:p>
        </w:tc>
        <w:tc>
          <w:tcPr>
            <w:tcW w:w="2458" w:type="dxa"/>
          </w:tcPr>
          <w:p w:rsidR="00E27A9C" w:rsidRPr="00DF7060" w:rsidRDefault="00E27A9C" w:rsidP="00BF1E01">
            <w:pPr>
              <w:cnfStyle w:val="00000001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 w:hint="eastAsia"/>
                <w:lang w:eastAsia="zh-CN"/>
              </w:rPr>
              <w:t>错误的请求</w:t>
            </w:r>
          </w:p>
        </w:tc>
        <w:tc>
          <w:tcPr>
            <w:tcW w:w="5093" w:type="dxa"/>
          </w:tcPr>
          <w:p w:rsidR="00E27A9C" w:rsidRPr="00DF7060" w:rsidRDefault="00E27A9C" w:rsidP="00BF1E01">
            <w:pPr>
              <w:cnfStyle w:val="00000001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 w:hint="eastAsia"/>
                <w:lang w:eastAsia="zh-CN"/>
              </w:rPr>
              <w:t>该请求是无效的。相应的描述信息会说明原因。</w:t>
            </w:r>
          </w:p>
        </w:tc>
      </w:tr>
      <w:tr w:rsidR="00E27A9C" w:rsidRPr="00EA485F" w:rsidTr="00BF1E01">
        <w:trPr>
          <w:cnfStyle w:val="000000100000"/>
          <w:trHeight w:hRule="exact" w:val="567"/>
        </w:trPr>
        <w:tc>
          <w:tcPr>
            <w:cnfStyle w:val="001000000000"/>
            <w:tcW w:w="1497" w:type="dxa"/>
          </w:tcPr>
          <w:p w:rsidR="00E27A9C" w:rsidRPr="00DF7060" w:rsidRDefault="00E27A9C" w:rsidP="00BF1E01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401</w:t>
            </w:r>
          </w:p>
        </w:tc>
        <w:tc>
          <w:tcPr>
            <w:tcW w:w="2458" w:type="dxa"/>
          </w:tcPr>
          <w:p w:rsidR="00E27A9C" w:rsidRPr="00DF7060" w:rsidRDefault="00E27A9C" w:rsidP="00BF1E01">
            <w:pPr>
              <w:cnfStyle w:val="00000010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 w:hint="eastAsia"/>
                <w:lang w:eastAsia="zh-CN"/>
              </w:rPr>
              <w:t>未验证</w:t>
            </w:r>
          </w:p>
        </w:tc>
        <w:tc>
          <w:tcPr>
            <w:tcW w:w="5093" w:type="dxa"/>
          </w:tcPr>
          <w:p w:rsidR="00E27A9C" w:rsidRPr="00DF7060" w:rsidRDefault="00E27A9C" w:rsidP="00BF1E01">
            <w:pPr>
              <w:cnfStyle w:val="00000010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 w:hint="eastAsia"/>
                <w:lang w:eastAsia="zh-CN"/>
              </w:rPr>
              <w:t>没有验证信息或者验证失败</w:t>
            </w:r>
          </w:p>
        </w:tc>
      </w:tr>
      <w:tr w:rsidR="00E27A9C" w:rsidRPr="00EA485F" w:rsidTr="00BF1E01">
        <w:trPr>
          <w:cnfStyle w:val="000000010000"/>
          <w:trHeight w:hRule="exact" w:val="567"/>
        </w:trPr>
        <w:tc>
          <w:tcPr>
            <w:cnfStyle w:val="001000000000"/>
            <w:tcW w:w="1497" w:type="dxa"/>
          </w:tcPr>
          <w:p w:rsidR="00E27A9C" w:rsidRPr="00DF7060" w:rsidRDefault="00E27A9C" w:rsidP="00BF1E01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403</w:t>
            </w:r>
          </w:p>
        </w:tc>
        <w:tc>
          <w:tcPr>
            <w:tcW w:w="2458" w:type="dxa"/>
          </w:tcPr>
          <w:p w:rsidR="00E27A9C" w:rsidRPr="00DF7060" w:rsidRDefault="00E27A9C" w:rsidP="00BF1E01">
            <w:pPr>
              <w:cnfStyle w:val="00000001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 w:hint="eastAsia"/>
                <w:lang w:eastAsia="zh-CN"/>
              </w:rPr>
              <w:t>被拒绝</w:t>
            </w:r>
          </w:p>
        </w:tc>
        <w:tc>
          <w:tcPr>
            <w:tcW w:w="5093" w:type="dxa"/>
          </w:tcPr>
          <w:p w:rsidR="00E27A9C" w:rsidRPr="00DF7060" w:rsidRDefault="00E27A9C" w:rsidP="00BF1E01">
            <w:pPr>
              <w:cnfStyle w:val="00000001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 w:hint="eastAsia"/>
                <w:lang w:eastAsia="zh-CN"/>
              </w:rPr>
              <w:t>理解该请求，但不被接受。相应的描述信息会说明原因。</w:t>
            </w:r>
          </w:p>
        </w:tc>
      </w:tr>
      <w:tr w:rsidR="00E27A9C" w:rsidRPr="00EA485F" w:rsidTr="00BF1E01">
        <w:trPr>
          <w:cnfStyle w:val="000000100000"/>
          <w:trHeight w:hRule="exact" w:val="567"/>
        </w:trPr>
        <w:tc>
          <w:tcPr>
            <w:cnfStyle w:val="001000000000"/>
            <w:tcW w:w="1497" w:type="dxa"/>
          </w:tcPr>
          <w:p w:rsidR="00E27A9C" w:rsidRPr="00DF7060" w:rsidRDefault="00E27A9C" w:rsidP="00BF1E01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404</w:t>
            </w:r>
          </w:p>
        </w:tc>
        <w:tc>
          <w:tcPr>
            <w:tcW w:w="2458" w:type="dxa"/>
          </w:tcPr>
          <w:p w:rsidR="00E27A9C" w:rsidRPr="00DF7060" w:rsidRDefault="00E27A9C" w:rsidP="00BF1E01">
            <w:pPr>
              <w:cnfStyle w:val="00000010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 w:hint="eastAsia"/>
                <w:lang w:eastAsia="zh-CN"/>
              </w:rPr>
              <w:t>无法找到</w:t>
            </w:r>
          </w:p>
        </w:tc>
        <w:tc>
          <w:tcPr>
            <w:tcW w:w="5093" w:type="dxa"/>
          </w:tcPr>
          <w:p w:rsidR="00E27A9C" w:rsidRPr="00DF7060" w:rsidRDefault="00E27A9C" w:rsidP="00BF1E01">
            <w:pPr>
              <w:cnfStyle w:val="00000010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 w:hint="eastAsia"/>
                <w:lang w:eastAsia="zh-CN"/>
              </w:rPr>
              <w:t>资源不存在，请求的用户的不存在，请求的格式不被支持。</w:t>
            </w:r>
          </w:p>
        </w:tc>
      </w:tr>
      <w:tr w:rsidR="00E27A9C" w:rsidRPr="00EA485F" w:rsidTr="00BF1E01">
        <w:trPr>
          <w:cnfStyle w:val="000000010000"/>
          <w:trHeight w:hRule="exact" w:val="567"/>
        </w:trPr>
        <w:tc>
          <w:tcPr>
            <w:cnfStyle w:val="001000000000"/>
            <w:tcW w:w="1497" w:type="dxa"/>
          </w:tcPr>
          <w:p w:rsidR="00E27A9C" w:rsidRPr="00DF7060" w:rsidRDefault="00E27A9C" w:rsidP="00BF1E01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405</w:t>
            </w:r>
          </w:p>
        </w:tc>
        <w:tc>
          <w:tcPr>
            <w:tcW w:w="2458" w:type="dxa"/>
          </w:tcPr>
          <w:p w:rsidR="00E27A9C" w:rsidRPr="00DF7060" w:rsidRDefault="00E27A9C" w:rsidP="00BF1E01">
            <w:pPr>
              <w:cnfStyle w:val="00000001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请求方法不合适</w:t>
            </w:r>
          </w:p>
        </w:tc>
        <w:tc>
          <w:tcPr>
            <w:tcW w:w="5093" w:type="dxa"/>
          </w:tcPr>
          <w:p w:rsidR="00E27A9C" w:rsidRPr="00DF7060" w:rsidRDefault="00E27A9C" w:rsidP="00BF1E01">
            <w:pPr>
              <w:cnfStyle w:val="00000001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该接口不支持该方法的请求。</w:t>
            </w:r>
          </w:p>
        </w:tc>
      </w:tr>
      <w:tr w:rsidR="00E27A9C" w:rsidRPr="00EA485F" w:rsidTr="00BF1E01">
        <w:trPr>
          <w:cnfStyle w:val="000000100000"/>
          <w:trHeight w:hRule="exact" w:val="567"/>
        </w:trPr>
        <w:tc>
          <w:tcPr>
            <w:cnfStyle w:val="001000000000"/>
            <w:tcW w:w="1497" w:type="dxa"/>
          </w:tcPr>
          <w:p w:rsidR="00E27A9C" w:rsidRPr="00DF7060" w:rsidRDefault="00E27A9C" w:rsidP="00BF1E01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429</w:t>
            </w:r>
          </w:p>
        </w:tc>
        <w:tc>
          <w:tcPr>
            <w:tcW w:w="2458" w:type="dxa"/>
          </w:tcPr>
          <w:p w:rsidR="00E27A9C" w:rsidRPr="00DF7060" w:rsidRDefault="00E27A9C" w:rsidP="00BF1E01">
            <w:pPr>
              <w:cnfStyle w:val="00000010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过多的请求</w:t>
            </w:r>
          </w:p>
        </w:tc>
        <w:tc>
          <w:tcPr>
            <w:tcW w:w="5093" w:type="dxa"/>
          </w:tcPr>
          <w:p w:rsidR="00E27A9C" w:rsidRPr="00DF7060" w:rsidRDefault="00E27A9C" w:rsidP="00BF1E01">
            <w:pPr>
              <w:cnfStyle w:val="00000010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请求超出了频率限制。相应的描述信息会解释具体的原因。</w:t>
            </w:r>
          </w:p>
        </w:tc>
      </w:tr>
      <w:tr w:rsidR="00E27A9C" w:rsidRPr="00EA485F" w:rsidTr="00BF1E01">
        <w:trPr>
          <w:cnfStyle w:val="000000010000"/>
          <w:trHeight w:hRule="exact" w:val="567"/>
        </w:trPr>
        <w:tc>
          <w:tcPr>
            <w:cnfStyle w:val="001000000000"/>
            <w:tcW w:w="1497" w:type="dxa"/>
          </w:tcPr>
          <w:p w:rsidR="00E27A9C" w:rsidRPr="00DF7060" w:rsidRDefault="00E27A9C" w:rsidP="00BF1E01">
            <w:pPr>
              <w:rPr>
                <w:rFonts w:asciiTheme="minorEastAsia" w:eastAsiaTheme="minorEastAsia" w:hAnsiTheme="minorEastAsia" w:cs="Times New Roman"/>
                <w:lang w:eastAsia="zh-CN"/>
              </w:rPr>
            </w:pPr>
            <w:r w:rsidRPr="00DF7060">
              <w:rPr>
                <w:rFonts w:asciiTheme="minorEastAsia" w:eastAsiaTheme="minorEastAsia" w:hAnsiTheme="minorEastAsia" w:cs="Times New Roman"/>
                <w:lang w:eastAsia="zh-CN"/>
              </w:rPr>
              <w:t>500</w:t>
            </w:r>
          </w:p>
        </w:tc>
        <w:tc>
          <w:tcPr>
            <w:tcW w:w="2458" w:type="dxa"/>
          </w:tcPr>
          <w:p w:rsidR="00E27A9C" w:rsidRPr="00DF7060" w:rsidRDefault="00E27A9C" w:rsidP="00BF1E01">
            <w:pPr>
              <w:cnfStyle w:val="00000001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内部服务错误</w:t>
            </w:r>
          </w:p>
        </w:tc>
        <w:tc>
          <w:tcPr>
            <w:tcW w:w="5093" w:type="dxa"/>
          </w:tcPr>
          <w:p w:rsidR="00E27A9C" w:rsidRPr="00DF7060" w:rsidRDefault="00E27A9C" w:rsidP="00BF1E01">
            <w:pPr>
              <w:cnfStyle w:val="000000010000"/>
              <w:rPr>
                <w:rFonts w:asciiTheme="minorEastAsia" w:eastAsiaTheme="minorEastAsia" w:hAnsiTheme="minorEastAsia"/>
                <w:lang w:eastAsia="zh-CN"/>
              </w:rPr>
            </w:pPr>
            <w:r w:rsidRPr="00DF7060">
              <w:rPr>
                <w:rFonts w:asciiTheme="minorEastAsia" w:eastAsiaTheme="minorEastAsia" w:hAnsiTheme="minorEastAsia"/>
                <w:lang w:eastAsia="zh-CN"/>
              </w:rPr>
              <w:t>服务器内部出错了。请联系我们尽快解决问题。</w:t>
            </w:r>
          </w:p>
        </w:tc>
      </w:tr>
      <w:tr w:rsidR="00E27A9C" w:rsidRPr="00EA485F" w:rsidTr="00BF1E01">
        <w:trPr>
          <w:cnfStyle w:val="000000100000"/>
          <w:trHeight w:hRule="exact" w:val="567"/>
        </w:trPr>
        <w:tc>
          <w:tcPr>
            <w:cnfStyle w:val="001000000000"/>
            <w:tcW w:w="1497" w:type="dxa"/>
          </w:tcPr>
          <w:p w:rsidR="00E27A9C" w:rsidRPr="00B07A36" w:rsidRDefault="00E27A9C" w:rsidP="00BF1E01">
            <w:pPr>
              <w:rPr>
                <w:rFonts w:asciiTheme="minorEastAsia" w:eastAsiaTheme="minorEastAsia" w:hAnsiTheme="minorEastAsia" w:cs="Times New Roman"/>
                <w:lang w:eastAsia="zh-CN"/>
              </w:rPr>
            </w:pPr>
            <w:r w:rsidRPr="00B07A36">
              <w:rPr>
                <w:rFonts w:asciiTheme="minorEastAsia" w:eastAsiaTheme="minorEastAsia" w:hAnsiTheme="minorEastAsia" w:cs="Times New Roman"/>
                <w:lang w:eastAsia="zh-CN"/>
              </w:rPr>
              <w:t>502</w:t>
            </w:r>
          </w:p>
        </w:tc>
        <w:tc>
          <w:tcPr>
            <w:tcW w:w="2458" w:type="dxa"/>
          </w:tcPr>
          <w:p w:rsidR="00E27A9C" w:rsidRPr="00B07A36" w:rsidRDefault="00E27A9C" w:rsidP="00BF1E01">
            <w:pPr>
              <w:cnfStyle w:val="000000100000"/>
              <w:rPr>
                <w:rFonts w:asciiTheme="minorEastAsia" w:eastAsiaTheme="minorEastAsia" w:hAnsiTheme="minorEastAsia"/>
                <w:lang w:eastAsia="zh-CN"/>
              </w:rPr>
            </w:pPr>
            <w:r w:rsidRPr="00B07A36">
              <w:rPr>
                <w:rFonts w:asciiTheme="minorEastAsia" w:eastAsiaTheme="minorEastAsia" w:hAnsiTheme="minorEastAsia"/>
                <w:lang w:eastAsia="zh-CN"/>
              </w:rPr>
              <w:t>无效代理</w:t>
            </w:r>
          </w:p>
        </w:tc>
        <w:tc>
          <w:tcPr>
            <w:tcW w:w="5093" w:type="dxa"/>
          </w:tcPr>
          <w:p w:rsidR="00E27A9C" w:rsidRPr="00B07A36" w:rsidRDefault="00E27A9C" w:rsidP="00BF1E01">
            <w:pPr>
              <w:cnfStyle w:val="000000100000"/>
              <w:rPr>
                <w:rFonts w:asciiTheme="minorEastAsia" w:eastAsiaTheme="minorEastAsia" w:hAnsiTheme="minorEastAsia"/>
                <w:lang w:eastAsia="zh-CN"/>
              </w:rPr>
            </w:pPr>
            <w:r w:rsidRPr="00B07A36">
              <w:rPr>
                <w:rFonts w:asciiTheme="minorEastAsia" w:eastAsiaTheme="minorEastAsia" w:hAnsiTheme="minorEastAsia"/>
                <w:lang w:eastAsia="zh-CN"/>
              </w:rPr>
              <w:t>业务服务器下线了或者正在升级。请稍后重试。</w:t>
            </w:r>
          </w:p>
        </w:tc>
      </w:tr>
      <w:tr w:rsidR="00E27A9C" w:rsidRPr="00EA485F" w:rsidTr="00BF1E01">
        <w:trPr>
          <w:cnfStyle w:val="000000010000"/>
          <w:trHeight w:hRule="exact" w:val="567"/>
        </w:trPr>
        <w:tc>
          <w:tcPr>
            <w:cnfStyle w:val="001000000000"/>
            <w:tcW w:w="1497" w:type="dxa"/>
          </w:tcPr>
          <w:p w:rsidR="00E27A9C" w:rsidRPr="00B07A36" w:rsidRDefault="00E27A9C" w:rsidP="00BF1E01">
            <w:pPr>
              <w:rPr>
                <w:rFonts w:asciiTheme="minorEastAsia" w:eastAsiaTheme="minorEastAsia" w:hAnsiTheme="minorEastAsia" w:cs="Times New Roman"/>
                <w:lang w:eastAsia="zh-CN"/>
              </w:rPr>
            </w:pPr>
            <w:r w:rsidRPr="00B07A36">
              <w:rPr>
                <w:rFonts w:asciiTheme="minorEastAsia" w:eastAsiaTheme="minorEastAsia" w:hAnsiTheme="minorEastAsia" w:cs="Times New Roman"/>
                <w:lang w:eastAsia="zh-CN"/>
              </w:rPr>
              <w:t>503</w:t>
            </w:r>
          </w:p>
        </w:tc>
        <w:tc>
          <w:tcPr>
            <w:tcW w:w="2458" w:type="dxa"/>
          </w:tcPr>
          <w:p w:rsidR="00E27A9C" w:rsidRPr="00B07A36" w:rsidRDefault="00E27A9C" w:rsidP="00BF1E01">
            <w:pPr>
              <w:cnfStyle w:val="000000010000"/>
              <w:rPr>
                <w:rFonts w:asciiTheme="minorEastAsia" w:eastAsiaTheme="minorEastAsia" w:hAnsiTheme="minorEastAsia"/>
                <w:lang w:eastAsia="zh-CN"/>
              </w:rPr>
            </w:pPr>
            <w:r w:rsidRPr="00B07A36">
              <w:rPr>
                <w:rFonts w:asciiTheme="minorEastAsia" w:eastAsiaTheme="minorEastAsia" w:hAnsiTheme="minorEastAsia"/>
                <w:lang w:eastAsia="zh-CN"/>
              </w:rPr>
              <w:t>服务暂时失效</w:t>
            </w:r>
          </w:p>
        </w:tc>
        <w:tc>
          <w:tcPr>
            <w:tcW w:w="5093" w:type="dxa"/>
          </w:tcPr>
          <w:p w:rsidR="00E27A9C" w:rsidRPr="00B07A36" w:rsidRDefault="00E27A9C" w:rsidP="00BF1E01">
            <w:pPr>
              <w:cnfStyle w:val="000000010000"/>
              <w:rPr>
                <w:rFonts w:asciiTheme="minorEastAsia" w:eastAsiaTheme="minorEastAsia" w:hAnsiTheme="minorEastAsia"/>
                <w:lang w:eastAsia="zh-CN"/>
              </w:rPr>
            </w:pPr>
            <w:r w:rsidRPr="00B07A36">
              <w:rPr>
                <w:rFonts w:asciiTheme="minorEastAsia" w:eastAsiaTheme="minorEastAsia" w:hAnsiTheme="minorEastAsia"/>
                <w:lang w:eastAsia="zh-CN"/>
              </w:rPr>
              <w:t>服务器无法响应请求。请稍后重试。</w:t>
            </w:r>
          </w:p>
        </w:tc>
      </w:tr>
      <w:tr w:rsidR="00E27A9C" w:rsidRPr="00EA485F" w:rsidTr="00BF1E01">
        <w:trPr>
          <w:cnfStyle w:val="000000100000"/>
          <w:trHeight w:hRule="exact" w:val="567"/>
        </w:trPr>
        <w:tc>
          <w:tcPr>
            <w:cnfStyle w:val="001000000000"/>
            <w:tcW w:w="1497" w:type="dxa"/>
          </w:tcPr>
          <w:p w:rsidR="00E27A9C" w:rsidRPr="00B07A36" w:rsidRDefault="00E27A9C" w:rsidP="00BF1E01">
            <w:pPr>
              <w:rPr>
                <w:rFonts w:asciiTheme="minorEastAsia" w:eastAsiaTheme="minorEastAsia" w:hAnsiTheme="minorEastAsia" w:cs="Times New Roman"/>
                <w:lang w:eastAsia="zh-CN"/>
              </w:rPr>
            </w:pPr>
            <w:r w:rsidRPr="00B07A36">
              <w:rPr>
                <w:rFonts w:asciiTheme="minorEastAsia" w:eastAsiaTheme="minorEastAsia" w:hAnsiTheme="minorEastAsia" w:cs="Times New Roman"/>
                <w:lang w:eastAsia="zh-CN"/>
              </w:rPr>
              <w:t>504</w:t>
            </w:r>
          </w:p>
        </w:tc>
        <w:tc>
          <w:tcPr>
            <w:tcW w:w="2458" w:type="dxa"/>
          </w:tcPr>
          <w:p w:rsidR="00E27A9C" w:rsidRPr="00B07A36" w:rsidRDefault="00E27A9C" w:rsidP="00BF1E01">
            <w:pPr>
              <w:cnfStyle w:val="000000100000"/>
              <w:rPr>
                <w:rFonts w:asciiTheme="minorEastAsia" w:eastAsiaTheme="minorEastAsia" w:hAnsiTheme="minorEastAsia"/>
                <w:lang w:eastAsia="zh-CN"/>
              </w:rPr>
            </w:pPr>
            <w:r w:rsidRPr="00B07A36">
              <w:rPr>
                <w:rFonts w:asciiTheme="minorEastAsia" w:eastAsiaTheme="minorEastAsia" w:hAnsiTheme="minorEastAsia"/>
                <w:lang w:eastAsia="zh-CN"/>
              </w:rPr>
              <w:t>代理超时</w:t>
            </w:r>
          </w:p>
        </w:tc>
        <w:tc>
          <w:tcPr>
            <w:tcW w:w="5093" w:type="dxa"/>
          </w:tcPr>
          <w:p w:rsidR="00E27A9C" w:rsidRPr="00B07A36" w:rsidRDefault="00E27A9C" w:rsidP="00BF1E01">
            <w:pPr>
              <w:cnfStyle w:val="000000100000"/>
              <w:rPr>
                <w:rFonts w:asciiTheme="minorEastAsia" w:eastAsiaTheme="minorEastAsia" w:hAnsiTheme="minorEastAsia"/>
                <w:lang w:eastAsia="zh-CN"/>
              </w:rPr>
            </w:pPr>
            <w:r w:rsidRPr="00B07A36">
              <w:rPr>
                <w:rFonts w:asciiTheme="minorEastAsia" w:eastAsiaTheme="minorEastAsia" w:hAnsiTheme="minorEastAsia"/>
                <w:lang w:eastAsia="zh-CN"/>
              </w:rPr>
              <w:t>服务器在运行，但是无法响应请求。请稍后重试。</w:t>
            </w:r>
          </w:p>
        </w:tc>
      </w:tr>
      <w:tr w:rsidR="00E27A9C" w:rsidRPr="00B07A36" w:rsidTr="00BF1E01">
        <w:trPr>
          <w:cnfStyle w:val="000000010000"/>
          <w:trHeight w:hRule="exact" w:val="567"/>
        </w:trPr>
        <w:tc>
          <w:tcPr>
            <w:cnfStyle w:val="001000000000"/>
            <w:tcW w:w="0" w:type="auto"/>
            <w:hideMark/>
          </w:tcPr>
          <w:p w:rsidR="00E27A9C" w:rsidRPr="00B07A36" w:rsidRDefault="00E27A9C" w:rsidP="00BF1E01">
            <w:pPr>
              <w:spacing w:before="0" w:after="0" w:line="240" w:lineRule="auto"/>
              <w:rPr>
                <w:rFonts w:ascii="Helvetica" w:eastAsia="宋体" w:hAnsi="Helvetica" w:cs="宋体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hideMark/>
          </w:tcPr>
          <w:p w:rsidR="00E27A9C" w:rsidRPr="00B07A36" w:rsidRDefault="00E27A9C" w:rsidP="00BF1E01">
            <w:pPr>
              <w:spacing w:before="0" w:after="0" w:line="240" w:lineRule="auto"/>
              <w:cnfStyle w:val="000000010000"/>
              <w:rPr>
                <w:rFonts w:ascii="Helvetica" w:eastAsia="宋体" w:hAnsi="Helvetica" w:cs="宋体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hideMark/>
          </w:tcPr>
          <w:p w:rsidR="00E27A9C" w:rsidRPr="00B07A36" w:rsidRDefault="00E27A9C" w:rsidP="00BF1E01">
            <w:pPr>
              <w:spacing w:before="0" w:after="0" w:line="240" w:lineRule="auto"/>
              <w:cnfStyle w:val="000000010000"/>
              <w:rPr>
                <w:rFonts w:ascii="Helvetica" w:eastAsia="宋体" w:hAnsi="Helvetica" w:cs="宋体"/>
                <w:sz w:val="24"/>
                <w:szCs w:val="24"/>
                <w:lang w:eastAsia="zh-CN"/>
              </w:rPr>
            </w:pPr>
          </w:p>
        </w:tc>
      </w:tr>
    </w:tbl>
    <w:p w:rsidR="00E27A9C" w:rsidRDefault="00E27A9C" w:rsidP="00435337">
      <w:pPr>
        <w:pStyle w:val="3"/>
      </w:pPr>
      <w:r>
        <w:rPr>
          <w:rFonts w:hint="eastAsia"/>
        </w:rPr>
        <w:t>遵守的规范</w:t>
      </w:r>
    </w:p>
    <w:p w:rsidR="00E27A9C" w:rsidRDefault="00E27A9C" w:rsidP="00E27A9C">
      <w:pPr>
        <w:pStyle w:val="af3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 xml:space="preserve">200 </w:t>
      </w:r>
      <w:r>
        <w:rPr>
          <w:rFonts w:hint="eastAsia"/>
          <w:lang w:eastAsia="zh-CN"/>
        </w:rPr>
        <w:t>一定是正确。所有异常都不使用</w:t>
      </w:r>
      <w:r>
        <w:rPr>
          <w:rFonts w:hint="eastAsia"/>
          <w:lang w:eastAsia="zh-CN"/>
        </w:rPr>
        <w:t xml:space="preserve"> 200 </w:t>
      </w:r>
      <w:r>
        <w:rPr>
          <w:rFonts w:hint="eastAsia"/>
          <w:lang w:eastAsia="zh-CN"/>
        </w:rPr>
        <w:t>返回码。</w:t>
      </w:r>
    </w:p>
    <w:p w:rsidR="00E27A9C" w:rsidRDefault="00E27A9C" w:rsidP="00E27A9C">
      <w:pPr>
        <w:pStyle w:val="af3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业务逻辑上的错误，有特别的错误码尽量使用</w:t>
      </w:r>
      <w:r>
        <w:rPr>
          <w:rFonts w:hint="eastAsia"/>
          <w:lang w:eastAsia="zh-CN"/>
        </w:rPr>
        <w:t xml:space="preserve"> 4xx</w:t>
      </w:r>
      <w:r>
        <w:rPr>
          <w:rFonts w:hint="eastAsia"/>
          <w:lang w:eastAsia="zh-CN"/>
        </w:rPr>
        <w:t>，否则使用</w:t>
      </w:r>
      <w:r>
        <w:rPr>
          <w:rFonts w:hint="eastAsia"/>
          <w:lang w:eastAsia="zh-CN"/>
        </w:rPr>
        <w:t xml:space="preserve"> 400</w:t>
      </w:r>
      <w:r>
        <w:rPr>
          <w:rFonts w:hint="eastAsia"/>
          <w:lang w:eastAsia="zh-CN"/>
        </w:rPr>
        <w:t>。</w:t>
      </w:r>
    </w:p>
    <w:p w:rsidR="00E27A9C" w:rsidRDefault="00E27A9C" w:rsidP="00E27A9C">
      <w:pPr>
        <w:pStyle w:val="af3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服务器端内部错误，无特别错误码使用</w:t>
      </w:r>
      <w:r>
        <w:rPr>
          <w:rFonts w:hint="eastAsia"/>
          <w:lang w:eastAsia="zh-CN"/>
        </w:rPr>
        <w:t xml:space="preserve"> 500</w:t>
      </w:r>
      <w:r>
        <w:rPr>
          <w:rFonts w:hint="eastAsia"/>
          <w:lang w:eastAsia="zh-CN"/>
        </w:rPr>
        <w:t>。</w:t>
      </w:r>
    </w:p>
    <w:p w:rsidR="00E27A9C" w:rsidRPr="00C73390" w:rsidRDefault="00E27A9C" w:rsidP="00E27A9C">
      <w:pPr>
        <w:pStyle w:val="af3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业务异常时，返回内容使用</w:t>
      </w:r>
      <w:r>
        <w:rPr>
          <w:rFonts w:hint="eastAsia"/>
          <w:lang w:eastAsia="zh-CN"/>
        </w:rPr>
        <w:t xml:space="preserve"> JSON </w:t>
      </w:r>
      <w:r>
        <w:rPr>
          <w:rFonts w:hint="eastAsia"/>
          <w:lang w:eastAsia="zh-CN"/>
        </w:rPr>
        <w:t>格式定义</w:t>
      </w:r>
      <w:r>
        <w:rPr>
          <w:rFonts w:hint="eastAsia"/>
          <w:lang w:eastAsia="zh-CN"/>
        </w:rPr>
        <w:t xml:space="preserve"> error </w:t>
      </w:r>
      <w:r>
        <w:rPr>
          <w:rFonts w:hint="eastAsia"/>
          <w:lang w:eastAsia="zh-CN"/>
        </w:rPr>
        <w:t>信息。</w:t>
      </w:r>
    </w:p>
    <w:p w:rsidR="00AD2290" w:rsidRPr="00AD2290" w:rsidRDefault="00AD2290" w:rsidP="000A0B81">
      <w:pPr>
        <w:pStyle w:val="Code"/>
      </w:pPr>
    </w:p>
    <w:p w:rsidR="00B82E15" w:rsidRDefault="00B82E15" w:rsidP="00294238">
      <w:pPr>
        <w:pStyle w:val="1"/>
      </w:pPr>
      <w:bookmarkStart w:id="2" w:name="_Toc370158684"/>
      <w:bookmarkStart w:id="3" w:name="_Toc424224826"/>
      <w:r w:rsidRPr="00F970CA">
        <w:rPr>
          <w:rFonts w:hint="eastAsia"/>
        </w:rPr>
        <w:t>接口定义</w:t>
      </w:r>
      <w:bookmarkEnd w:id="2"/>
      <w:bookmarkEnd w:id="3"/>
    </w:p>
    <w:p w:rsidR="00E473C6" w:rsidRDefault="00593986" w:rsidP="00E473C6">
      <w:pPr>
        <w:pStyle w:val="3"/>
      </w:pPr>
      <w:r>
        <w:rPr>
          <w:rFonts w:hint="eastAsia"/>
        </w:rPr>
        <w:t>用户</w:t>
      </w:r>
      <w:r w:rsidR="00E473C6">
        <w:rPr>
          <w:rFonts w:hint="eastAsia"/>
        </w:rPr>
        <w:t>注册</w:t>
      </w:r>
    </w:p>
    <w:p w:rsidR="00E473C6" w:rsidRDefault="00E473C6" w:rsidP="00E473C6">
      <w:pPr>
        <w:pStyle w:val="URL"/>
        <w:rPr>
          <w:lang w:eastAsia="zh-CN"/>
        </w:rPr>
      </w:pPr>
      <w:r>
        <w:t>[ POST ] /</w:t>
      </w:r>
      <w:r w:rsidR="00593986">
        <w:rPr>
          <w:rFonts w:hint="eastAsia"/>
          <w:lang w:eastAsia="zh-CN"/>
        </w:rPr>
        <w:t>user/create</w:t>
      </w:r>
    </w:p>
    <w:p w:rsidR="00E473C6" w:rsidRDefault="00E473C6" w:rsidP="00E473C6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E473C6" w:rsidTr="006D7368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E473C6" w:rsidRDefault="00E473C6" w:rsidP="006D7368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E473C6" w:rsidRDefault="00E473C6" w:rsidP="006D7368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E473C6" w:rsidRDefault="00E473C6" w:rsidP="006D7368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E473C6" w:rsidRDefault="00E473C6" w:rsidP="006D7368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E473C6" w:rsidTr="006D7368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E473C6" w:rsidRDefault="00593986" w:rsidP="006D73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userPhone</w:t>
            </w:r>
          </w:p>
        </w:tc>
        <w:tc>
          <w:tcPr>
            <w:tcW w:w="965" w:type="dxa"/>
            <w:hideMark/>
          </w:tcPr>
          <w:p w:rsidR="00E473C6" w:rsidRDefault="00E473C6" w:rsidP="006D7368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E473C6" w:rsidRDefault="00E473C6" w:rsidP="006D7368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E473C6" w:rsidRDefault="00593986" w:rsidP="00593986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  <w:r>
              <w:rPr>
                <w:rFonts w:hint="eastAsia"/>
                <w:lang w:eastAsia="zh-CN"/>
              </w:rPr>
              <w:t>;</w:t>
            </w:r>
            <w:r>
              <w:rPr>
                <w:rFonts w:hint="eastAsia"/>
                <w:lang w:eastAsia="zh-CN"/>
              </w:rPr>
              <w:t>账户名默认手机号；密码默认</w:t>
            </w:r>
            <w:r>
              <w:rPr>
                <w:rFonts w:hint="eastAsia"/>
                <w:lang w:eastAsia="zh-CN"/>
              </w:rPr>
              <w:t>666888</w:t>
            </w:r>
          </w:p>
        </w:tc>
      </w:tr>
    </w:tbl>
    <w:p w:rsidR="00E473C6" w:rsidRDefault="00E473C6" w:rsidP="00E473C6">
      <w:pPr>
        <w:pStyle w:val="4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E473C6" w:rsidTr="006D7368">
        <w:trPr>
          <w:cnfStyle w:val="100000000000"/>
        </w:trPr>
        <w:tc>
          <w:tcPr>
            <w:cnfStyle w:val="001000000000"/>
            <w:tcW w:w="2262" w:type="dxa"/>
          </w:tcPr>
          <w:p w:rsidR="00E473C6" w:rsidRDefault="00E473C6" w:rsidP="006D73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E473C6" w:rsidRDefault="00E473C6" w:rsidP="006D7368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E473C6" w:rsidRDefault="00E473C6" w:rsidP="006D7368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473C6" w:rsidTr="006D7368">
        <w:trPr>
          <w:cnfStyle w:val="000000100000"/>
        </w:trPr>
        <w:tc>
          <w:tcPr>
            <w:cnfStyle w:val="001000000000"/>
            <w:tcW w:w="2262" w:type="dxa"/>
          </w:tcPr>
          <w:p w:rsidR="00E473C6" w:rsidRDefault="00E473C6" w:rsidP="006D73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success</w:t>
            </w:r>
          </w:p>
        </w:tc>
        <w:tc>
          <w:tcPr>
            <w:tcW w:w="1417" w:type="dxa"/>
          </w:tcPr>
          <w:p w:rsidR="00E473C6" w:rsidRDefault="00193FD7" w:rsidP="006D7368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</w:tcPr>
          <w:p w:rsidR="00E473C6" w:rsidRDefault="00193FD7" w:rsidP="006D7368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;false: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93FD7" w:rsidTr="006D7368">
        <w:trPr>
          <w:cnfStyle w:val="000000010000"/>
        </w:trPr>
        <w:tc>
          <w:tcPr>
            <w:cnfStyle w:val="001000000000"/>
            <w:tcW w:w="2262" w:type="dxa"/>
          </w:tcPr>
          <w:p w:rsidR="00193FD7" w:rsidRDefault="00193FD7" w:rsidP="006D73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417" w:type="dxa"/>
          </w:tcPr>
          <w:p w:rsidR="00193FD7" w:rsidRDefault="00193FD7" w:rsidP="006D7368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</w:tcPr>
          <w:p w:rsidR="00193FD7" w:rsidRDefault="00193FD7" w:rsidP="006D7368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</w:tbl>
    <w:p w:rsidR="00E473C6" w:rsidRDefault="00E473C6" w:rsidP="00E473C6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E473C6" w:rsidRPr="002847F3" w:rsidRDefault="00E473C6" w:rsidP="00E473C6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E473C6" w:rsidRPr="007D020E" w:rsidRDefault="00E473C6" w:rsidP="00E473C6">
      <w:pPr>
        <w:pStyle w:val="Code"/>
        <w:rPr>
          <w:rStyle w:val="af0"/>
          <w:rFonts w:eastAsiaTheme="minorEastAsia"/>
          <w:b w:val="0"/>
        </w:rPr>
      </w:pPr>
      <w:r>
        <w:rPr>
          <w:rStyle w:val="af0"/>
          <w:rFonts w:eastAsiaTheme="minorEastAsia" w:hint="eastAsia"/>
        </w:rPr>
        <w:t>success : true</w:t>
      </w:r>
    </w:p>
    <w:p w:rsidR="00E473C6" w:rsidRDefault="00E473C6" w:rsidP="00E473C6">
      <w:pPr>
        <w:pStyle w:val="Code"/>
        <w:rPr>
          <w:rStyle w:val="af0"/>
          <w:rFonts w:eastAsiaTheme="minorEastAsia"/>
        </w:rPr>
      </w:pPr>
      <w:r w:rsidRPr="002847F3">
        <w:rPr>
          <w:rStyle w:val="af0"/>
          <w:rFonts w:hint="eastAsia"/>
        </w:rPr>
        <w:t>}</w:t>
      </w:r>
    </w:p>
    <w:p w:rsidR="00593986" w:rsidRDefault="00593986" w:rsidP="00E473C6">
      <w:pPr>
        <w:pStyle w:val="Code"/>
        <w:rPr>
          <w:rStyle w:val="af0"/>
          <w:rFonts w:eastAsiaTheme="minorEastAsia"/>
        </w:rPr>
      </w:pPr>
    </w:p>
    <w:p w:rsidR="00593986" w:rsidRDefault="00593986" w:rsidP="00593986">
      <w:pPr>
        <w:pStyle w:val="3"/>
      </w:pPr>
      <w:r>
        <w:rPr>
          <w:rFonts w:hint="eastAsia"/>
        </w:rPr>
        <w:lastRenderedPageBreak/>
        <w:t>更新用户</w:t>
      </w:r>
    </w:p>
    <w:p w:rsidR="00593986" w:rsidRDefault="00593986" w:rsidP="00593986">
      <w:pPr>
        <w:pStyle w:val="URL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user/update</w:t>
      </w:r>
    </w:p>
    <w:p w:rsidR="00593986" w:rsidRDefault="00593986" w:rsidP="00593986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593986" w:rsidTr="00193FD7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593986" w:rsidRDefault="00593986" w:rsidP="00193FD7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593986" w:rsidRDefault="00593986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593986" w:rsidRDefault="00593986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593986" w:rsidRDefault="00593986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593986" w:rsidTr="00193FD7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593986" w:rsidRDefault="0059398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965" w:type="dxa"/>
            <w:hideMark/>
          </w:tcPr>
          <w:p w:rsidR="00593986" w:rsidRDefault="0059398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7" w:type="dxa"/>
            <w:hideMark/>
          </w:tcPr>
          <w:p w:rsidR="00593986" w:rsidRDefault="00593986" w:rsidP="00193FD7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593986" w:rsidRDefault="0059398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 w:rsidR="00593986" w:rsidTr="00193FD7">
        <w:trPr>
          <w:cnfStyle w:val="000000010000"/>
          <w:trHeight w:val="573"/>
        </w:trPr>
        <w:tc>
          <w:tcPr>
            <w:cnfStyle w:val="001000000000"/>
            <w:tcW w:w="2262" w:type="dxa"/>
            <w:hideMark/>
          </w:tcPr>
          <w:p w:rsidR="00193FD7" w:rsidRDefault="00193FD7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carNum</w:t>
            </w:r>
          </w:p>
        </w:tc>
        <w:tc>
          <w:tcPr>
            <w:tcW w:w="965" w:type="dxa"/>
            <w:hideMark/>
          </w:tcPr>
          <w:p w:rsidR="00593986" w:rsidRDefault="00193FD7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7" w:type="dxa"/>
            <w:hideMark/>
          </w:tcPr>
          <w:p w:rsidR="00593986" w:rsidRDefault="00593986" w:rsidP="00193FD7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4" w:type="dxa"/>
            <w:hideMark/>
          </w:tcPr>
          <w:p w:rsidR="00593986" w:rsidRDefault="00193FD7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车牌号码</w:t>
            </w:r>
          </w:p>
        </w:tc>
      </w:tr>
      <w:tr w:rsidR="00593986" w:rsidTr="00193FD7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593986" w:rsidRDefault="00193FD7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</w:t>
            </w:r>
          </w:p>
        </w:tc>
        <w:tc>
          <w:tcPr>
            <w:tcW w:w="965" w:type="dxa"/>
            <w:hideMark/>
          </w:tcPr>
          <w:p w:rsidR="00593986" w:rsidRDefault="0059398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7" w:type="dxa"/>
            <w:hideMark/>
          </w:tcPr>
          <w:p w:rsidR="00593986" w:rsidRDefault="00593986" w:rsidP="00193FD7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593986" w:rsidRDefault="0059398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</w:tbl>
    <w:p w:rsidR="00593986" w:rsidRDefault="00593986" w:rsidP="00593986">
      <w:pPr>
        <w:pStyle w:val="4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593986" w:rsidTr="00193FD7">
        <w:trPr>
          <w:cnfStyle w:val="100000000000"/>
        </w:trPr>
        <w:tc>
          <w:tcPr>
            <w:cnfStyle w:val="001000000000"/>
            <w:tcW w:w="2262" w:type="dxa"/>
          </w:tcPr>
          <w:p w:rsidR="00593986" w:rsidRDefault="0059398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593986" w:rsidRDefault="00593986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593986" w:rsidRDefault="00593986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93986" w:rsidTr="00193FD7">
        <w:trPr>
          <w:cnfStyle w:val="000000100000"/>
        </w:trPr>
        <w:tc>
          <w:tcPr>
            <w:cnfStyle w:val="001000000000"/>
            <w:tcW w:w="2262" w:type="dxa"/>
          </w:tcPr>
          <w:p w:rsidR="00593986" w:rsidRDefault="0059398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success</w:t>
            </w:r>
          </w:p>
        </w:tc>
        <w:tc>
          <w:tcPr>
            <w:tcW w:w="1417" w:type="dxa"/>
          </w:tcPr>
          <w:p w:rsidR="00593986" w:rsidRDefault="00193FD7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593986" w:rsidRDefault="00193FD7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;false: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93FD7" w:rsidTr="00193FD7">
        <w:trPr>
          <w:cnfStyle w:val="000000010000"/>
        </w:trPr>
        <w:tc>
          <w:tcPr>
            <w:cnfStyle w:val="001000000000"/>
            <w:tcW w:w="2262" w:type="dxa"/>
          </w:tcPr>
          <w:p w:rsidR="00193FD7" w:rsidRDefault="00193FD7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417" w:type="dxa"/>
          </w:tcPr>
          <w:p w:rsidR="00193FD7" w:rsidRDefault="00193FD7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193FD7" w:rsidRDefault="00193FD7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原因</w:t>
            </w:r>
          </w:p>
        </w:tc>
      </w:tr>
    </w:tbl>
    <w:p w:rsidR="00593986" w:rsidRDefault="00593986" w:rsidP="00593986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593986" w:rsidRPr="002847F3" w:rsidRDefault="00593986" w:rsidP="00593986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593986" w:rsidRPr="007D020E" w:rsidRDefault="00593986" w:rsidP="00593986">
      <w:pPr>
        <w:pStyle w:val="Code"/>
        <w:rPr>
          <w:rStyle w:val="af0"/>
          <w:rFonts w:eastAsiaTheme="minorEastAsia"/>
          <w:b w:val="0"/>
        </w:rPr>
      </w:pPr>
      <w:r>
        <w:rPr>
          <w:rStyle w:val="af0"/>
          <w:rFonts w:eastAsiaTheme="minorEastAsia" w:hint="eastAsia"/>
        </w:rPr>
        <w:t>success : true</w:t>
      </w:r>
    </w:p>
    <w:p w:rsidR="00593986" w:rsidRDefault="00593986" w:rsidP="00593986">
      <w:pPr>
        <w:pStyle w:val="Code"/>
        <w:rPr>
          <w:rStyle w:val="af0"/>
          <w:rFonts w:eastAsiaTheme="minorEastAsia"/>
        </w:rPr>
      </w:pPr>
      <w:r w:rsidRPr="002847F3">
        <w:rPr>
          <w:rStyle w:val="af0"/>
          <w:rFonts w:hint="eastAsia"/>
        </w:rPr>
        <w:t>}</w:t>
      </w:r>
    </w:p>
    <w:p w:rsidR="00C27ADE" w:rsidRDefault="00C27ADE" w:rsidP="00593986">
      <w:pPr>
        <w:pStyle w:val="Code"/>
        <w:rPr>
          <w:rStyle w:val="af0"/>
          <w:rFonts w:eastAsiaTheme="minorEastAsia"/>
        </w:rPr>
      </w:pPr>
    </w:p>
    <w:p w:rsidR="00C27ADE" w:rsidRDefault="00C27ADE" w:rsidP="00C27ADE">
      <w:pPr>
        <w:pStyle w:val="3"/>
      </w:pPr>
      <w:r>
        <w:rPr>
          <w:rFonts w:hint="eastAsia"/>
        </w:rPr>
        <w:lastRenderedPageBreak/>
        <w:t>用户登录</w:t>
      </w:r>
    </w:p>
    <w:p w:rsidR="00C27ADE" w:rsidRDefault="00C27ADE" w:rsidP="00C27ADE">
      <w:pPr>
        <w:pStyle w:val="URL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userLogin</w:t>
      </w:r>
    </w:p>
    <w:p w:rsidR="00C27ADE" w:rsidRDefault="00C27ADE" w:rsidP="00C27ADE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C27ADE" w:rsidTr="00F8582E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C27ADE" w:rsidRDefault="00C27ADE" w:rsidP="00F8582E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C27ADE" w:rsidRDefault="00C27ADE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C27ADE" w:rsidRDefault="00C27ADE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C27ADE" w:rsidRDefault="00C27ADE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C27ADE" w:rsidTr="00F8582E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C27ADE" w:rsidRDefault="00183352" w:rsidP="001833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loginN</w:t>
            </w:r>
            <w:r w:rsidR="00C27ADE">
              <w:rPr>
                <w:rFonts w:hint="eastAsia"/>
                <w:lang w:eastAsia="zh-CN"/>
              </w:rPr>
              <w:t>ame</w:t>
            </w:r>
          </w:p>
        </w:tc>
        <w:tc>
          <w:tcPr>
            <w:tcW w:w="965" w:type="dxa"/>
            <w:hideMark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用户帐号</w:t>
            </w:r>
          </w:p>
        </w:tc>
      </w:tr>
      <w:tr w:rsidR="00C27ADE" w:rsidTr="00F8582E">
        <w:trPr>
          <w:cnfStyle w:val="000000010000"/>
        </w:trPr>
        <w:tc>
          <w:tcPr>
            <w:cnfStyle w:val="001000000000"/>
            <w:tcW w:w="2262" w:type="dxa"/>
            <w:hideMark/>
          </w:tcPr>
          <w:p w:rsidR="00C27ADE" w:rsidRDefault="00C27ADE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965" w:type="dxa"/>
            <w:hideMark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</w:tbl>
    <w:p w:rsidR="00C27ADE" w:rsidRDefault="00C27ADE" w:rsidP="00C27ADE">
      <w:pPr>
        <w:pStyle w:val="4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C27ADE" w:rsidTr="00F8582E">
        <w:trPr>
          <w:cnfStyle w:val="100000000000"/>
        </w:trPr>
        <w:tc>
          <w:tcPr>
            <w:cnfStyle w:val="001000000000"/>
            <w:tcW w:w="2262" w:type="dxa"/>
          </w:tcPr>
          <w:p w:rsidR="00C27ADE" w:rsidRDefault="00C27ADE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C27ADE" w:rsidRDefault="00C27ADE" w:rsidP="00F8582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C27ADE" w:rsidRDefault="00C27ADE" w:rsidP="00F8582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27ADE" w:rsidTr="00F8582E">
        <w:trPr>
          <w:cnfStyle w:val="000000100000"/>
        </w:trPr>
        <w:tc>
          <w:tcPr>
            <w:cnfStyle w:val="001000000000"/>
            <w:tcW w:w="2262" w:type="dxa"/>
          </w:tcPr>
          <w:p w:rsidR="00C27ADE" w:rsidRDefault="00C27ADE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success</w:t>
            </w:r>
          </w:p>
        </w:tc>
        <w:tc>
          <w:tcPr>
            <w:tcW w:w="1417" w:type="dxa"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;false: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27ADE" w:rsidTr="00F8582E">
        <w:trPr>
          <w:cnfStyle w:val="000000010000"/>
        </w:trPr>
        <w:tc>
          <w:tcPr>
            <w:cnfStyle w:val="001000000000"/>
            <w:tcW w:w="2262" w:type="dxa"/>
          </w:tcPr>
          <w:p w:rsidR="00C27ADE" w:rsidRDefault="00C27ADE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417" w:type="dxa"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  <w:tr w:rsidR="00C27ADE" w:rsidTr="00F8582E">
        <w:trPr>
          <w:cnfStyle w:val="000000100000"/>
        </w:trPr>
        <w:tc>
          <w:tcPr>
            <w:cnfStyle w:val="001000000000"/>
            <w:tcW w:w="2262" w:type="dxa"/>
          </w:tcPr>
          <w:p w:rsidR="00C27ADE" w:rsidRDefault="00B8474D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  <w:tc>
          <w:tcPr>
            <w:tcW w:w="1417" w:type="dxa"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27ADE" w:rsidTr="00F8582E">
        <w:trPr>
          <w:cnfStyle w:val="000000010000"/>
        </w:trPr>
        <w:tc>
          <w:tcPr>
            <w:cnfStyle w:val="001000000000"/>
            <w:tcW w:w="2262" w:type="dxa"/>
          </w:tcPr>
          <w:p w:rsidR="00C27ADE" w:rsidRDefault="008465E3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loginName</w:t>
            </w:r>
          </w:p>
        </w:tc>
        <w:tc>
          <w:tcPr>
            <w:tcW w:w="1417" w:type="dxa"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用户帐号</w:t>
            </w:r>
          </w:p>
        </w:tc>
      </w:tr>
      <w:tr w:rsidR="00C27ADE" w:rsidTr="00F8582E">
        <w:trPr>
          <w:cnfStyle w:val="000000100000"/>
        </w:trPr>
        <w:tc>
          <w:tcPr>
            <w:cnfStyle w:val="001000000000"/>
            <w:tcW w:w="2262" w:type="dxa"/>
          </w:tcPr>
          <w:p w:rsidR="00C27ADE" w:rsidRDefault="00C27ADE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17" w:type="dxa"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用户姓名</w:t>
            </w:r>
          </w:p>
        </w:tc>
      </w:tr>
      <w:tr w:rsidR="00C27ADE" w:rsidTr="00F8582E">
        <w:trPr>
          <w:cnfStyle w:val="000000010000"/>
        </w:trPr>
        <w:tc>
          <w:tcPr>
            <w:cnfStyle w:val="001000000000"/>
            <w:tcW w:w="2262" w:type="dxa"/>
          </w:tcPr>
          <w:p w:rsidR="00C27ADE" w:rsidRDefault="00C27ADE" w:rsidP="00F8582E">
            <w:pPr>
              <w:rPr>
                <w:lang w:eastAsia="zh-CN"/>
              </w:rPr>
            </w:pPr>
            <w:r w:rsidRPr="00C27ADE">
              <w:rPr>
                <w:lang w:eastAsia="zh-CN"/>
              </w:rPr>
              <w:lastRenderedPageBreak/>
              <w:t>phone</w:t>
            </w:r>
          </w:p>
        </w:tc>
        <w:tc>
          <w:tcPr>
            <w:tcW w:w="1417" w:type="dxa"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 w:rsidRPr="00C27ADE">
              <w:rPr>
                <w:rFonts w:hint="eastAsia"/>
                <w:lang w:eastAsia="zh-CN"/>
              </w:rPr>
              <w:t>手机号码</w:t>
            </w:r>
          </w:p>
        </w:tc>
      </w:tr>
      <w:tr w:rsidR="00C27ADE" w:rsidTr="00F8582E">
        <w:trPr>
          <w:cnfStyle w:val="000000100000"/>
        </w:trPr>
        <w:tc>
          <w:tcPr>
            <w:cnfStyle w:val="001000000000"/>
            <w:tcW w:w="2262" w:type="dxa"/>
          </w:tcPr>
          <w:p w:rsidR="00C27ADE" w:rsidRPr="00C27ADE" w:rsidRDefault="00C27ADE" w:rsidP="00F8582E">
            <w:pPr>
              <w:rPr>
                <w:lang w:eastAsia="zh-CN"/>
              </w:rPr>
            </w:pPr>
            <w:r w:rsidRPr="00C27ADE">
              <w:rPr>
                <w:lang w:eastAsia="zh-CN"/>
              </w:rPr>
              <w:t>photo</w:t>
            </w:r>
          </w:p>
        </w:tc>
        <w:tc>
          <w:tcPr>
            <w:tcW w:w="1417" w:type="dxa"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 w:rsidRPr="00C27ADE">
              <w:rPr>
                <w:rFonts w:hint="eastAsia"/>
                <w:lang w:eastAsia="zh-CN"/>
              </w:rPr>
              <w:t>头像</w:t>
            </w:r>
          </w:p>
        </w:tc>
      </w:tr>
      <w:tr w:rsidR="00C27ADE" w:rsidTr="00F8582E">
        <w:trPr>
          <w:cnfStyle w:val="000000010000"/>
        </w:trPr>
        <w:tc>
          <w:tcPr>
            <w:cnfStyle w:val="001000000000"/>
            <w:tcW w:w="2262" w:type="dxa"/>
          </w:tcPr>
          <w:p w:rsidR="00C27ADE" w:rsidRPr="00C27ADE" w:rsidRDefault="00C27ADE" w:rsidP="00C27ADE">
            <w:pPr>
              <w:rPr>
                <w:lang w:eastAsia="zh-CN"/>
              </w:rPr>
            </w:pPr>
            <w:r w:rsidRPr="00C27ADE">
              <w:rPr>
                <w:lang w:eastAsia="zh-CN"/>
              </w:rPr>
              <w:t>car</w:t>
            </w:r>
            <w:r>
              <w:rPr>
                <w:rFonts w:hint="eastAsia"/>
                <w:lang w:eastAsia="zh-CN"/>
              </w:rPr>
              <w:t>N</w:t>
            </w:r>
            <w:r w:rsidRPr="00C27ADE">
              <w:rPr>
                <w:lang w:eastAsia="zh-CN"/>
              </w:rPr>
              <w:t>um</w:t>
            </w:r>
          </w:p>
        </w:tc>
        <w:tc>
          <w:tcPr>
            <w:tcW w:w="1417" w:type="dxa"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360" w:type="dxa"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 w:rsidRPr="00C27ADE">
              <w:rPr>
                <w:rFonts w:hint="eastAsia"/>
                <w:lang w:eastAsia="zh-CN"/>
              </w:rPr>
              <w:t>车牌号码</w:t>
            </w:r>
            <w:r>
              <w:rPr>
                <w:rFonts w:hint="eastAsia"/>
                <w:lang w:eastAsia="zh-CN"/>
              </w:rPr>
              <w:t>（多个以</w:t>
            </w:r>
            <w:r w:rsidR="00F8582E">
              <w:rPr>
                <w:rFonts w:hint="eastAsia"/>
                <w:lang w:eastAsia="zh-CN"/>
              </w:rPr>
              <w:t>;</w:t>
            </w:r>
            <w:r>
              <w:rPr>
                <w:rFonts w:hint="eastAsia"/>
                <w:lang w:eastAsia="zh-CN"/>
              </w:rPr>
              <w:t>隔开）</w:t>
            </w:r>
          </w:p>
        </w:tc>
      </w:tr>
    </w:tbl>
    <w:p w:rsidR="00C27ADE" w:rsidRDefault="00C27ADE" w:rsidP="00C27ADE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C27ADE" w:rsidRPr="002847F3" w:rsidRDefault="00C27ADE" w:rsidP="00C27ADE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C27ADE" w:rsidRPr="007D020E" w:rsidRDefault="00C27ADE" w:rsidP="00C27ADE">
      <w:pPr>
        <w:pStyle w:val="Code"/>
        <w:rPr>
          <w:rStyle w:val="af0"/>
          <w:rFonts w:eastAsiaTheme="minorEastAsia"/>
          <w:b w:val="0"/>
        </w:rPr>
      </w:pPr>
      <w:r>
        <w:rPr>
          <w:rStyle w:val="af0"/>
          <w:rFonts w:eastAsiaTheme="minorEastAsia" w:hint="eastAsia"/>
        </w:rPr>
        <w:t>success : true</w:t>
      </w:r>
    </w:p>
    <w:p w:rsidR="00C27ADE" w:rsidRDefault="00C27ADE" w:rsidP="00C27ADE">
      <w:pPr>
        <w:pStyle w:val="Code"/>
        <w:rPr>
          <w:rStyle w:val="af0"/>
          <w:rFonts w:eastAsiaTheme="minorEastAsia"/>
        </w:rPr>
      </w:pPr>
      <w:r w:rsidRPr="002847F3">
        <w:rPr>
          <w:rStyle w:val="af0"/>
          <w:rFonts w:hint="eastAsia"/>
        </w:rPr>
        <w:t>}</w:t>
      </w:r>
    </w:p>
    <w:p w:rsidR="00C27ADE" w:rsidRPr="00C27ADE" w:rsidRDefault="00C27ADE" w:rsidP="00593986">
      <w:pPr>
        <w:pStyle w:val="Code"/>
        <w:rPr>
          <w:rFonts w:eastAsiaTheme="minorEastAsia"/>
        </w:rPr>
      </w:pPr>
    </w:p>
    <w:p w:rsidR="00593986" w:rsidRPr="00593986" w:rsidRDefault="00593986" w:rsidP="00E473C6">
      <w:pPr>
        <w:pStyle w:val="Code"/>
        <w:rPr>
          <w:rFonts w:eastAsiaTheme="minorEastAsia"/>
        </w:rPr>
      </w:pPr>
    </w:p>
    <w:p w:rsidR="006F5136" w:rsidRDefault="006F5136" w:rsidP="006F5136">
      <w:pPr>
        <w:pStyle w:val="2"/>
        <w:rPr>
          <w:lang w:eastAsia="zh-CN"/>
        </w:rPr>
      </w:pPr>
      <w:r>
        <w:rPr>
          <w:rFonts w:hint="eastAsia"/>
          <w:lang w:eastAsia="zh-CN"/>
        </w:rPr>
        <w:t>停车场</w:t>
      </w:r>
    </w:p>
    <w:p w:rsidR="006F5136" w:rsidRDefault="006F5136" w:rsidP="006F5136">
      <w:pPr>
        <w:pStyle w:val="3"/>
      </w:pPr>
      <w:r>
        <w:rPr>
          <w:rFonts w:hint="eastAsia"/>
        </w:rPr>
        <w:t>停车场列表</w:t>
      </w:r>
    </w:p>
    <w:p w:rsidR="006F5136" w:rsidRDefault="006F5136" w:rsidP="006F5136">
      <w:pPr>
        <w:pStyle w:val="URL"/>
        <w:rPr>
          <w:lang w:eastAsia="zh-CN"/>
        </w:rPr>
      </w:pPr>
      <w:r>
        <w:t xml:space="preserve">[ POST ] </w:t>
      </w:r>
      <w:r w:rsidR="00830E6C">
        <w:rPr>
          <w:rFonts w:hint="eastAsia"/>
          <w:lang w:eastAsia="zh-CN"/>
        </w:rPr>
        <w:t>parkingInfo</w:t>
      </w:r>
      <w:r>
        <w:t>/</w:t>
      </w:r>
      <w:r w:rsidR="009266ED">
        <w:rPr>
          <w:rFonts w:hint="eastAsia"/>
          <w:lang w:eastAsia="zh-CN"/>
        </w:rPr>
        <w:t>list</w:t>
      </w:r>
    </w:p>
    <w:p w:rsidR="006F5136" w:rsidRDefault="006F5136" w:rsidP="006F5136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6F5136" w:rsidTr="00193FD7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6F5136" w:rsidRDefault="006F5136" w:rsidP="00193FD7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6F5136" w:rsidRDefault="006F5136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6F5136" w:rsidRDefault="006F5136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6F5136" w:rsidRDefault="006F5136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6F5136" w:rsidTr="00193FD7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6F5136" w:rsidRDefault="006F5136" w:rsidP="006F5136">
            <w:pPr>
              <w:rPr>
                <w:lang w:eastAsia="zh-CN"/>
              </w:rPr>
            </w:pPr>
            <w:r w:rsidRPr="006F5136">
              <w:rPr>
                <w:lang w:eastAsia="zh-CN"/>
              </w:rPr>
              <w:t>lo</w:t>
            </w:r>
            <w:r>
              <w:rPr>
                <w:rFonts w:hint="eastAsia"/>
                <w:lang w:eastAsia="zh-CN"/>
              </w:rPr>
              <w:t>t</w:t>
            </w:r>
          </w:p>
        </w:tc>
        <w:tc>
          <w:tcPr>
            <w:tcW w:w="965" w:type="dxa"/>
            <w:hideMark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 w:rsidR="006F5136" w:rsidTr="00193FD7">
        <w:trPr>
          <w:cnfStyle w:val="000000010000"/>
          <w:trHeight w:val="573"/>
        </w:trPr>
        <w:tc>
          <w:tcPr>
            <w:cnfStyle w:val="001000000000"/>
            <w:tcW w:w="2262" w:type="dxa"/>
            <w:hideMark/>
          </w:tcPr>
          <w:p w:rsidR="006F5136" w:rsidRDefault="006F513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lat</w:t>
            </w:r>
          </w:p>
        </w:tc>
        <w:tc>
          <w:tcPr>
            <w:tcW w:w="965" w:type="dxa"/>
            <w:hideMark/>
          </w:tcPr>
          <w:p w:rsidR="006F5136" w:rsidRDefault="006F5136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6F5136" w:rsidRDefault="006F5136" w:rsidP="00193FD7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4" w:type="dxa"/>
            <w:hideMark/>
          </w:tcPr>
          <w:p w:rsidR="006F5136" w:rsidRDefault="006F5136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 w:rsidR="006F5136" w:rsidRDefault="006F5136" w:rsidP="006F5136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6F5136" w:rsidTr="00193FD7">
        <w:trPr>
          <w:cnfStyle w:val="100000000000"/>
        </w:trPr>
        <w:tc>
          <w:tcPr>
            <w:cnfStyle w:val="001000000000"/>
            <w:tcW w:w="2262" w:type="dxa"/>
          </w:tcPr>
          <w:p w:rsidR="006F5136" w:rsidRDefault="006F513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6F5136" w:rsidRDefault="006F5136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6F5136" w:rsidRDefault="006F5136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F5136" w:rsidTr="00193FD7">
        <w:trPr>
          <w:cnfStyle w:val="000000100000"/>
        </w:trPr>
        <w:tc>
          <w:tcPr>
            <w:cnfStyle w:val="001000000000"/>
            <w:tcW w:w="2262" w:type="dxa"/>
          </w:tcPr>
          <w:p w:rsidR="006F5136" w:rsidRDefault="006F513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17" w:type="dxa"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停车场名称</w:t>
            </w:r>
          </w:p>
        </w:tc>
      </w:tr>
      <w:tr w:rsidR="006F5136" w:rsidTr="00193FD7">
        <w:trPr>
          <w:cnfStyle w:val="000000010000"/>
        </w:trPr>
        <w:tc>
          <w:tcPr>
            <w:cnfStyle w:val="001000000000"/>
            <w:tcW w:w="2262" w:type="dxa"/>
          </w:tcPr>
          <w:p w:rsidR="006F5136" w:rsidRDefault="006F513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</w:t>
            </w:r>
          </w:p>
        </w:tc>
        <w:tc>
          <w:tcPr>
            <w:tcW w:w="1417" w:type="dxa"/>
          </w:tcPr>
          <w:p w:rsidR="006F5136" w:rsidRDefault="006F5136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6F5136" w:rsidRDefault="006F5136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停车场图片</w:t>
            </w:r>
          </w:p>
        </w:tc>
      </w:tr>
      <w:tr w:rsidR="006F5136" w:rsidTr="00193FD7">
        <w:trPr>
          <w:cnfStyle w:val="000000100000"/>
        </w:trPr>
        <w:tc>
          <w:tcPr>
            <w:cnfStyle w:val="001000000000"/>
            <w:tcW w:w="2262" w:type="dxa"/>
          </w:tcPr>
          <w:p w:rsidR="006F5136" w:rsidRDefault="006F5136" w:rsidP="00193FD7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esc</w:t>
            </w:r>
          </w:p>
        </w:tc>
        <w:tc>
          <w:tcPr>
            <w:tcW w:w="1417" w:type="dxa"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 w:rsidRPr="006F5136">
              <w:rPr>
                <w:rFonts w:hint="eastAsia"/>
                <w:lang w:eastAsia="zh-CN"/>
              </w:rPr>
              <w:t>收费标准</w:t>
            </w:r>
          </w:p>
        </w:tc>
      </w:tr>
      <w:tr w:rsidR="006F5136" w:rsidTr="00193FD7">
        <w:trPr>
          <w:cnfStyle w:val="000000010000"/>
        </w:trPr>
        <w:tc>
          <w:tcPr>
            <w:cnfStyle w:val="001000000000"/>
            <w:tcW w:w="2262" w:type="dxa"/>
          </w:tcPr>
          <w:p w:rsidR="006F5136" w:rsidRDefault="00BA56C9" w:rsidP="00193FD7">
            <w:pPr>
              <w:rPr>
                <w:lang w:eastAsia="zh-CN"/>
              </w:rPr>
            </w:pPr>
            <w:r w:rsidRPr="00BA56C9">
              <w:rPr>
                <w:lang w:eastAsia="zh-CN"/>
              </w:rPr>
              <w:t>distance</w:t>
            </w:r>
          </w:p>
        </w:tc>
        <w:tc>
          <w:tcPr>
            <w:tcW w:w="1417" w:type="dxa"/>
          </w:tcPr>
          <w:p w:rsidR="006F5136" w:rsidRDefault="00BA56C9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6F5136" w:rsidRDefault="00BA56C9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停车场距离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单位</w:t>
            </w:r>
            <w:r>
              <w:rPr>
                <w:rFonts w:hint="eastAsia"/>
                <w:lang w:eastAsia="zh-CN"/>
              </w:rPr>
              <w:t>/KM</w:t>
            </w:r>
          </w:p>
        </w:tc>
      </w:tr>
      <w:tr w:rsidR="006F5136" w:rsidTr="00193FD7">
        <w:trPr>
          <w:cnfStyle w:val="000000100000"/>
        </w:trPr>
        <w:tc>
          <w:tcPr>
            <w:cnfStyle w:val="001000000000"/>
            <w:tcW w:w="2262" w:type="dxa"/>
          </w:tcPr>
          <w:p w:rsidR="006F5136" w:rsidRDefault="006F5136" w:rsidP="00193FD7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</w:p>
        </w:tc>
        <w:tc>
          <w:tcPr>
            <w:tcW w:w="5360" w:type="dxa"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</w:p>
        </w:tc>
      </w:tr>
    </w:tbl>
    <w:p w:rsidR="006F5136" w:rsidRDefault="006F5136" w:rsidP="006F5136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6F5136" w:rsidRPr="002847F3" w:rsidRDefault="006F5136" w:rsidP="006F5136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6F5136" w:rsidRPr="007D020E" w:rsidRDefault="006F5136" w:rsidP="006F5136">
      <w:pPr>
        <w:pStyle w:val="Code"/>
        <w:rPr>
          <w:rStyle w:val="af0"/>
          <w:rFonts w:eastAsiaTheme="minorEastAsia"/>
          <w:b w:val="0"/>
        </w:rPr>
      </w:pPr>
      <w:r>
        <w:rPr>
          <w:rStyle w:val="af0"/>
          <w:rFonts w:eastAsiaTheme="minorEastAsia" w:hint="eastAsia"/>
        </w:rPr>
        <w:t>success : true</w:t>
      </w:r>
    </w:p>
    <w:p w:rsidR="006F5136" w:rsidRDefault="006F5136" w:rsidP="006F5136">
      <w:pPr>
        <w:pStyle w:val="Code"/>
        <w:rPr>
          <w:rStyle w:val="af0"/>
          <w:rFonts w:eastAsiaTheme="minorEastAsia"/>
        </w:rPr>
      </w:pPr>
      <w:r w:rsidRPr="002847F3">
        <w:rPr>
          <w:rStyle w:val="af0"/>
          <w:rFonts w:hint="eastAsia"/>
        </w:rPr>
        <w:t>}</w:t>
      </w:r>
    </w:p>
    <w:p w:rsidR="00A27FA9" w:rsidRPr="00A27FA9" w:rsidRDefault="00A27FA9" w:rsidP="006F5136">
      <w:pPr>
        <w:pStyle w:val="Code"/>
        <w:rPr>
          <w:rStyle w:val="af0"/>
          <w:rFonts w:eastAsiaTheme="minorEastAsia"/>
        </w:rPr>
      </w:pPr>
    </w:p>
    <w:p w:rsidR="00A27FA9" w:rsidRDefault="00A27FA9" w:rsidP="00A27FA9">
      <w:pPr>
        <w:pStyle w:val="3"/>
      </w:pPr>
      <w:r>
        <w:rPr>
          <w:rFonts w:hint="eastAsia"/>
        </w:rPr>
        <w:t>车位列表</w:t>
      </w:r>
    </w:p>
    <w:p w:rsidR="00A27FA9" w:rsidRDefault="00A27FA9" w:rsidP="00A27FA9">
      <w:pPr>
        <w:pStyle w:val="URL"/>
        <w:rPr>
          <w:lang w:eastAsia="zh-CN"/>
        </w:rPr>
      </w:pPr>
      <w:r>
        <w:t>[ POST ] /carseat</w:t>
      </w:r>
      <w:r>
        <w:rPr>
          <w:rFonts w:hint="eastAsia"/>
          <w:lang w:eastAsia="zh-CN"/>
        </w:rPr>
        <w:t>List</w:t>
      </w:r>
    </w:p>
    <w:p w:rsidR="00A27FA9" w:rsidRDefault="00A27FA9" w:rsidP="00A27FA9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A27FA9" w:rsidTr="00193FD7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A27FA9" w:rsidRDefault="00A27FA9" w:rsidP="00193FD7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A27FA9" w:rsidRDefault="00A27FA9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A27FA9" w:rsidRDefault="00A27FA9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A27FA9" w:rsidRDefault="00A27FA9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A27FA9" w:rsidTr="00193FD7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A27FA9" w:rsidRDefault="00A27FA9" w:rsidP="00193FD7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p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65" w:type="dxa"/>
            <w:hideMark/>
          </w:tcPr>
          <w:p w:rsidR="00A27FA9" w:rsidRDefault="00A27FA9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A27FA9" w:rsidRDefault="00A27FA9" w:rsidP="00193FD7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A27FA9" w:rsidRDefault="00A27FA9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A27FA9" w:rsidRDefault="00A27FA9" w:rsidP="00A27FA9">
      <w:pPr>
        <w:pStyle w:val="4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A27FA9" w:rsidTr="00193FD7">
        <w:trPr>
          <w:cnfStyle w:val="100000000000"/>
        </w:trPr>
        <w:tc>
          <w:tcPr>
            <w:cnfStyle w:val="001000000000"/>
            <w:tcW w:w="2262" w:type="dxa"/>
          </w:tcPr>
          <w:p w:rsidR="00A27FA9" w:rsidRDefault="00A27FA9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A27FA9" w:rsidRDefault="00A27FA9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A27FA9" w:rsidRDefault="00A27FA9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A27FA9" w:rsidTr="00193FD7">
        <w:trPr>
          <w:cnfStyle w:val="000000100000"/>
        </w:trPr>
        <w:tc>
          <w:tcPr>
            <w:cnfStyle w:val="001000000000"/>
            <w:tcW w:w="2262" w:type="dxa"/>
          </w:tcPr>
          <w:p w:rsidR="00A27FA9" w:rsidRDefault="00A27FA9" w:rsidP="00193FD7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417" w:type="dxa"/>
          </w:tcPr>
          <w:p w:rsidR="00A27FA9" w:rsidRDefault="00A27FA9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A27FA9" w:rsidRDefault="00A27FA9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车位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27FA9" w:rsidTr="00193FD7">
        <w:trPr>
          <w:cnfStyle w:val="000000010000"/>
        </w:trPr>
        <w:tc>
          <w:tcPr>
            <w:cnfStyle w:val="001000000000"/>
            <w:tcW w:w="2262" w:type="dxa"/>
          </w:tcPr>
          <w:p w:rsidR="00A27FA9" w:rsidRDefault="00A27FA9" w:rsidP="00193FD7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417" w:type="dxa"/>
          </w:tcPr>
          <w:p w:rsidR="00A27FA9" w:rsidRDefault="00A27FA9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A27FA9" w:rsidRDefault="00A27FA9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车位名称</w:t>
            </w:r>
          </w:p>
        </w:tc>
      </w:tr>
    </w:tbl>
    <w:p w:rsidR="00A27FA9" w:rsidRDefault="00A27FA9" w:rsidP="00A27FA9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A27FA9" w:rsidRPr="002847F3" w:rsidRDefault="00A27FA9" w:rsidP="00A27FA9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A27FA9" w:rsidRPr="007D020E" w:rsidRDefault="00A27FA9" w:rsidP="00A27FA9">
      <w:pPr>
        <w:pStyle w:val="Code"/>
        <w:rPr>
          <w:rStyle w:val="af0"/>
          <w:rFonts w:eastAsiaTheme="minorEastAsia"/>
          <w:b w:val="0"/>
        </w:rPr>
      </w:pPr>
      <w:r>
        <w:rPr>
          <w:rStyle w:val="af0"/>
          <w:rFonts w:eastAsiaTheme="minorEastAsia" w:hint="eastAsia"/>
        </w:rPr>
        <w:t>success : true</w:t>
      </w:r>
    </w:p>
    <w:p w:rsidR="00A27FA9" w:rsidRDefault="00A27FA9" w:rsidP="00A27FA9">
      <w:pPr>
        <w:pStyle w:val="Code"/>
        <w:rPr>
          <w:rStyle w:val="af0"/>
          <w:rFonts w:eastAsiaTheme="minorEastAsia"/>
        </w:rPr>
      </w:pPr>
      <w:r w:rsidRPr="002847F3">
        <w:rPr>
          <w:rStyle w:val="af0"/>
          <w:rFonts w:hint="eastAsia"/>
        </w:rPr>
        <w:t>}</w:t>
      </w:r>
    </w:p>
    <w:p w:rsidR="006F5136" w:rsidRPr="006F5136" w:rsidRDefault="006F5136" w:rsidP="006F5136">
      <w:pPr>
        <w:pStyle w:val="Code"/>
        <w:rPr>
          <w:rFonts w:eastAsiaTheme="minorEastAsia"/>
        </w:rPr>
      </w:pPr>
    </w:p>
    <w:p w:rsidR="006F5136" w:rsidRDefault="006F5136" w:rsidP="006F5136">
      <w:pPr>
        <w:pStyle w:val="2"/>
        <w:rPr>
          <w:lang w:eastAsia="zh-CN"/>
        </w:rPr>
      </w:pPr>
      <w:r>
        <w:rPr>
          <w:rFonts w:hint="eastAsia"/>
          <w:lang w:eastAsia="zh-CN"/>
        </w:rPr>
        <w:t>车主车位主</w:t>
      </w:r>
    </w:p>
    <w:p w:rsidR="006F5136" w:rsidRDefault="006F5136" w:rsidP="006F5136">
      <w:pPr>
        <w:pStyle w:val="3"/>
      </w:pPr>
      <w:r>
        <w:t>发布车位共享</w:t>
      </w:r>
    </w:p>
    <w:p w:rsidR="006F5136" w:rsidRDefault="006F5136" w:rsidP="006F5136">
      <w:pPr>
        <w:pStyle w:val="URL"/>
        <w:rPr>
          <w:lang w:eastAsia="zh-CN"/>
        </w:rPr>
      </w:pPr>
      <w:r>
        <w:t>[ POST ] /</w:t>
      </w:r>
      <w:r w:rsidR="00A27FA9">
        <w:t>share</w:t>
      </w:r>
      <w:r w:rsidR="00A27FA9">
        <w:rPr>
          <w:rFonts w:hint="eastAsia"/>
          <w:lang w:eastAsia="zh-CN"/>
        </w:rPr>
        <w:t>CarSeat/save</w:t>
      </w:r>
    </w:p>
    <w:p w:rsidR="006F5136" w:rsidRDefault="006F5136" w:rsidP="006F5136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6F5136" w:rsidTr="00193FD7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6F5136" w:rsidRDefault="006F5136" w:rsidP="00193FD7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6F5136" w:rsidRDefault="006F5136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6F5136" w:rsidRDefault="006F5136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6F5136" w:rsidRDefault="006F5136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6F5136" w:rsidTr="00193FD7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6F5136" w:rsidRDefault="00A27FA9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cId</w:t>
            </w:r>
          </w:p>
        </w:tc>
        <w:tc>
          <w:tcPr>
            <w:tcW w:w="965" w:type="dxa"/>
            <w:hideMark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6F5136" w:rsidRDefault="00A27FA9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车位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6F5136" w:rsidTr="00193FD7">
        <w:trPr>
          <w:cnfStyle w:val="000000010000"/>
          <w:trHeight w:val="573"/>
        </w:trPr>
        <w:tc>
          <w:tcPr>
            <w:cnfStyle w:val="001000000000"/>
            <w:tcW w:w="2262" w:type="dxa"/>
            <w:hideMark/>
          </w:tcPr>
          <w:p w:rsidR="006F5136" w:rsidRDefault="00A27FA9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965" w:type="dxa"/>
            <w:hideMark/>
          </w:tcPr>
          <w:p w:rsidR="006F5136" w:rsidRDefault="006F5136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6F5136" w:rsidRDefault="006F5136" w:rsidP="00193FD7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4" w:type="dxa"/>
            <w:hideMark/>
          </w:tcPr>
          <w:p w:rsidR="006F5136" w:rsidRDefault="00A27FA9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27FA9" w:rsidTr="00193FD7">
        <w:trPr>
          <w:cnfStyle w:val="000000100000"/>
          <w:trHeight w:val="573"/>
        </w:trPr>
        <w:tc>
          <w:tcPr>
            <w:cnfStyle w:val="001000000000"/>
            <w:tcW w:w="2262" w:type="dxa"/>
            <w:hideMark/>
          </w:tcPr>
          <w:p w:rsidR="00A27FA9" w:rsidRDefault="00A27FA9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965" w:type="dxa"/>
            <w:hideMark/>
          </w:tcPr>
          <w:p w:rsidR="00A27FA9" w:rsidRDefault="00A27FA9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A27FA9" w:rsidRDefault="00A27FA9" w:rsidP="00193FD7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4" w:type="dxa"/>
            <w:hideMark/>
          </w:tcPr>
          <w:p w:rsidR="00A27FA9" w:rsidRDefault="00A27FA9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  <w:p w:rsidR="00DB06E0" w:rsidRDefault="00DB06E0" w:rsidP="00193FD7">
            <w:pPr>
              <w:cnfStyle w:val="000000100000"/>
              <w:rPr>
                <w:lang w:eastAsia="zh-CN"/>
              </w:rPr>
            </w:pPr>
          </w:p>
        </w:tc>
      </w:tr>
      <w:tr w:rsidR="00A27FA9" w:rsidTr="00193FD7">
        <w:trPr>
          <w:cnfStyle w:val="000000010000"/>
          <w:trHeight w:val="573"/>
        </w:trPr>
        <w:tc>
          <w:tcPr>
            <w:cnfStyle w:val="001000000000"/>
            <w:tcW w:w="2262" w:type="dxa"/>
            <w:hideMark/>
          </w:tcPr>
          <w:p w:rsidR="00A27FA9" w:rsidRDefault="00A27FA9" w:rsidP="00193FD7">
            <w:pPr>
              <w:rPr>
                <w:lang w:eastAsia="zh-CN"/>
              </w:rPr>
            </w:pPr>
            <w:r w:rsidRPr="00A27FA9">
              <w:rPr>
                <w:lang w:eastAsia="zh-CN"/>
              </w:rPr>
              <w:t>overtime</w:t>
            </w:r>
          </w:p>
        </w:tc>
        <w:tc>
          <w:tcPr>
            <w:tcW w:w="965" w:type="dxa"/>
            <w:hideMark/>
          </w:tcPr>
          <w:p w:rsidR="00A27FA9" w:rsidRDefault="00A27FA9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A27FA9" w:rsidRDefault="00A27FA9" w:rsidP="00193FD7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4" w:type="dxa"/>
            <w:hideMark/>
          </w:tcPr>
          <w:p w:rsidR="00A27FA9" w:rsidRDefault="00A27FA9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允许超过时间</w:t>
            </w:r>
          </w:p>
        </w:tc>
      </w:tr>
    </w:tbl>
    <w:p w:rsidR="006F5136" w:rsidRDefault="006F5136" w:rsidP="006F5136">
      <w:pPr>
        <w:pStyle w:val="4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6F5136" w:rsidTr="00193FD7">
        <w:trPr>
          <w:cnfStyle w:val="100000000000"/>
        </w:trPr>
        <w:tc>
          <w:tcPr>
            <w:cnfStyle w:val="001000000000"/>
            <w:tcW w:w="2262" w:type="dxa"/>
          </w:tcPr>
          <w:p w:rsidR="006F5136" w:rsidRDefault="006F513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6F5136" w:rsidRDefault="006F5136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6F5136" w:rsidRDefault="006F5136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F5136" w:rsidTr="00193FD7">
        <w:trPr>
          <w:cnfStyle w:val="000000100000"/>
        </w:trPr>
        <w:tc>
          <w:tcPr>
            <w:cnfStyle w:val="001000000000"/>
            <w:tcW w:w="2262" w:type="dxa"/>
          </w:tcPr>
          <w:p w:rsidR="006F5136" w:rsidRDefault="006F513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17" w:type="dxa"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停车场名称</w:t>
            </w:r>
          </w:p>
        </w:tc>
      </w:tr>
      <w:tr w:rsidR="006F5136" w:rsidTr="00193FD7">
        <w:trPr>
          <w:cnfStyle w:val="000000010000"/>
        </w:trPr>
        <w:tc>
          <w:tcPr>
            <w:cnfStyle w:val="001000000000"/>
            <w:tcW w:w="2262" w:type="dxa"/>
          </w:tcPr>
          <w:p w:rsidR="006F5136" w:rsidRDefault="006F513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</w:t>
            </w:r>
          </w:p>
        </w:tc>
        <w:tc>
          <w:tcPr>
            <w:tcW w:w="1417" w:type="dxa"/>
          </w:tcPr>
          <w:p w:rsidR="006F5136" w:rsidRDefault="006F5136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6F5136" w:rsidRDefault="006F5136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停车场图片</w:t>
            </w:r>
          </w:p>
        </w:tc>
      </w:tr>
      <w:tr w:rsidR="006F5136" w:rsidTr="00193FD7">
        <w:trPr>
          <w:cnfStyle w:val="000000100000"/>
        </w:trPr>
        <w:tc>
          <w:tcPr>
            <w:cnfStyle w:val="001000000000"/>
            <w:tcW w:w="2262" w:type="dxa"/>
          </w:tcPr>
          <w:p w:rsidR="006F5136" w:rsidRDefault="006F5136" w:rsidP="00193FD7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esc</w:t>
            </w:r>
          </w:p>
        </w:tc>
        <w:tc>
          <w:tcPr>
            <w:tcW w:w="1417" w:type="dxa"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6F5136" w:rsidRDefault="006F5136" w:rsidP="00193FD7">
            <w:pPr>
              <w:cnfStyle w:val="000000100000"/>
              <w:rPr>
                <w:lang w:eastAsia="zh-CN"/>
              </w:rPr>
            </w:pPr>
            <w:r w:rsidRPr="006F5136">
              <w:rPr>
                <w:rFonts w:hint="eastAsia"/>
                <w:lang w:eastAsia="zh-CN"/>
              </w:rPr>
              <w:t>收费标准</w:t>
            </w:r>
          </w:p>
        </w:tc>
      </w:tr>
    </w:tbl>
    <w:p w:rsidR="006F5136" w:rsidRDefault="006F5136" w:rsidP="006F5136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6F5136" w:rsidRPr="002847F3" w:rsidRDefault="006F5136" w:rsidP="006F5136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6F5136" w:rsidRPr="007D020E" w:rsidRDefault="006F5136" w:rsidP="006F5136">
      <w:pPr>
        <w:pStyle w:val="Code"/>
        <w:rPr>
          <w:rStyle w:val="af0"/>
          <w:rFonts w:eastAsiaTheme="minorEastAsia"/>
          <w:b w:val="0"/>
        </w:rPr>
      </w:pPr>
      <w:r>
        <w:rPr>
          <w:rStyle w:val="af0"/>
          <w:rFonts w:eastAsiaTheme="minorEastAsia" w:hint="eastAsia"/>
        </w:rPr>
        <w:t>success : true</w:t>
      </w:r>
    </w:p>
    <w:p w:rsidR="006F5136" w:rsidRPr="006F58A9" w:rsidRDefault="006F5136" w:rsidP="006F5136">
      <w:pPr>
        <w:pStyle w:val="Code"/>
      </w:pPr>
      <w:r w:rsidRPr="002847F3">
        <w:rPr>
          <w:rStyle w:val="af0"/>
          <w:rFonts w:hint="eastAsia"/>
        </w:rPr>
        <w:t>}</w:t>
      </w:r>
    </w:p>
    <w:p w:rsidR="006F5136" w:rsidRPr="008C7313" w:rsidRDefault="006F5136" w:rsidP="006F5136">
      <w:pPr>
        <w:pStyle w:val="URL"/>
      </w:pPr>
    </w:p>
    <w:p w:rsidR="00751EBA" w:rsidRDefault="00142EEA" w:rsidP="00751EBA">
      <w:pPr>
        <w:pStyle w:val="3"/>
      </w:pPr>
      <w:r>
        <w:rPr>
          <w:rFonts w:hint="eastAsia"/>
        </w:rPr>
        <w:lastRenderedPageBreak/>
        <w:t>获取</w:t>
      </w:r>
      <w:r w:rsidR="00751EBA">
        <w:rPr>
          <w:rFonts w:hint="eastAsia"/>
        </w:rPr>
        <w:t>车位</w:t>
      </w:r>
      <w:r>
        <w:rPr>
          <w:rFonts w:hint="eastAsia"/>
        </w:rPr>
        <w:t>共享</w:t>
      </w:r>
      <w:r w:rsidR="00751EBA">
        <w:rPr>
          <w:rFonts w:hint="eastAsia"/>
        </w:rPr>
        <w:t>列表</w:t>
      </w:r>
    </w:p>
    <w:p w:rsidR="00751EBA" w:rsidRDefault="00751EBA" w:rsidP="00751EBA">
      <w:pPr>
        <w:pStyle w:val="URL"/>
        <w:rPr>
          <w:lang w:eastAsia="zh-CN"/>
        </w:rPr>
      </w:pPr>
      <w:r>
        <w:t>[ POST ] /</w:t>
      </w:r>
      <w:r w:rsidR="00142EEA">
        <w:rPr>
          <w:rFonts w:hint="eastAsia"/>
          <w:lang w:eastAsia="zh-CN"/>
        </w:rPr>
        <w:t>shareC</w:t>
      </w:r>
      <w:r>
        <w:t>arseat</w:t>
      </w:r>
      <w:r>
        <w:rPr>
          <w:rFonts w:hint="eastAsia"/>
          <w:lang w:eastAsia="zh-CN"/>
        </w:rPr>
        <w:t>List</w:t>
      </w:r>
    </w:p>
    <w:p w:rsidR="00751EBA" w:rsidRDefault="00751EBA" w:rsidP="00751EBA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751EBA" w:rsidTr="00193FD7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751EBA" w:rsidRDefault="00751EBA" w:rsidP="00193FD7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751EBA" w:rsidRDefault="00751EBA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751EBA" w:rsidRDefault="00751EBA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751EBA" w:rsidRDefault="00751EBA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751EBA" w:rsidTr="00193FD7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751EBA" w:rsidRDefault="00751EBA" w:rsidP="00193FD7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65" w:type="dxa"/>
            <w:hideMark/>
          </w:tcPr>
          <w:p w:rsidR="00751EBA" w:rsidRDefault="00751EBA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751EBA" w:rsidRDefault="00751EBA" w:rsidP="00193FD7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751EBA" w:rsidRDefault="00751EBA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751EBA" w:rsidRDefault="00751EBA" w:rsidP="00751EBA">
      <w:pPr>
        <w:pStyle w:val="4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751EBA" w:rsidTr="00193FD7">
        <w:trPr>
          <w:cnfStyle w:val="100000000000"/>
        </w:trPr>
        <w:tc>
          <w:tcPr>
            <w:cnfStyle w:val="001000000000"/>
            <w:tcW w:w="2262" w:type="dxa"/>
          </w:tcPr>
          <w:p w:rsidR="00751EBA" w:rsidRDefault="00751EBA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751EBA" w:rsidRDefault="00751EBA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751EBA" w:rsidRDefault="00751EBA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751EBA" w:rsidTr="00193FD7">
        <w:trPr>
          <w:cnfStyle w:val="000000100000"/>
        </w:trPr>
        <w:tc>
          <w:tcPr>
            <w:cnfStyle w:val="001000000000"/>
            <w:tcW w:w="2262" w:type="dxa"/>
          </w:tcPr>
          <w:p w:rsidR="00751EBA" w:rsidRDefault="00142EEA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751EBA">
              <w:rPr>
                <w:lang w:eastAsia="zh-CN"/>
              </w:rPr>
              <w:t>Id</w:t>
            </w:r>
          </w:p>
        </w:tc>
        <w:tc>
          <w:tcPr>
            <w:tcW w:w="1417" w:type="dxa"/>
          </w:tcPr>
          <w:p w:rsidR="00751EBA" w:rsidRDefault="00751EBA" w:rsidP="00142EEA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751EBA" w:rsidRDefault="00142EEA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共享车位</w:t>
            </w:r>
            <w:r w:rsidR="00751EBA">
              <w:rPr>
                <w:rFonts w:hint="eastAsia"/>
                <w:lang w:eastAsia="zh-CN"/>
              </w:rPr>
              <w:t>id</w:t>
            </w:r>
          </w:p>
        </w:tc>
      </w:tr>
      <w:tr w:rsidR="00751EBA" w:rsidTr="00193FD7">
        <w:trPr>
          <w:cnfStyle w:val="000000010000"/>
        </w:trPr>
        <w:tc>
          <w:tcPr>
            <w:cnfStyle w:val="001000000000"/>
            <w:tcW w:w="2262" w:type="dxa"/>
          </w:tcPr>
          <w:p w:rsidR="00751EBA" w:rsidRDefault="00142EEA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carSeatName</w:t>
            </w:r>
          </w:p>
        </w:tc>
        <w:tc>
          <w:tcPr>
            <w:tcW w:w="1417" w:type="dxa"/>
          </w:tcPr>
          <w:p w:rsidR="00751EBA" w:rsidRDefault="00751EBA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751EBA" w:rsidRDefault="00751EBA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车位</w:t>
            </w:r>
            <w:r w:rsidR="00142EEA">
              <w:rPr>
                <w:rFonts w:hint="eastAsia"/>
                <w:lang w:eastAsia="zh-CN"/>
              </w:rPr>
              <w:t>名称</w:t>
            </w:r>
          </w:p>
        </w:tc>
      </w:tr>
      <w:tr w:rsidR="00142EEA" w:rsidTr="00193FD7">
        <w:trPr>
          <w:cnfStyle w:val="000000100000"/>
        </w:trPr>
        <w:tc>
          <w:tcPr>
            <w:cnfStyle w:val="001000000000"/>
            <w:tcW w:w="2262" w:type="dxa"/>
          </w:tcPr>
          <w:p w:rsidR="00142EEA" w:rsidRDefault="00142EEA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417" w:type="dxa"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</w:p>
        </w:tc>
        <w:tc>
          <w:tcPr>
            <w:tcW w:w="5360" w:type="dxa"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142EEA" w:rsidTr="00193FD7">
        <w:trPr>
          <w:cnfStyle w:val="000000010000"/>
        </w:trPr>
        <w:tc>
          <w:tcPr>
            <w:cnfStyle w:val="001000000000"/>
            <w:tcW w:w="2262" w:type="dxa"/>
          </w:tcPr>
          <w:p w:rsidR="00142EEA" w:rsidRDefault="00142EEA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417" w:type="dxa"/>
          </w:tcPr>
          <w:p w:rsidR="00142EEA" w:rsidRDefault="00142EEA" w:rsidP="00193FD7">
            <w:pPr>
              <w:cnfStyle w:val="000000010000"/>
              <w:rPr>
                <w:lang w:eastAsia="zh-CN"/>
              </w:rPr>
            </w:pPr>
          </w:p>
        </w:tc>
        <w:tc>
          <w:tcPr>
            <w:tcW w:w="5360" w:type="dxa"/>
          </w:tcPr>
          <w:p w:rsidR="00142EEA" w:rsidRDefault="00142EEA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</w:tbl>
    <w:p w:rsidR="00751EBA" w:rsidRDefault="00751EBA" w:rsidP="00751EBA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751EBA" w:rsidRPr="002847F3" w:rsidRDefault="00751EBA" w:rsidP="00751EBA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751EBA" w:rsidRPr="007D020E" w:rsidRDefault="00751EBA" w:rsidP="00751EBA">
      <w:pPr>
        <w:pStyle w:val="Code"/>
        <w:rPr>
          <w:rStyle w:val="af0"/>
          <w:rFonts w:eastAsiaTheme="minorEastAsia"/>
          <w:b w:val="0"/>
        </w:rPr>
      </w:pPr>
      <w:r>
        <w:rPr>
          <w:rStyle w:val="af0"/>
          <w:rFonts w:eastAsiaTheme="minorEastAsia" w:hint="eastAsia"/>
        </w:rPr>
        <w:t>success : true</w:t>
      </w:r>
    </w:p>
    <w:p w:rsidR="00751EBA" w:rsidRDefault="00751EBA" w:rsidP="00751EBA">
      <w:pPr>
        <w:pStyle w:val="Code"/>
        <w:rPr>
          <w:rStyle w:val="af0"/>
          <w:rFonts w:eastAsiaTheme="minorEastAsia"/>
        </w:rPr>
      </w:pPr>
      <w:r w:rsidRPr="002847F3">
        <w:rPr>
          <w:rStyle w:val="af0"/>
          <w:rFonts w:hint="eastAsia"/>
        </w:rPr>
        <w:t>}</w:t>
      </w:r>
    </w:p>
    <w:p w:rsidR="00C0242C" w:rsidRDefault="00C0242C" w:rsidP="006F5136">
      <w:pPr>
        <w:pStyle w:val="URL"/>
        <w:rPr>
          <w:lang w:eastAsia="zh-CN"/>
        </w:rPr>
      </w:pPr>
    </w:p>
    <w:p w:rsidR="00AC666A" w:rsidRDefault="00AC666A" w:rsidP="00AC666A">
      <w:pPr>
        <w:pStyle w:val="3"/>
      </w:pPr>
      <w:r>
        <w:rPr>
          <w:rFonts w:hint="eastAsia"/>
        </w:rPr>
        <w:t>获取共享车位</w:t>
      </w:r>
    </w:p>
    <w:p w:rsidR="00AC666A" w:rsidRDefault="00AC666A" w:rsidP="00AC666A">
      <w:pPr>
        <w:pStyle w:val="URL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shareC</w:t>
      </w:r>
      <w:r>
        <w:t>arseat</w:t>
      </w:r>
      <w:r>
        <w:rPr>
          <w:rFonts w:hint="eastAsia"/>
          <w:lang w:eastAsia="zh-CN"/>
        </w:rPr>
        <w:t>/get</w:t>
      </w:r>
    </w:p>
    <w:p w:rsidR="00AC666A" w:rsidRDefault="00AC666A" w:rsidP="00AC666A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AC666A" w:rsidTr="00F8582E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AC666A" w:rsidRDefault="00AC666A" w:rsidP="00F8582E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AC666A" w:rsidRDefault="00AC666A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AC666A" w:rsidRDefault="00AC666A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AC666A" w:rsidRDefault="00AC666A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AC666A" w:rsidTr="00F8582E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AC666A" w:rsidRDefault="00AC666A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sId</w:t>
            </w:r>
          </w:p>
        </w:tc>
        <w:tc>
          <w:tcPr>
            <w:tcW w:w="965" w:type="dxa"/>
            <w:hideMark/>
          </w:tcPr>
          <w:p w:rsidR="00AC666A" w:rsidRDefault="00AC666A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AC666A" w:rsidRDefault="00AC666A" w:rsidP="00F8582E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AC666A" w:rsidRDefault="00AC666A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共享车位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AC666A" w:rsidRDefault="00AC666A" w:rsidP="00AC666A">
      <w:pPr>
        <w:pStyle w:val="4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AC666A" w:rsidTr="00F8582E">
        <w:trPr>
          <w:cnfStyle w:val="100000000000"/>
        </w:trPr>
        <w:tc>
          <w:tcPr>
            <w:cnfStyle w:val="001000000000"/>
            <w:tcW w:w="2262" w:type="dxa"/>
          </w:tcPr>
          <w:p w:rsidR="00AC666A" w:rsidRDefault="00AC666A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AC666A" w:rsidRDefault="00AC666A" w:rsidP="00F8582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AC666A" w:rsidRDefault="00AC666A" w:rsidP="00F8582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AC666A" w:rsidTr="00F8582E">
        <w:trPr>
          <w:cnfStyle w:val="000000100000"/>
        </w:trPr>
        <w:tc>
          <w:tcPr>
            <w:cnfStyle w:val="001000000000"/>
            <w:tcW w:w="2262" w:type="dxa"/>
          </w:tcPr>
          <w:p w:rsidR="00AC666A" w:rsidRDefault="00AC666A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Id</w:t>
            </w:r>
          </w:p>
        </w:tc>
        <w:tc>
          <w:tcPr>
            <w:tcW w:w="1417" w:type="dxa"/>
          </w:tcPr>
          <w:p w:rsidR="00AC666A" w:rsidRDefault="00AC666A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AC666A" w:rsidRDefault="00AC666A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共享车位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C666A" w:rsidTr="00F8582E">
        <w:trPr>
          <w:cnfStyle w:val="000000010000"/>
        </w:trPr>
        <w:tc>
          <w:tcPr>
            <w:cnfStyle w:val="001000000000"/>
            <w:tcW w:w="2262" w:type="dxa"/>
          </w:tcPr>
          <w:p w:rsidR="00AC666A" w:rsidRDefault="00AC666A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carSeatName</w:t>
            </w:r>
          </w:p>
        </w:tc>
        <w:tc>
          <w:tcPr>
            <w:tcW w:w="1417" w:type="dxa"/>
          </w:tcPr>
          <w:p w:rsidR="00AC666A" w:rsidRDefault="00AC666A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AC666A" w:rsidRDefault="00AC666A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车位名称</w:t>
            </w:r>
          </w:p>
        </w:tc>
      </w:tr>
      <w:tr w:rsidR="00AC666A" w:rsidTr="00F8582E">
        <w:trPr>
          <w:cnfStyle w:val="000000100000"/>
        </w:trPr>
        <w:tc>
          <w:tcPr>
            <w:cnfStyle w:val="001000000000"/>
            <w:tcW w:w="2262" w:type="dxa"/>
          </w:tcPr>
          <w:p w:rsidR="00AC666A" w:rsidRDefault="00AC666A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417" w:type="dxa"/>
          </w:tcPr>
          <w:p w:rsidR="00AC666A" w:rsidRDefault="00AC666A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AC666A" w:rsidRDefault="00AC666A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C666A" w:rsidTr="00F8582E">
        <w:trPr>
          <w:cnfStyle w:val="000000010000"/>
        </w:trPr>
        <w:tc>
          <w:tcPr>
            <w:cnfStyle w:val="001000000000"/>
            <w:tcW w:w="2262" w:type="dxa"/>
          </w:tcPr>
          <w:p w:rsidR="00AC666A" w:rsidRDefault="00AC666A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417" w:type="dxa"/>
          </w:tcPr>
          <w:p w:rsidR="00AC666A" w:rsidRDefault="00AC666A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AC666A" w:rsidRDefault="00AC666A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 w:rsidR="00AC666A" w:rsidTr="00F8582E">
        <w:trPr>
          <w:cnfStyle w:val="000000100000"/>
        </w:trPr>
        <w:tc>
          <w:tcPr>
            <w:cnfStyle w:val="001000000000"/>
            <w:tcW w:w="2262" w:type="dxa"/>
          </w:tcPr>
          <w:p w:rsidR="00AC666A" w:rsidRDefault="00AC666A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sName</w:t>
            </w:r>
          </w:p>
        </w:tc>
        <w:tc>
          <w:tcPr>
            <w:tcW w:w="1417" w:type="dxa"/>
          </w:tcPr>
          <w:p w:rsidR="00AC666A" w:rsidRDefault="00AC666A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AC666A" w:rsidRDefault="00AC666A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停车场名称</w:t>
            </w:r>
          </w:p>
        </w:tc>
      </w:tr>
      <w:tr w:rsidR="00D4232F" w:rsidTr="00F8582E">
        <w:trPr>
          <w:cnfStyle w:val="000000010000"/>
        </w:trPr>
        <w:tc>
          <w:tcPr>
            <w:cnfStyle w:val="001000000000"/>
            <w:tcW w:w="2262" w:type="dxa"/>
          </w:tcPr>
          <w:p w:rsidR="00D4232F" w:rsidRDefault="00D4232F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sDesc</w:t>
            </w:r>
          </w:p>
        </w:tc>
        <w:tc>
          <w:tcPr>
            <w:tcW w:w="1417" w:type="dxa"/>
          </w:tcPr>
          <w:p w:rsidR="00D4232F" w:rsidRDefault="00D4232F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D4232F" w:rsidRDefault="00D4232F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收费标准</w:t>
            </w:r>
          </w:p>
        </w:tc>
      </w:tr>
    </w:tbl>
    <w:p w:rsidR="00AC666A" w:rsidRDefault="00AC666A" w:rsidP="00AC666A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AC666A" w:rsidRPr="002847F3" w:rsidRDefault="00AC666A" w:rsidP="00AC666A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AC666A" w:rsidRPr="007D020E" w:rsidRDefault="00AC666A" w:rsidP="00AC666A">
      <w:pPr>
        <w:pStyle w:val="Code"/>
        <w:rPr>
          <w:rStyle w:val="af0"/>
          <w:rFonts w:eastAsiaTheme="minorEastAsia"/>
          <w:b w:val="0"/>
        </w:rPr>
      </w:pPr>
      <w:r>
        <w:rPr>
          <w:rStyle w:val="af0"/>
          <w:rFonts w:eastAsiaTheme="minorEastAsia" w:hint="eastAsia"/>
        </w:rPr>
        <w:t>success : true</w:t>
      </w:r>
    </w:p>
    <w:p w:rsidR="00AC666A" w:rsidRDefault="00AC666A" w:rsidP="00AC666A">
      <w:pPr>
        <w:pStyle w:val="Code"/>
        <w:rPr>
          <w:rStyle w:val="af0"/>
          <w:rFonts w:eastAsiaTheme="minorEastAsia"/>
        </w:rPr>
      </w:pPr>
      <w:r w:rsidRPr="002847F3">
        <w:rPr>
          <w:rStyle w:val="af0"/>
          <w:rFonts w:hint="eastAsia"/>
        </w:rPr>
        <w:t>}</w:t>
      </w:r>
    </w:p>
    <w:p w:rsidR="00AC666A" w:rsidRDefault="00AC666A" w:rsidP="00AC666A">
      <w:pPr>
        <w:rPr>
          <w:lang w:eastAsia="zh-CN"/>
        </w:rPr>
      </w:pPr>
    </w:p>
    <w:p w:rsidR="00AC666A" w:rsidRPr="00AC666A" w:rsidRDefault="00AC666A" w:rsidP="00AC666A">
      <w:pPr>
        <w:rPr>
          <w:lang w:eastAsia="zh-CN"/>
        </w:rPr>
      </w:pPr>
    </w:p>
    <w:p w:rsidR="00142EEA" w:rsidRDefault="00C73846" w:rsidP="00142EEA">
      <w:pPr>
        <w:pStyle w:val="3"/>
      </w:pPr>
      <w:r>
        <w:rPr>
          <w:rFonts w:hint="eastAsia"/>
        </w:rPr>
        <w:t>预定</w:t>
      </w:r>
      <w:r w:rsidR="00142EEA">
        <w:rPr>
          <w:rFonts w:hint="eastAsia"/>
        </w:rPr>
        <w:t>共享车位</w:t>
      </w:r>
      <w:r>
        <w:rPr>
          <w:rFonts w:hint="eastAsia"/>
        </w:rPr>
        <w:t>订单</w:t>
      </w:r>
    </w:p>
    <w:p w:rsidR="00142EEA" w:rsidRDefault="00142EEA" w:rsidP="00142EEA">
      <w:pPr>
        <w:pStyle w:val="URL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shareC</w:t>
      </w:r>
      <w:r>
        <w:t>arseat</w:t>
      </w:r>
      <w:r>
        <w:rPr>
          <w:rFonts w:hint="eastAsia"/>
          <w:lang w:eastAsia="zh-CN"/>
        </w:rPr>
        <w:t>/create</w:t>
      </w:r>
    </w:p>
    <w:p w:rsidR="00142EEA" w:rsidRDefault="00142EEA" w:rsidP="00142EEA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142EEA" w:rsidTr="00193FD7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142EEA" w:rsidRDefault="00142EEA" w:rsidP="00193FD7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142EEA" w:rsidRDefault="00142EEA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142EEA" w:rsidRDefault="00142EEA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142EEA" w:rsidRDefault="00142EEA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142EEA" w:rsidTr="00193FD7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142EEA" w:rsidRDefault="00142EEA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sId</w:t>
            </w:r>
          </w:p>
        </w:tc>
        <w:tc>
          <w:tcPr>
            <w:tcW w:w="965" w:type="dxa"/>
            <w:hideMark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共享车位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73846" w:rsidTr="00193FD7">
        <w:trPr>
          <w:cnfStyle w:val="000000010000"/>
        </w:trPr>
        <w:tc>
          <w:tcPr>
            <w:cnfStyle w:val="001000000000"/>
            <w:tcW w:w="2262" w:type="dxa"/>
            <w:hideMark/>
          </w:tcPr>
          <w:p w:rsidR="00C73846" w:rsidRDefault="00C7384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useId</w:t>
            </w:r>
          </w:p>
        </w:tc>
        <w:tc>
          <w:tcPr>
            <w:tcW w:w="965" w:type="dxa"/>
            <w:hideMark/>
          </w:tcPr>
          <w:p w:rsidR="00C73846" w:rsidRDefault="00C73846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C73846" w:rsidRDefault="00C73846" w:rsidP="00193FD7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C73846" w:rsidRDefault="00C73846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使用者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73846" w:rsidTr="00193FD7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C73846" w:rsidRDefault="00C7384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haveId</w:t>
            </w:r>
          </w:p>
        </w:tc>
        <w:tc>
          <w:tcPr>
            <w:tcW w:w="965" w:type="dxa"/>
            <w:hideMark/>
          </w:tcPr>
          <w:p w:rsidR="00C73846" w:rsidRDefault="00C7384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C73846" w:rsidRDefault="00C73846" w:rsidP="00193FD7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C73846" w:rsidRDefault="00C7384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拥有者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42EEA" w:rsidTr="00193FD7">
        <w:trPr>
          <w:cnfStyle w:val="000000010000"/>
        </w:trPr>
        <w:tc>
          <w:tcPr>
            <w:cnfStyle w:val="001000000000"/>
            <w:tcW w:w="2262" w:type="dxa"/>
            <w:hideMark/>
          </w:tcPr>
          <w:p w:rsidR="00142EEA" w:rsidRDefault="00142EEA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965" w:type="dxa"/>
            <w:hideMark/>
          </w:tcPr>
          <w:p w:rsidR="00142EEA" w:rsidRDefault="00142EEA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142EEA" w:rsidRDefault="00142EEA" w:rsidP="00193FD7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142EEA" w:rsidRDefault="00142EEA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142EEA" w:rsidTr="00193FD7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142EEA" w:rsidRDefault="00142EEA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965" w:type="dxa"/>
            <w:hideMark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 w:rsidR="00142EEA" w:rsidTr="00193FD7">
        <w:trPr>
          <w:cnfStyle w:val="000000010000"/>
        </w:trPr>
        <w:tc>
          <w:tcPr>
            <w:cnfStyle w:val="001000000000"/>
            <w:tcW w:w="2262" w:type="dxa"/>
            <w:hideMark/>
          </w:tcPr>
          <w:p w:rsidR="00142EEA" w:rsidRDefault="00142EEA" w:rsidP="00193FD7">
            <w:pPr>
              <w:rPr>
                <w:lang w:eastAsia="zh-CN"/>
              </w:rPr>
            </w:pPr>
          </w:p>
        </w:tc>
        <w:tc>
          <w:tcPr>
            <w:tcW w:w="965" w:type="dxa"/>
            <w:hideMark/>
          </w:tcPr>
          <w:p w:rsidR="00142EEA" w:rsidRDefault="00142EEA" w:rsidP="00193FD7">
            <w:pPr>
              <w:cnfStyle w:val="000000010000"/>
              <w:rPr>
                <w:lang w:eastAsia="zh-CN"/>
              </w:rPr>
            </w:pPr>
          </w:p>
        </w:tc>
        <w:tc>
          <w:tcPr>
            <w:tcW w:w="1417" w:type="dxa"/>
            <w:hideMark/>
          </w:tcPr>
          <w:p w:rsidR="00142EEA" w:rsidRDefault="00142EEA" w:rsidP="00193FD7">
            <w:pPr>
              <w:cnfStyle w:val="000000010000"/>
              <w:rPr>
                <w:lang w:eastAsia="zh-CN"/>
              </w:rPr>
            </w:pPr>
          </w:p>
        </w:tc>
        <w:tc>
          <w:tcPr>
            <w:tcW w:w="4404" w:type="dxa"/>
            <w:hideMark/>
          </w:tcPr>
          <w:p w:rsidR="00142EEA" w:rsidRDefault="00142EEA" w:rsidP="00193FD7">
            <w:pPr>
              <w:cnfStyle w:val="000000010000"/>
              <w:rPr>
                <w:lang w:eastAsia="zh-CN"/>
              </w:rPr>
            </w:pPr>
          </w:p>
        </w:tc>
      </w:tr>
      <w:tr w:rsidR="00142EEA" w:rsidTr="00193FD7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142EEA" w:rsidRDefault="00142EEA" w:rsidP="00193FD7">
            <w:pPr>
              <w:rPr>
                <w:lang w:eastAsia="zh-CN"/>
              </w:rPr>
            </w:pPr>
          </w:p>
        </w:tc>
        <w:tc>
          <w:tcPr>
            <w:tcW w:w="965" w:type="dxa"/>
            <w:hideMark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</w:p>
        </w:tc>
        <w:tc>
          <w:tcPr>
            <w:tcW w:w="1417" w:type="dxa"/>
            <w:hideMark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</w:p>
        </w:tc>
        <w:tc>
          <w:tcPr>
            <w:tcW w:w="4404" w:type="dxa"/>
            <w:hideMark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</w:p>
        </w:tc>
      </w:tr>
    </w:tbl>
    <w:p w:rsidR="00142EEA" w:rsidRDefault="00142EEA" w:rsidP="00142EEA">
      <w:pPr>
        <w:pStyle w:val="4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142EEA" w:rsidTr="00193FD7">
        <w:trPr>
          <w:cnfStyle w:val="100000000000"/>
        </w:trPr>
        <w:tc>
          <w:tcPr>
            <w:cnfStyle w:val="001000000000"/>
            <w:tcW w:w="2262" w:type="dxa"/>
          </w:tcPr>
          <w:p w:rsidR="00142EEA" w:rsidRDefault="00142EEA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142EEA" w:rsidRDefault="00142EEA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142EEA" w:rsidRDefault="00142EEA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42EEA" w:rsidTr="00193FD7">
        <w:trPr>
          <w:cnfStyle w:val="000000100000"/>
        </w:trPr>
        <w:tc>
          <w:tcPr>
            <w:cnfStyle w:val="001000000000"/>
            <w:tcW w:w="2262" w:type="dxa"/>
          </w:tcPr>
          <w:p w:rsidR="00142EEA" w:rsidRDefault="00142EEA" w:rsidP="00142E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417" w:type="dxa"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142EEA" w:rsidRDefault="00142EEA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;false: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B0CB0" w:rsidTr="00193FD7">
        <w:trPr>
          <w:cnfStyle w:val="000000010000"/>
        </w:trPr>
        <w:tc>
          <w:tcPr>
            <w:cnfStyle w:val="001000000000"/>
            <w:tcW w:w="2262" w:type="dxa"/>
          </w:tcPr>
          <w:p w:rsidR="003B0CB0" w:rsidRDefault="003B0CB0" w:rsidP="00142E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417" w:type="dxa"/>
          </w:tcPr>
          <w:p w:rsidR="003B0CB0" w:rsidRDefault="003B0CB0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3B0CB0" w:rsidRDefault="003B0CB0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</w:tbl>
    <w:p w:rsidR="00142EEA" w:rsidRDefault="00142EEA" w:rsidP="00142EEA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142EEA" w:rsidRPr="002847F3" w:rsidRDefault="00142EEA" w:rsidP="00142EEA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142EEA" w:rsidRPr="007D020E" w:rsidRDefault="00142EEA" w:rsidP="00142EEA">
      <w:pPr>
        <w:pStyle w:val="Code"/>
        <w:rPr>
          <w:rStyle w:val="af0"/>
          <w:rFonts w:eastAsiaTheme="minorEastAsia"/>
          <w:b w:val="0"/>
        </w:rPr>
      </w:pPr>
      <w:r>
        <w:rPr>
          <w:rStyle w:val="af0"/>
          <w:rFonts w:eastAsiaTheme="minorEastAsia" w:hint="eastAsia"/>
        </w:rPr>
        <w:t>success : true</w:t>
      </w:r>
    </w:p>
    <w:p w:rsidR="00142EEA" w:rsidRDefault="00142EEA" w:rsidP="00142EEA">
      <w:pPr>
        <w:pStyle w:val="Code"/>
        <w:rPr>
          <w:rStyle w:val="af0"/>
          <w:rFonts w:eastAsiaTheme="minorEastAsia"/>
        </w:rPr>
      </w:pPr>
      <w:r w:rsidRPr="002847F3">
        <w:rPr>
          <w:rStyle w:val="af0"/>
          <w:rFonts w:hint="eastAsia"/>
        </w:rPr>
        <w:t>}</w:t>
      </w:r>
    </w:p>
    <w:p w:rsidR="00C73846" w:rsidRDefault="00C73846" w:rsidP="00C73846">
      <w:pPr>
        <w:pStyle w:val="3"/>
      </w:pPr>
      <w:r>
        <w:rPr>
          <w:rFonts w:hint="eastAsia"/>
        </w:rPr>
        <w:t>更新共享车位订单</w:t>
      </w:r>
    </w:p>
    <w:p w:rsidR="00C73846" w:rsidRDefault="00C73846" w:rsidP="00C73846">
      <w:pPr>
        <w:pStyle w:val="URL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shareC</w:t>
      </w:r>
      <w:r>
        <w:t>arseat</w:t>
      </w:r>
      <w:r>
        <w:rPr>
          <w:rFonts w:hint="eastAsia"/>
          <w:lang w:eastAsia="zh-CN"/>
        </w:rPr>
        <w:t>/update</w:t>
      </w:r>
    </w:p>
    <w:p w:rsidR="00C73846" w:rsidRDefault="00C73846" w:rsidP="00C73846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C73846" w:rsidTr="00193FD7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C73846" w:rsidRDefault="00C73846" w:rsidP="00193FD7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C73846" w:rsidRDefault="00C73846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C73846" w:rsidRDefault="00C73846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C73846" w:rsidRDefault="00C73846" w:rsidP="00193FD7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C73846" w:rsidTr="00193FD7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C73846" w:rsidRDefault="00C73846" w:rsidP="00C738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leaveTime</w:t>
            </w:r>
          </w:p>
        </w:tc>
        <w:tc>
          <w:tcPr>
            <w:tcW w:w="965" w:type="dxa"/>
            <w:hideMark/>
          </w:tcPr>
          <w:p w:rsidR="00C73846" w:rsidRDefault="00C7384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C73846" w:rsidRDefault="00C73846" w:rsidP="00193FD7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C73846" w:rsidRDefault="00C7384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离开时间</w:t>
            </w:r>
          </w:p>
        </w:tc>
      </w:tr>
      <w:tr w:rsidR="00C73846" w:rsidTr="00193FD7">
        <w:trPr>
          <w:cnfStyle w:val="000000010000"/>
        </w:trPr>
        <w:tc>
          <w:tcPr>
            <w:cnfStyle w:val="001000000000"/>
            <w:tcW w:w="2262" w:type="dxa"/>
            <w:hideMark/>
          </w:tcPr>
          <w:p w:rsidR="00C73846" w:rsidRDefault="00C73846" w:rsidP="00193FD7">
            <w:pPr>
              <w:rPr>
                <w:lang w:eastAsia="zh-CN"/>
              </w:rPr>
            </w:pPr>
          </w:p>
        </w:tc>
        <w:tc>
          <w:tcPr>
            <w:tcW w:w="965" w:type="dxa"/>
            <w:hideMark/>
          </w:tcPr>
          <w:p w:rsidR="00C73846" w:rsidRDefault="00C73846" w:rsidP="00193FD7">
            <w:pPr>
              <w:cnfStyle w:val="000000010000"/>
              <w:rPr>
                <w:lang w:eastAsia="zh-CN"/>
              </w:rPr>
            </w:pPr>
          </w:p>
        </w:tc>
        <w:tc>
          <w:tcPr>
            <w:tcW w:w="1417" w:type="dxa"/>
            <w:hideMark/>
          </w:tcPr>
          <w:p w:rsidR="00C73846" w:rsidRDefault="00C73846" w:rsidP="00193FD7">
            <w:pPr>
              <w:cnfStyle w:val="000000010000"/>
              <w:rPr>
                <w:lang w:eastAsia="zh-CN"/>
              </w:rPr>
            </w:pPr>
          </w:p>
        </w:tc>
        <w:tc>
          <w:tcPr>
            <w:tcW w:w="4404" w:type="dxa"/>
            <w:hideMark/>
          </w:tcPr>
          <w:p w:rsidR="00C73846" w:rsidRDefault="00C73846" w:rsidP="00193FD7">
            <w:pPr>
              <w:cnfStyle w:val="000000010000"/>
              <w:rPr>
                <w:lang w:eastAsia="zh-CN"/>
              </w:rPr>
            </w:pPr>
          </w:p>
        </w:tc>
      </w:tr>
      <w:tr w:rsidR="00C73846" w:rsidTr="00193FD7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C73846" w:rsidRDefault="00C73846" w:rsidP="00193FD7">
            <w:pPr>
              <w:rPr>
                <w:lang w:eastAsia="zh-CN"/>
              </w:rPr>
            </w:pPr>
          </w:p>
        </w:tc>
        <w:tc>
          <w:tcPr>
            <w:tcW w:w="965" w:type="dxa"/>
            <w:hideMark/>
          </w:tcPr>
          <w:p w:rsidR="00C73846" w:rsidRDefault="00C73846" w:rsidP="00193FD7">
            <w:pPr>
              <w:cnfStyle w:val="000000100000"/>
              <w:rPr>
                <w:lang w:eastAsia="zh-CN"/>
              </w:rPr>
            </w:pPr>
          </w:p>
        </w:tc>
        <w:tc>
          <w:tcPr>
            <w:tcW w:w="1417" w:type="dxa"/>
            <w:hideMark/>
          </w:tcPr>
          <w:p w:rsidR="00C73846" w:rsidRDefault="00C73846" w:rsidP="00193FD7">
            <w:pPr>
              <w:cnfStyle w:val="000000100000"/>
              <w:rPr>
                <w:lang w:eastAsia="zh-CN"/>
              </w:rPr>
            </w:pPr>
          </w:p>
        </w:tc>
        <w:tc>
          <w:tcPr>
            <w:tcW w:w="4404" w:type="dxa"/>
            <w:hideMark/>
          </w:tcPr>
          <w:p w:rsidR="00C73846" w:rsidRDefault="00C73846" w:rsidP="00193FD7">
            <w:pPr>
              <w:cnfStyle w:val="000000100000"/>
              <w:rPr>
                <w:lang w:eastAsia="zh-CN"/>
              </w:rPr>
            </w:pPr>
          </w:p>
        </w:tc>
      </w:tr>
    </w:tbl>
    <w:p w:rsidR="00C73846" w:rsidRDefault="00C73846" w:rsidP="00C73846">
      <w:pPr>
        <w:pStyle w:val="4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C73846" w:rsidTr="00193FD7">
        <w:trPr>
          <w:cnfStyle w:val="100000000000"/>
        </w:trPr>
        <w:tc>
          <w:tcPr>
            <w:cnfStyle w:val="001000000000"/>
            <w:tcW w:w="2262" w:type="dxa"/>
          </w:tcPr>
          <w:p w:rsidR="00C73846" w:rsidRDefault="00C7384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C73846" w:rsidRDefault="00C73846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C73846" w:rsidRDefault="00C73846" w:rsidP="00193FD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73846" w:rsidTr="00193FD7">
        <w:trPr>
          <w:cnfStyle w:val="000000100000"/>
        </w:trPr>
        <w:tc>
          <w:tcPr>
            <w:cnfStyle w:val="001000000000"/>
            <w:tcW w:w="2262" w:type="dxa"/>
          </w:tcPr>
          <w:p w:rsidR="00C73846" w:rsidRDefault="00C7384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result</w:t>
            </w:r>
          </w:p>
        </w:tc>
        <w:tc>
          <w:tcPr>
            <w:tcW w:w="1417" w:type="dxa"/>
          </w:tcPr>
          <w:p w:rsidR="00C73846" w:rsidRDefault="00C7384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C73846" w:rsidRDefault="00C73846" w:rsidP="00193F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;false: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73846" w:rsidTr="00193FD7">
        <w:trPr>
          <w:cnfStyle w:val="000000010000"/>
        </w:trPr>
        <w:tc>
          <w:tcPr>
            <w:cnfStyle w:val="001000000000"/>
            <w:tcW w:w="2262" w:type="dxa"/>
          </w:tcPr>
          <w:p w:rsidR="00C73846" w:rsidRDefault="00C73846" w:rsidP="00193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417" w:type="dxa"/>
          </w:tcPr>
          <w:p w:rsidR="00C73846" w:rsidRDefault="00C73846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C73846" w:rsidRDefault="00C73846" w:rsidP="00193F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</w:tbl>
    <w:p w:rsidR="00C73846" w:rsidRDefault="00C73846" w:rsidP="00C73846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C73846" w:rsidRPr="002847F3" w:rsidRDefault="00C73846" w:rsidP="00C73846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C73846" w:rsidRPr="007D020E" w:rsidRDefault="00C73846" w:rsidP="00C73846">
      <w:pPr>
        <w:pStyle w:val="Code"/>
        <w:rPr>
          <w:rStyle w:val="af0"/>
          <w:rFonts w:eastAsiaTheme="minorEastAsia"/>
          <w:b w:val="0"/>
        </w:rPr>
      </w:pPr>
      <w:r>
        <w:rPr>
          <w:rStyle w:val="af0"/>
          <w:rFonts w:eastAsiaTheme="minorEastAsia" w:hint="eastAsia"/>
        </w:rPr>
        <w:t>success : true</w:t>
      </w:r>
    </w:p>
    <w:p w:rsidR="00C73846" w:rsidRDefault="00C73846" w:rsidP="00C73846">
      <w:pPr>
        <w:pStyle w:val="Code"/>
        <w:rPr>
          <w:rStyle w:val="af0"/>
          <w:rFonts w:eastAsiaTheme="minorEastAsia"/>
        </w:rPr>
      </w:pPr>
      <w:r w:rsidRPr="002847F3">
        <w:rPr>
          <w:rStyle w:val="af0"/>
          <w:rFonts w:hint="eastAsia"/>
        </w:rPr>
        <w:t>}</w:t>
      </w:r>
    </w:p>
    <w:p w:rsidR="00526D7C" w:rsidRDefault="00526D7C" w:rsidP="00C73846">
      <w:pPr>
        <w:pStyle w:val="Code"/>
        <w:rPr>
          <w:rStyle w:val="af0"/>
          <w:rFonts w:eastAsiaTheme="minorEastAsia"/>
        </w:rPr>
      </w:pPr>
    </w:p>
    <w:p w:rsidR="00526D7C" w:rsidRDefault="00526D7C" w:rsidP="00526D7C">
      <w:pPr>
        <w:pStyle w:val="3"/>
      </w:pPr>
      <w:r>
        <w:rPr>
          <w:rFonts w:hint="eastAsia"/>
        </w:rPr>
        <w:t>查询用户车辆</w:t>
      </w:r>
    </w:p>
    <w:p w:rsidR="00526D7C" w:rsidRPr="00B51196" w:rsidRDefault="00526D7C" w:rsidP="00E30E14">
      <w:pPr>
        <w:pStyle w:val="URL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carBinDingList/get</w:t>
      </w:r>
    </w:p>
    <w:p w:rsidR="00526D7C" w:rsidRDefault="00526D7C" w:rsidP="00526D7C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526D7C" w:rsidTr="00F8582E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526D7C" w:rsidRDefault="00526D7C" w:rsidP="00F8582E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526D7C" w:rsidRDefault="00526D7C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526D7C" w:rsidRDefault="00526D7C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526D7C" w:rsidRDefault="00526D7C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526D7C" w:rsidTr="00F8582E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526D7C" w:rsidRDefault="00526D7C" w:rsidP="00526D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965" w:type="dxa"/>
            <w:hideMark/>
          </w:tcPr>
          <w:p w:rsidR="00526D7C" w:rsidRDefault="00526D7C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526D7C" w:rsidRDefault="00526D7C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404" w:type="dxa"/>
            <w:hideMark/>
          </w:tcPr>
          <w:p w:rsidR="00526D7C" w:rsidRDefault="00E30E14" w:rsidP="00F8582E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26D7C" w:rsidTr="00F8582E">
        <w:trPr>
          <w:cnfStyle w:val="000000010000"/>
        </w:trPr>
        <w:tc>
          <w:tcPr>
            <w:cnfStyle w:val="001000000000"/>
            <w:tcW w:w="2262" w:type="dxa"/>
            <w:hideMark/>
          </w:tcPr>
          <w:p w:rsidR="00526D7C" w:rsidRDefault="00526D7C" w:rsidP="00F8582E">
            <w:pPr>
              <w:rPr>
                <w:lang w:eastAsia="zh-CN"/>
              </w:rPr>
            </w:pPr>
          </w:p>
        </w:tc>
        <w:tc>
          <w:tcPr>
            <w:tcW w:w="965" w:type="dxa"/>
            <w:hideMark/>
          </w:tcPr>
          <w:p w:rsidR="00526D7C" w:rsidRDefault="00526D7C" w:rsidP="00F8582E">
            <w:pPr>
              <w:cnfStyle w:val="000000010000"/>
              <w:rPr>
                <w:lang w:eastAsia="zh-CN"/>
              </w:rPr>
            </w:pPr>
          </w:p>
        </w:tc>
        <w:tc>
          <w:tcPr>
            <w:tcW w:w="1417" w:type="dxa"/>
            <w:hideMark/>
          </w:tcPr>
          <w:p w:rsidR="00526D7C" w:rsidRDefault="00526D7C" w:rsidP="00F8582E">
            <w:pPr>
              <w:cnfStyle w:val="000000010000"/>
              <w:rPr>
                <w:lang w:eastAsia="zh-CN"/>
              </w:rPr>
            </w:pPr>
          </w:p>
        </w:tc>
        <w:tc>
          <w:tcPr>
            <w:tcW w:w="4404" w:type="dxa"/>
            <w:hideMark/>
          </w:tcPr>
          <w:p w:rsidR="00526D7C" w:rsidRDefault="00526D7C" w:rsidP="00F8582E">
            <w:pPr>
              <w:cnfStyle w:val="000000010000"/>
              <w:rPr>
                <w:lang w:eastAsia="zh-CN"/>
              </w:rPr>
            </w:pPr>
          </w:p>
        </w:tc>
      </w:tr>
    </w:tbl>
    <w:p w:rsidR="00526D7C" w:rsidRDefault="00526D7C" w:rsidP="00526D7C">
      <w:pPr>
        <w:pStyle w:val="4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526D7C" w:rsidTr="00F8582E">
        <w:trPr>
          <w:cnfStyle w:val="100000000000"/>
        </w:trPr>
        <w:tc>
          <w:tcPr>
            <w:cnfStyle w:val="001000000000"/>
            <w:tcW w:w="2262" w:type="dxa"/>
          </w:tcPr>
          <w:p w:rsidR="00526D7C" w:rsidRDefault="00526D7C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526D7C" w:rsidRDefault="00526D7C" w:rsidP="00F8582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526D7C" w:rsidRDefault="00526D7C" w:rsidP="00F8582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26D7C" w:rsidTr="00F8582E">
        <w:trPr>
          <w:cnfStyle w:val="000000100000"/>
        </w:trPr>
        <w:tc>
          <w:tcPr>
            <w:cnfStyle w:val="001000000000"/>
            <w:tcW w:w="2262" w:type="dxa"/>
          </w:tcPr>
          <w:p w:rsidR="00526D7C" w:rsidRDefault="00E30E14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carNum</w:t>
            </w:r>
          </w:p>
        </w:tc>
        <w:tc>
          <w:tcPr>
            <w:tcW w:w="1417" w:type="dxa"/>
          </w:tcPr>
          <w:p w:rsidR="00526D7C" w:rsidRDefault="00526D7C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526D7C" w:rsidRDefault="00E30E14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车牌号码</w:t>
            </w:r>
          </w:p>
        </w:tc>
      </w:tr>
    </w:tbl>
    <w:p w:rsidR="00526D7C" w:rsidRPr="00526D7C" w:rsidRDefault="00526D7C" w:rsidP="00C73846">
      <w:pPr>
        <w:pStyle w:val="Code"/>
        <w:rPr>
          <w:rStyle w:val="af0"/>
          <w:rFonts w:eastAsiaTheme="minorEastAsia"/>
        </w:rPr>
      </w:pPr>
    </w:p>
    <w:p w:rsidR="00032B70" w:rsidRDefault="00032B70" w:rsidP="00032B70">
      <w:pPr>
        <w:pStyle w:val="3"/>
      </w:pPr>
      <w:r>
        <w:rPr>
          <w:rFonts w:hint="eastAsia"/>
        </w:rPr>
        <w:lastRenderedPageBreak/>
        <w:t>车辆绑定</w:t>
      </w:r>
      <w:r w:rsidR="00B51196">
        <w:rPr>
          <w:rFonts w:hint="eastAsia"/>
        </w:rPr>
        <w:t>/</w:t>
      </w:r>
      <w:r w:rsidR="00B51196">
        <w:rPr>
          <w:rFonts w:hint="eastAsia"/>
        </w:rPr>
        <w:t>解绑</w:t>
      </w:r>
      <w:r w:rsidR="00B51196">
        <w:rPr>
          <w:rFonts w:hint="eastAsia"/>
        </w:rPr>
        <w:t>/</w:t>
      </w:r>
      <w:r w:rsidR="00B51196">
        <w:rPr>
          <w:rFonts w:hint="eastAsia"/>
        </w:rPr>
        <w:t>更新</w:t>
      </w:r>
    </w:p>
    <w:p w:rsidR="00032B70" w:rsidRDefault="00032B70" w:rsidP="00032B70">
      <w:pPr>
        <w:pStyle w:val="URL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carBinDing/create</w:t>
      </w:r>
    </w:p>
    <w:p w:rsidR="00B51196" w:rsidRDefault="00B51196" w:rsidP="00B51196">
      <w:pPr>
        <w:pStyle w:val="URL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carBinDing/delete</w:t>
      </w:r>
    </w:p>
    <w:p w:rsidR="00B51196" w:rsidRDefault="00B51196" w:rsidP="00B51196">
      <w:pPr>
        <w:pStyle w:val="URL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carBinDing/update</w:t>
      </w:r>
    </w:p>
    <w:p w:rsidR="00B51196" w:rsidRPr="00B51196" w:rsidRDefault="00B51196" w:rsidP="00B51196">
      <w:pPr>
        <w:rPr>
          <w:lang w:eastAsia="zh-CN"/>
        </w:rPr>
      </w:pPr>
    </w:p>
    <w:p w:rsidR="00032B70" w:rsidRDefault="00032B70" w:rsidP="00032B70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032B70" w:rsidTr="00F8582E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032B70" w:rsidRDefault="00032B70" w:rsidP="00F8582E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032B70" w:rsidRDefault="00032B70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032B70" w:rsidRDefault="00032B70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032B70" w:rsidRDefault="00032B70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032B70" w:rsidTr="00F8582E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032B70" w:rsidRDefault="00032B70" w:rsidP="00032B7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carNum</w:t>
            </w:r>
          </w:p>
        </w:tc>
        <w:tc>
          <w:tcPr>
            <w:tcW w:w="965" w:type="dxa"/>
            <w:hideMark/>
          </w:tcPr>
          <w:p w:rsidR="00032B70" w:rsidRDefault="00032B70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032B70" w:rsidRDefault="00032B70" w:rsidP="00F8582E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032B70" w:rsidRDefault="00032B70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车牌号码</w:t>
            </w:r>
          </w:p>
        </w:tc>
      </w:tr>
      <w:tr w:rsidR="00032B70" w:rsidTr="00F8582E">
        <w:trPr>
          <w:cnfStyle w:val="000000010000"/>
        </w:trPr>
        <w:tc>
          <w:tcPr>
            <w:cnfStyle w:val="001000000000"/>
            <w:tcW w:w="2262" w:type="dxa"/>
            <w:hideMark/>
          </w:tcPr>
          <w:p w:rsidR="00032B70" w:rsidRDefault="00032B70" w:rsidP="00F8582E">
            <w:pPr>
              <w:rPr>
                <w:lang w:eastAsia="zh-CN"/>
              </w:rPr>
            </w:pPr>
          </w:p>
        </w:tc>
        <w:tc>
          <w:tcPr>
            <w:tcW w:w="965" w:type="dxa"/>
            <w:hideMark/>
          </w:tcPr>
          <w:p w:rsidR="00032B70" w:rsidRDefault="00032B70" w:rsidP="00F8582E">
            <w:pPr>
              <w:cnfStyle w:val="000000010000"/>
              <w:rPr>
                <w:lang w:eastAsia="zh-CN"/>
              </w:rPr>
            </w:pPr>
          </w:p>
        </w:tc>
        <w:tc>
          <w:tcPr>
            <w:tcW w:w="1417" w:type="dxa"/>
            <w:hideMark/>
          </w:tcPr>
          <w:p w:rsidR="00032B70" w:rsidRDefault="00032B70" w:rsidP="00F8582E">
            <w:pPr>
              <w:cnfStyle w:val="000000010000"/>
              <w:rPr>
                <w:lang w:eastAsia="zh-CN"/>
              </w:rPr>
            </w:pPr>
          </w:p>
        </w:tc>
        <w:tc>
          <w:tcPr>
            <w:tcW w:w="4404" w:type="dxa"/>
            <w:hideMark/>
          </w:tcPr>
          <w:p w:rsidR="00032B70" w:rsidRDefault="00032B70" w:rsidP="00F8582E">
            <w:pPr>
              <w:cnfStyle w:val="000000010000"/>
              <w:rPr>
                <w:lang w:eastAsia="zh-CN"/>
              </w:rPr>
            </w:pPr>
          </w:p>
        </w:tc>
      </w:tr>
    </w:tbl>
    <w:p w:rsidR="00032B70" w:rsidRDefault="00032B70" w:rsidP="00032B70">
      <w:pPr>
        <w:pStyle w:val="4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032B70" w:rsidTr="00F8582E">
        <w:trPr>
          <w:cnfStyle w:val="100000000000"/>
        </w:trPr>
        <w:tc>
          <w:tcPr>
            <w:cnfStyle w:val="001000000000"/>
            <w:tcW w:w="2262" w:type="dxa"/>
          </w:tcPr>
          <w:p w:rsidR="00032B70" w:rsidRDefault="00032B70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032B70" w:rsidRDefault="00032B70" w:rsidP="00F8582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032B70" w:rsidRDefault="00032B70" w:rsidP="00F8582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32B70" w:rsidTr="00F8582E">
        <w:trPr>
          <w:cnfStyle w:val="000000100000"/>
        </w:trPr>
        <w:tc>
          <w:tcPr>
            <w:cnfStyle w:val="001000000000"/>
            <w:tcW w:w="2262" w:type="dxa"/>
          </w:tcPr>
          <w:p w:rsidR="00032B70" w:rsidRDefault="00032B70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417" w:type="dxa"/>
          </w:tcPr>
          <w:p w:rsidR="00032B70" w:rsidRDefault="00032B70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032B70" w:rsidRDefault="00032B70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;false: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032B70" w:rsidTr="00F8582E">
        <w:trPr>
          <w:cnfStyle w:val="000000010000"/>
        </w:trPr>
        <w:tc>
          <w:tcPr>
            <w:cnfStyle w:val="001000000000"/>
            <w:tcW w:w="2262" w:type="dxa"/>
          </w:tcPr>
          <w:p w:rsidR="00032B70" w:rsidRDefault="00032B70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417" w:type="dxa"/>
          </w:tcPr>
          <w:p w:rsidR="00032B70" w:rsidRDefault="00032B70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032B70" w:rsidRDefault="00032B70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</w:tbl>
    <w:p w:rsidR="00032B70" w:rsidRDefault="00032B70" w:rsidP="00032B70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032B70" w:rsidRPr="002847F3" w:rsidRDefault="00032B70" w:rsidP="00032B70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032B70" w:rsidRPr="007D020E" w:rsidRDefault="00032B70" w:rsidP="00032B70">
      <w:pPr>
        <w:pStyle w:val="Code"/>
        <w:rPr>
          <w:rStyle w:val="af0"/>
          <w:rFonts w:eastAsiaTheme="minorEastAsia"/>
          <w:b w:val="0"/>
        </w:rPr>
      </w:pPr>
      <w:r>
        <w:rPr>
          <w:rStyle w:val="af0"/>
          <w:rFonts w:eastAsiaTheme="minorEastAsia" w:hint="eastAsia"/>
        </w:rPr>
        <w:t>success : true</w:t>
      </w:r>
    </w:p>
    <w:p w:rsidR="00032B70" w:rsidRDefault="00032B70" w:rsidP="00032B70">
      <w:pPr>
        <w:pStyle w:val="Code"/>
        <w:rPr>
          <w:rStyle w:val="af0"/>
          <w:rFonts w:eastAsiaTheme="minorEastAsia"/>
        </w:rPr>
      </w:pPr>
      <w:r w:rsidRPr="002847F3">
        <w:rPr>
          <w:rStyle w:val="af0"/>
          <w:rFonts w:hint="eastAsia"/>
        </w:rPr>
        <w:t>}</w:t>
      </w:r>
    </w:p>
    <w:p w:rsidR="00C27ADE" w:rsidRDefault="00C27ADE" w:rsidP="00C27ADE">
      <w:pPr>
        <w:pStyle w:val="3"/>
      </w:pPr>
      <w:r>
        <w:rPr>
          <w:rFonts w:hint="eastAsia"/>
        </w:rPr>
        <w:lastRenderedPageBreak/>
        <w:t>查询车辆绑定</w:t>
      </w:r>
      <w:r>
        <w:t xml:space="preserve"> </w:t>
      </w:r>
    </w:p>
    <w:p w:rsidR="00C27ADE" w:rsidRDefault="00C27ADE" w:rsidP="00C27ADE">
      <w:pPr>
        <w:pStyle w:val="URL"/>
        <w:rPr>
          <w:lang w:eastAsia="zh-CN"/>
        </w:rPr>
      </w:pPr>
      <w:r>
        <w:t>[ POST ] /</w:t>
      </w:r>
      <w:r>
        <w:rPr>
          <w:rFonts w:hint="eastAsia"/>
          <w:lang w:eastAsia="zh-CN"/>
        </w:rPr>
        <w:t>carBinDingList</w:t>
      </w:r>
    </w:p>
    <w:p w:rsidR="00C27ADE" w:rsidRPr="00B51196" w:rsidRDefault="00C27ADE" w:rsidP="00C27ADE">
      <w:pPr>
        <w:rPr>
          <w:lang w:eastAsia="zh-CN"/>
        </w:rPr>
      </w:pPr>
    </w:p>
    <w:p w:rsidR="00C27ADE" w:rsidRDefault="00C27ADE" w:rsidP="00C27ADE">
      <w:pPr>
        <w:pStyle w:val="4"/>
        <w:rPr>
          <w:lang w:eastAsia="zh-CN"/>
        </w:rPr>
      </w:pPr>
      <w:r>
        <w:rPr>
          <w:rFonts w:hint="eastAsia"/>
          <w:lang w:eastAsia="zh-CN"/>
        </w:rPr>
        <w:t>参数</w:t>
      </w:r>
    </w:p>
    <w:tbl>
      <w:tblPr>
        <w:tblStyle w:val="-12"/>
        <w:tblW w:w="0" w:type="auto"/>
        <w:tblLook w:val="04A0"/>
      </w:tblPr>
      <w:tblGrid>
        <w:gridCol w:w="2262"/>
        <w:gridCol w:w="965"/>
        <w:gridCol w:w="1417"/>
        <w:gridCol w:w="4404"/>
      </w:tblGrid>
      <w:tr w:rsidR="00C27ADE" w:rsidTr="00F8582E">
        <w:trPr>
          <w:cnfStyle w:val="100000000000"/>
        </w:trPr>
        <w:tc>
          <w:tcPr>
            <w:cnfStyle w:val="001000000000"/>
            <w:tcW w:w="2262" w:type="dxa"/>
            <w:hideMark/>
          </w:tcPr>
          <w:p w:rsidR="00C27ADE" w:rsidRDefault="00C27ADE" w:rsidP="00F8582E">
            <w:pPr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965" w:type="dxa"/>
            <w:hideMark/>
          </w:tcPr>
          <w:p w:rsidR="00C27ADE" w:rsidRDefault="00C27ADE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必填</w:t>
            </w:r>
          </w:p>
        </w:tc>
        <w:tc>
          <w:tcPr>
            <w:tcW w:w="1417" w:type="dxa"/>
            <w:hideMark/>
          </w:tcPr>
          <w:p w:rsidR="00C27ADE" w:rsidRDefault="00C27ADE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4404" w:type="dxa"/>
            <w:hideMark/>
          </w:tcPr>
          <w:p w:rsidR="00C27ADE" w:rsidRDefault="00C27ADE" w:rsidP="00F8582E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 w:rsidR="00C27ADE" w:rsidTr="00F8582E">
        <w:trPr>
          <w:cnfStyle w:val="000000100000"/>
        </w:trPr>
        <w:tc>
          <w:tcPr>
            <w:cnfStyle w:val="001000000000"/>
            <w:tcW w:w="2262" w:type="dxa"/>
            <w:hideMark/>
          </w:tcPr>
          <w:p w:rsidR="00C27ADE" w:rsidRDefault="00C27ADE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965" w:type="dxa"/>
            <w:hideMark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hideMark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404" w:type="dxa"/>
            <w:hideMark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27ADE" w:rsidTr="00F8582E">
        <w:trPr>
          <w:cnfStyle w:val="000000010000"/>
        </w:trPr>
        <w:tc>
          <w:tcPr>
            <w:cnfStyle w:val="001000000000"/>
            <w:tcW w:w="2262" w:type="dxa"/>
            <w:hideMark/>
          </w:tcPr>
          <w:p w:rsidR="00C27ADE" w:rsidRDefault="00C27ADE" w:rsidP="00F8582E">
            <w:pPr>
              <w:rPr>
                <w:lang w:eastAsia="zh-CN"/>
              </w:rPr>
            </w:pPr>
          </w:p>
        </w:tc>
        <w:tc>
          <w:tcPr>
            <w:tcW w:w="965" w:type="dxa"/>
            <w:hideMark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</w:p>
        </w:tc>
        <w:tc>
          <w:tcPr>
            <w:tcW w:w="1417" w:type="dxa"/>
            <w:hideMark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</w:p>
        </w:tc>
        <w:tc>
          <w:tcPr>
            <w:tcW w:w="4404" w:type="dxa"/>
            <w:hideMark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</w:p>
        </w:tc>
      </w:tr>
    </w:tbl>
    <w:p w:rsidR="00C27ADE" w:rsidRDefault="00C27ADE" w:rsidP="00C27ADE">
      <w:pPr>
        <w:pStyle w:val="4"/>
        <w:rPr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-12"/>
        <w:tblW w:w="0" w:type="auto"/>
        <w:tblLook w:val="04A0"/>
      </w:tblPr>
      <w:tblGrid>
        <w:gridCol w:w="2262"/>
        <w:gridCol w:w="1417"/>
        <w:gridCol w:w="5360"/>
      </w:tblGrid>
      <w:tr w:rsidR="00C27ADE" w:rsidTr="00F8582E">
        <w:trPr>
          <w:cnfStyle w:val="100000000000"/>
        </w:trPr>
        <w:tc>
          <w:tcPr>
            <w:cnfStyle w:val="001000000000"/>
            <w:tcW w:w="2262" w:type="dxa"/>
          </w:tcPr>
          <w:p w:rsidR="00C27ADE" w:rsidRDefault="00C27ADE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C27ADE" w:rsidRDefault="00C27ADE" w:rsidP="00F8582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360" w:type="dxa"/>
          </w:tcPr>
          <w:p w:rsidR="00C27ADE" w:rsidRDefault="00C27ADE" w:rsidP="00F8582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27ADE" w:rsidTr="00F8582E">
        <w:trPr>
          <w:cnfStyle w:val="000000100000"/>
        </w:trPr>
        <w:tc>
          <w:tcPr>
            <w:cnfStyle w:val="001000000000"/>
            <w:tcW w:w="2262" w:type="dxa"/>
          </w:tcPr>
          <w:p w:rsidR="00C27ADE" w:rsidRDefault="00C27ADE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417" w:type="dxa"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C27ADE" w:rsidRDefault="00C27ADE" w:rsidP="00F8582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true: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;false: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27ADE" w:rsidTr="00F8582E">
        <w:trPr>
          <w:cnfStyle w:val="000000010000"/>
        </w:trPr>
        <w:tc>
          <w:tcPr>
            <w:cnfStyle w:val="001000000000"/>
            <w:tcW w:w="2262" w:type="dxa"/>
          </w:tcPr>
          <w:p w:rsidR="00C27ADE" w:rsidRDefault="00C27ADE" w:rsidP="00F858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417" w:type="dxa"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360" w:type="dxa"/>
          </w:tcPr>
          <w:p w:rsidR="00C27ADE" w:rsidRDefault="00C27ADE" w:rsidP="00F8582E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</w:tbl>
    <w:p w:rsidR="00C27ADE" w:rsidRDefault="00C27ADE" w:rsidP="00C27ADE">
      <w:pPr>
        <w:rPr>
          <w:rFonts w:ascii="Helvetica" w:hAnsi="Helvetica" w:cs="Helvetica"/>
          <w:color w:val="424B5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 xml:space="preserve">response json </w:t>
      </w:r>
      <w:r>
        <w:rPr>
          <w:rFonts w:ascii="Helvetica" w:hAnsi="Helvetica" w:cs="Helvetica"/>
          <w:color w:val="424B50"/>
          <w:sz w:val="21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424B50"/>
          <w:sz w:val="21"/>
          <w:szCs w:val="21"/>
          <w:shd w:val="clear" w:color="auto" w:fill="FFFFFF"/>
          <w:lang w:eastAsia="zh-CN"/>
        </w:rPr>
        <w:t>：</w:t>
      </w:r>
    </w:p>
    <w:p w:rsidR="00C27ADE" w:rsidRPr="002847F3" w:rsidRDefault="00C27ADE" w:rsidP="00C27ADE">
      <w:pPr>
        <w:pStyle w:val="Code"/>
        <w:rPr>
          <w:rStyle w:val="af0"/>
        </w:rPr>
      </w:pPr>
      <w:r w:rsidRPr="002847F3">
        <w:rPr>
          <w:rStyle w:val="af0"/>
          <w:rFonts w:hint="eastAsia"/>
        </w:rPr>
        <w:t>{</w:t>
      </w:r>
    </w:p>
    <w:p w:rsidR="00C27ADE" w:rsidRPr="007D020E" w:rsidRDefault="00C27ADE" w:rsidP="00C27ADE">
      <w:pPr>
        <w:pStyle w:val="Code"/>
        <w:rPr>
          <w:rStyle w:val="af0"/>
          <w:rFonts w:eastAsiaTheme="minorEastAsia"/>
          <w:b w:val="0"/>
        </w:rPr>
      </w:pPr>
      <w:r>
        <w:rPr>
          <w:rStyle w:val="af0"/>
          <w:rFonts w:eastAsiaTheme="minorEastAsia" w:hint="eastAsia"/>
        </w:rPr>
        <w:t>success : true</w:t>
      </w:r>
    </w:p>
    <w:p w:rsidR="00C27ADE" w:rsidRDefault="00C27ADE" w:rsidP="00C27ADE">
      <w:pPr>
        <w:pStyle w:val="Code"/>
        <w:rPr>
          <w:rStyle w:val="af0"/>
          <w:rFonts w:eastAsiaTheme="minorEastAsia"/>
        </w:rPr>
      </w:pPr>
      <w:r w:rsidRPr="002847F3">
        <w:rPr>
          <w:rStyle w:val="af0"/>
          <w:rFonts w:hint="eastAsia"/>
        </w:rPr>
        <w:t>}</w:t>
      </w:r>
    </w:p>
    <w:p w:rsidR="00142EEA" w:rsidRPr="00142EEA" w:rsidRDefault="00142EEA" w:rsidP="00142EEA">
      <w:pPr>
        <w:rPr>
          <w:lang w:eastAsia="zh-CN"/>
        </w:rPr>
      </w:pPr>
    </w:p>
    <w:sectPr w:rsidR="00142EEA" w:rsidRPr="00142EEA" w:rsidSect="00AD46BD">
      <w:headerReference w:type="default" r:id="rId8"/>
      <w:footerReference w:type="default" r:id="rId9"/>
      <w:pgSz w:w="11906" w:h="16838"/>
      <w:pgMar w:top="1440" w:right="1274" w:bottom="1440" w:left="1800" w:header="851" w:footer="992" w:gutter="0"/>
      <w:cols w:space="425"/>
      <w:titlePg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153" w:rsidRDefault="009E3153" w:rsidP="00F40564">
      <w:r>
        <w:separator/>
      </w:r>
    </w:p>
  </w:endnote>
  <w:endnote w:type="continuationSeparator" w:id="1">
    <w:p w:rsidR="009E3153" w:rsidRDefault="009E3153" w:rsidP="00F40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altName w:val="Arial Unicode MS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82E" w:rsidRDefault="00F8582E" w:rsidP="00B10B42">
    <w:pPr>
      <w:pStyle w:val="a5"/>
      <w:spacing w:before="0" w:after="0"/>
      <w:rPr>
        <w:rFonts w:ascii="Arial" w:hAnsi="Arial" w:cs="Arial"/>
        <w:color w:val="003366"/>
        <w:lang w:eastAsia="zh-CN"/>
      </w:rPr>
    </w:pPr>
    <w:r w:rsidRPr="00882958">
      <w:rPr>
        <w:rFonts w:hint="eastAsia"/>
        <w:color w:val="003366"/>
        <w:lang w:eastAsia="zh-CN"/>
      </w:rPr>
      <w:t>地址：</w:t>
    </w:r>
    <w:r w:rsidRPr="00FA79F0">
      <w:rPr>
        <w:rFonts w:ascii="宋体" w:hAnsi="宋体" w:hint="eastAsia"/>
        <w:color w:val="003366"/>
        <w:lang w:eastAsia="zh-CN"/>
      </w:rPr>
      <w:t>上海长宁区天山西路</w:t>
    </w:r>
    <w:r w:rsidRPr="00FA79F0">
      <w:rPr>
        <w:rFonts w:ascii="宋体" w:hAnsi="宋体"/>
        <w:color w:val="003366"/>
        <w:lang w:eastAsia="zh-CN"/>
      </w:rPr>
      <w:t>789</w:t>
    </w:r>
    <w:r>
      <w:rPr>
        <w:rFonts w:ascii="宋体" w:hAnsi="宋体" w:hint="eastAsia"/>
        <w:color w:val="003366"/>
        <w:lang w:eastAsia="zh-CN"/>
      </w:rPr>
      <w:t>号</w:t>
    </w:r>
    <w:r w:rsidRPr="00FA79F0">
      <w:rPr>
        <w:rFonts w:ascii="宋体" w:hAnsi="宋体"/>
        <w:color w:val="003366"/>
        <w:lang w:eastAsia="zh-CN"/>
      </w:rPr>
      <w:t>1</w:t>
    </w:r>
    <w:r w:rsidRPr="00FA79F0">
      <w:rPr>
        <w:rFonts w:ascii="宋体" w:hAnsi="宋体" w:hint="eastAsia"/>
        <w:color w:val="003366"/>
        <w:lang w:eastAsia="zh-CN"/>
      </w:rPr>
      <w:t>幢</w:t>
    </w:r>
    <w:r w:rsidRPr="00FA79F0">
      <w:rPr>
        <w:rFonts w:ascii="宋体" w:hAnsi="宋体"/>
        <w:color w:val="003366"/>
        <w:lang w:eastAsia="zh-CN"/>
      </w:rPr>
      <w:t>323</w:t>
    </w:r>
    <w:r>
      <w:rPr>
        <w:rFonts w:ascii="宋体" w:eastAsia="宋体"/>
        <w:color w:val="003366"/>
        <w:lang w:eastAsia="zh-CN"/>
      </w:rPr>
      <w:t>-</w:t>
    </w:r>
    <w:r w:rsidRPr="00FA79F0">
      <w:rPr>
        <w:rFonts w:ascii="宋体" w:hAnsi="宋体"/>
        <w:color w:val="003366"/>
        <w:lang w:eastAsia="zh-CN"/>
      </w:rPr>
      <w:t>349</w:t>
    </w:r>
    <w:r w:rsidRPr="00FA79F0">
      <w:rPr>
        <w:rFonts w:ascii="宋体" w:hAnsi="宋体" w:hint="eastAsia"/>
        <w:color w:val="003366"/>
        <w:lang w:eastAsia="zh-CN"/>
      </w:rPr>
      <w:t>室</w:t>
    </w:r>
    <w:r w:rsidRPr="00882958">
      <w:rPr>
        <w:rFonts w:hint="eastAsia"/>
        <w:color w:val="003366"/>
        <w:lang w:eastAsia="zh-CN"/>
      </w:rPr>
      <w:t>邮编：</w:t>
    </w:r>
    <w:r w:rsidRPr="004A3F22">
      <w:rPr>
        <w:color w:val="003366"/>
        <w:lang w:eastAsia="zh-CN"/>
      </w:rPr>
      <w:t>200335</w:t>
    </w:r>
    <w:r w:rsidRPr="00882958">
      <w:rPr>
        <w:rFonts w:hint="eastAsia"/>
        <w:color w:val="003366"/>
        <w:lang w:eastAsia="zh-CN"/>
      </w:rPr>
      <w:t>网址：</w:t>
    </w:r>
    <w:r>
      <w:rPr>
        <w:rFonts w:ascii="Arial" w:eastAsia="Gungsuh" w:hAnsi="Arial" w:cs="Arial"/>
        <w:color w:val="003366"/>
        <w:lang w:eastAsia="zh-CN"/>
      </w:rPr>
      <w:t>http://www.agilesc.com</w:t>
    </w:r>
    <w:r w:rsidRPr="00882958">
      <w:rPr>
        <w:rFonts w:ascii="Arial" w:eastAsia="Gungsuh" w:hAnsi="Arial" w:cs="Arial"/>
        <w:color w:val="003366"/>
        <w:lang w:eastAsia="zh-CN"/>
      </w:rPr>
      <w:t>/</w:t>
    </w:r>
    <w:r w:rsidRPr="00882958">
      <w:rPr>
        <w:rFonts w:ascii="Arial" w:hAnsi="Arial" w:cs="Arial" w:hint="eastAsia"/>
        <w:color w:val="003366"/>
        <w:lang w:eastAsia="zh-CN"/>
      </w:rPr>
      <w:t xml:space="preserve">　</w:t>
    </w:r>
  </w:p>
  <w:p w:rsidR="00F8582E" w:rsidRDefault="00F8582E" w:rsidP="00B10B42">
    <w:pPr>
      <w:pStyle w:val="a5"/>
      <w:spacing w:before="0" w:after="0"/>
      <w:rPr>
        <w:lang w:eastAsia="zh-CN"/>
      </w:rPr>
    </w:pPr>
    <w:r w:rsidRPr="00D41817">
      <w:rPr>
        <w:rFonts w:hint="eastAsia"/>
        <w:color w:val="003366"/>
        <w:lang w:eastAsia="zh-CN"/>
      </w:rPr>
      <w:t>电话：</w:t>
    </w:r>
    <w:r>
      <w:rPr>
        <w:color w:val="003366"/>
        <w:lang w:eastAsia="zh-CN"/>
      </w:rPr>
      <w:t>86-21-</w:t>
    </w:r>
    <w:r w:rsidRPr="009405AF">
      <w:rPr>
        <w:color w:val="003366"/>
        <w:lang w:eastAsia="zh-CN"/>
      </w:rPr>
      <w:t>52195566</w:t>
    </w:r>
    <w:r w:rsidRPr="00D41817">
      <w:rPr>
        <w:rFonts w:hint="eastAsia"/>
        <w:color w:val="003366"/>
        <w:lang w:eastAsia="zh-CN"/>
      </w:rPr>
      <w:t>传真：</w:t>
    </w:r>
    <w:r w:rsidRPr="00D41817">
      <w:rPr>
        <w:color w:val="003366"/>
        <w:lang w:eastAsia="zh-CN"/>
      </w:rPr>
      <w:t>86</w:t>
    </w:r>
    <w:r>
      <w:rPr>
        <w:color w:val="003366"/>
        <w:lang w:eastAsia="zh-CN"/>
      </w:rPr>
      <w:t>-</w:t>
    </w:r>
    <w:r w:rsidRPr="00D41817">
      <w:rPr>
        <w:color w:val="003366"/>
        <w:lang w:eastAsia="zh-CN"/>
      </w:rPr>
      <w:t>21</w:t>
    </w:r>
    <w:r>
      <w:rPr>
        <w:color w:val="003366"/>
        <w:lang w:eastAsia="zh-CN"/>
      </w:rPr>
      <w:t>-</w:t>
    </w:r>
    <w:r w:rsidRPr="004A3F22">
      <w:rPr>
        <w:color w:val="003366"/>
        <w:lang w:eastAsia="zh-CN"/>
      </w:rPr>
      <w:t>52193400</w:t>
    </w:r>
    <w:r w:rsidRPr="00D41817">
      <w:rPr>
        <w:rFonts w:hint="eastAsia"/>
        <w:color w:val="003366"/>
        <w:lang w:eastAsia="zh-CN"/>
      </w:rPr>
      <w:t>电子邮件：</w:t>
    </w:r>
    <w:hyperlink r:id="rId1" w:history="1">
      <w:r w:rsidRPr="00A92B9F">
        <w:rPr>
          <w:rStyle w:val="a6"/>
          <w:lang w:eastAsia="zh-CN"/>
        </w:rPr>
        <w:t>cs@agilesc.com</w:t>
      </w:r>
    </w:hyperlink>
    <w:r w:rsidR="0002040C">
      <w:rPr>
        <w:rStyle w:val="a7"/>
        <w:lang w:eastAsia="zh-CN"/>
      </w:rPr>
      <w:fldChar w:fldCharType="begin"/>
    </w:r>
    <w:r>
      <w:rPr>
        <w:rStyle w:val="a7"/>
        <w:lang w:eastAsia="zh-CN"/>
      </w:rPr>
      <w:instrText xml:space="preserve"> PAGE </w:instrText>
    </w:r>
    <w:r w:rsidR="0002040C">
      <w:rPr>
        <w:rStyle w:val="a7"/>
        <w:lang w:eastAsia="zh-CN"/>
      </w:rPr>
      <w:fldChar w:fldCharType="separate"/>
    </w:r>
    <w:r w:rsidR="009266ED">
      <w:rPr>
        <w:rStyle w:val="a7"/>
        <w:noProof/>
        <w:lang w:eastAsia="zh-CN"/>
      </w:rPr>
      <w:t>7</w:t>
    </w:r>
    <w:r w:rsidR="0002040C">
      <w:rPr>
        <w:rStyle w:val="a7"/>
        <w:lang w:eastAsia="zh-CN"/>
      </w:rPr>
      <w:fldChar w:fldCharType="end"/>
    </w:r>
    <w:r>
      <w:rPr>
        <w:rStyle w:val="a7"/>
        <w:lang w:eastAsia="zh-CN"/>
      </w:rPr>
      <w:t>/</w:t>
    </w:r>
    <w:r w:rsidR="0002040C">
      <w:rPr>
        <w:rStyle w:val="a7"/>
        <w:lang w:eastAsia="zh-CN"/>
      </w:rPr>
      <w:fldChar w:fldCharType="begin"/>
    </w:r>
    <w:r>
      <w:rPr>
        <w:rStyle w:val="a7"/>
        <w:lang w:eastAsia="zh-CN"/>
      </w:rPr>
      <w:instrText xml:space="preserve"> NUMPAGES </w:instrText>
    </w:r>
    <w:r w:rsidR="0002040C">
      <w:rPr>
        <w:rStyle w:val="a7"/>
        <w:lang w:eastAsia="zh-CN"/>
      </w:rPr>
      <w:fldChar w:fldCharType="separate"/>
    </w:r>
    <w:r w:rsidR="009266ED">
      <w:rPr>
        <w:rStyle w:val="a7"/>
        <w:noProof/>
        <w:lang w:eastAsia="zh-CN"/>
      </w:rPr>
      <w:t>17</w:t>
    </w:r>
    <w:r w:rsidR="0002040C">
      <w:rPr>
        <w:rStyle w:val="a7"/>
        <w:lang w:eastAsia="zh-C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153" w:rsidRDefault="009E3153" w:rsidP="00F40564">
      <w:r>
        <w:separator/>
      </w:r>
    </w:p>
  </w:footnote>
  <w:footnote w:type="continuationSeparator" w:id="1">
    <w:p w:rsidR="009E3153" w:rsidRDefault="009E3153" w:rsidP="00F405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82E" w:rsidRPr="007E16DE" w:rsidRDefault="00F8582E" w:rsidP="007E16DE">
    <w:pPr>
      <w:pStyle w:val="a4"/>
      <w:jc w:val="both"/>
      <w:rPr>
        <w:color w:val="000080"/>
        <w:lang w:eastAsia="zh-CN"/>
      </w:rPr>
    </w:pPr>
    <w:r>
      <w:rPr>
        <w:noProof/>
        <w:lang w:eastAsia="zh-CN"/>
      </w:rPr>
      <w:drawing>
        <wp:inline distT="0" distB="0" distL="0" distR="0">
          <wp:extent cx="1352550" cy="438150"/>
          <wp:effectExtent l="19050" t="0" r="0" b="0"/>
          <wp:docPr id="2" name="图片 1" descr="安捷力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安捷力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　　　　　　　　　　　　　</w:t>
    </w:r>
    <w:r>
      <w:rPr>
        <w:color w:val="000080"/>
        <w:lang w:eastAsia="zh-CN"/>
      </w:rPr>
      <w:t>App</w:t>
    </w:r>
    <w:r>
      <w:rPr>
        <w:rFonts w:hint="eastAsia"/>
        <w:color w:val="000080"/>
        <w:lang w:eastAsia="zh-CN"/>
      </w:rPr>
      <w:t>应用</w:t>
    </w:r>
    <w:r w:rsidRPr="005F75E9">
      <w:rPr>
        <w:rFonts w:hint="eastAsia"/>
        <w:color w:val="000080"/>
        <w:lang w:eastAsia="zh-CN"/>
      </w:rPr>
      <w:t>管理系统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286"/>
    <w:multiLevelType w:val="hybridMultilevel"/>
    <w:tmpl w:val="C9EC1D62"/>
    <w:lvl w:ilvl="0" w:tplc="CF64CE82">
      <w:start w:val="1"/>
      <w:numFmt w:val="decimalFullWidth"/>
      <w:lvlText w:val="%1、"/>
      <w:lvlJc w:val="left"/>
      <w:pPr>
        <w:ind w:left="390" w:hanging="39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636763D"/>
    <w:multiLevelType w:val="multilevel"/>
    <w:tmpl w:val="29C4A4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1571" w:hanging="720"/>
      </w:pPr>
      <w:rPr>
        <w:rFonts w:ascii="微软雅黑" w:eastAsia="微软雅黑" w:hAnsi="微软雅黑"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微软雅黑" w:eastAsia="微软雅黑" w:hAnsi="微软雅黑"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68E28DF"/>
    <w:multiLevelType w:val="multilevel"/>
    <w:tmpl w:val="29C4A49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微软雅黑" w:eastAsia="微软雅黑" w:hAnsi="微软雅黑"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06AF26E1"/>
    <w:multiLevelType w:val="hybridMultilevel"/>
    <w:tmpl w:val="445023B6"/>
    <w:lvl w:ilvl="0" w:tplc="F5A08EE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">
    <w:nsid w:val="092A343F"/>
    <w:multiLevelType w:val="hybridMultilevel"/>
    <w:tmpl w:val="DAFA60AA"/>
    <w:lvl w:ilvl="0" w:tplc="1EC24C5C">
      <w:start w:val="1"/>
      <w:numFmt w:val="decimalFullWidth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ED70CF6"/>
    <w:multiLevelType w:val="multilevel"/>
    <w:tmpl w:val="29C4A49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微软雅黑" w:eastAsia="微软雅黑" w:hAnsi="微软雅黑"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16B96362"/>
    <w:multiLevelType w:val="hybridMultilevel"/>
    <w:tmpl w:val="F348A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A170BA"/>
    <w:multiLevelType w:val="hybridMultilevel"/>
    <w:tmpl w:val="DE8ADF8A"/>
    <w:lvl w:ilvl="0" w:tplc="04090011">
      <w:start w:val="1"/>
      <w:numFmt w:val="decimal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1E5D0B89"/>
    <w:multiLevelType w:val="hybridMultilevel"/>
    <w:tmpl w:val="0AD61D1A"/>
    <w:lvl w:ilvl="0" w:tplc="EE10705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9">
    <w:nsid w:val="1FD2059C"/>
    <w:multiLevelType w:val="hybridMultilevel"/>
    <w:tmpl w:val="3BF0D1F2"/>
    <w:lvl w:ilvl="0" w:tplc="B51C7EF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20756942"/>
    <w:multiLevelType w:val="hybridMultilevel"/>
    <w:tmpl w:val="B9D488F0"/>
    <w:lvl w:ilvl="0" w:tplc="3A901374">
      <w:start w:val="1"/>
      <w:numFmt w:val="decimalFullWidth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20DD045F"/>
    <w:multiLevelType w:val="hybridMultilevel"/>
    <w:tmpl w:val="2EB68718"/>
    <w:lvl w:ilvl="0" w:tplc="EE10705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2">
    <w:nsid w:val="20E94D6F"/>
    <w:multiLevelType w:val="hybridMultilevel"/>
    <w:tmpl w:val="D2689EF8"/>
    <w:lvl w:ilvl="0" w:tplc="7382A78A">
      <w:start w:val="1"/>
      <w:numFmt w:val="decimalFullWidth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22D04036"/>
    <w:multiLevelType w:val="hybridMultilevel"/>
    <w:tmpl w:val="A1FA87C6"/>
    <w:lvl w:ilvl="0" w:tplc="EE10705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4">
    <w:nsid w:val="249F2EFB"/>
    <w:multiLevelType w:val="hybridMultilevel"/>
    <w:tmpl w:val="BF442340"/>
    <w:lvl w:ilvl="0" w:tplc="D0722D3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C8887BA0">
      <w:start w:val="1"/>
      <w:numFmt w:val="decimal"/>
      <w:pStyle w:val="a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5">
    <w:nsid w:val="270403FD"/>
    <w:multiLevelType w:val="hybridMultilevel"/>
    <w:tmpl w:val="58264108"/>
    <w:lvl w:ilvl="0" w:tplc="0036538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2EA812F0"/>
    <w:multiLevelType w:val="hybridMultilevel"/>
    <w:tmpl w:val="2C2AA92C"/>
    <w:lvl w:ilvl="0" w:tplc="59A80EA4">
      <w:start w:val="1"/>
      <w:numFmt w:val="decimalFullWidth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021166E"/>
    <w:multiLevelType w:val="hybridMultilevel"/>
    <w:tmpl w:val="41B2C1CA"/>
    <w:lvl w:ilvl="0" w:tplc="D0722D3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31594E20"/>
    <w:multiLevelType w:val="hybridMultilevel"/>
    <w:tmpl w:val="C6FC567E"/>
    <w:lvl w:ilvl="0" w:tplc="139E04F0">
      <w:start w:val="1"/>
      <w:numFmt w:val="decimalFullWidth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346A7E10"/>
    <w:multiLevelType w:val="hybridMultilevel"/>
    <w:tmpl w:val="A3BCD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731082D"/>
    <w:multiLevelType w:val="hybridMultilevel"/>
    <w:tmpl w:val="4DA66A9C"/>
    <w:lvl w:ilvl="0" w:tplc="5C905A52">
      <w:start w:val="1"/>
      <w:numFmt w:val="decimalFullWidth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1">
    <w:nsid w:val="4192482B"/>
    <w:multiLevelType w:val="hybridMultilevel"/>
    <w:tmpl w:val="B3ECE6C0"/>
    <w:lvl w:ilvl="0" w:tplc="EE10705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55B5522F"/>
    <w:multiLevelType w:val="hybridMultilevel"/>
    <w:tmpl w:val="49F0F5D2"/>
    <w:lvl w:ilvl="0" w:tplc="62EEC38C">
      <w:start w:val="1"/>
      <w:numFmt w:val="decimalFullWidth"/>
      <w:lvlText w:val="%1、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3">
    <w:nsid w:val="5B017FFA"/>
    <w:multiLevelType w:val="hybridMultilevel"/>
    <w:tmpl w:val="6890F222"/>
    <w:lvl w:ilvl="0" w:tplc="83AA8434">
      <w:start w:val="1"/>
      <w:numFmt w:val="decimalFullWidth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4">
    <w:nsid w:val="60090FEF"/>
    <w:multiLevelType w:val="hybridMultilevel"/>
    <w:tmpl w:val="57968A32"/>
    <w:lvl w:ilvl="0" w:tplc="EE10705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5">
    <w:nsid w:val="62B91879"/>
    <w:multiLevelType w:val="multilevel"/>
    <w:tmpl w:val="B980ED3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6">
    <w:nsid w:val="6842096D"/>
    <w:multiLevelType w:val="hybridMultilevel"/>
    <w:tmpl w:val="B3ECE6C0"/>
    <w:lvl w:ilvl="0" w:tplc="EE10705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>
    <w:nsid w:val="72AE4DB1"/>
    <w:multiLevelType w:val="hybridMultilevel"/>
    <w:tmpl w:val="B3ECE6C0"/>
    <w:lvl w:ilvl="0" w:tplc="EE10705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>
    <w:nsid w:val="7D1F55C1"/>
    <w:multiLevelType w:val="multilevel"/>
    <w:tmpl w:val="4E4AF70E"/>
    <w:styleLink w:val="10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cs="Times New Roman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9">
    <w:nsid w:val="7EEF5ACE"/>
    <w:multiLevelType w:val="hybridMultilevel"/>
    <w:tmpl w:val="E5BC1AEA"/>
    <w:lvl w:ilvl="0" w:tplc="E590560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>
    <w:abstractNumId w:val="28"/>
  </w:num>
  <w:num w:numId="2">
    <w:abstractNumId w:val="1"/>
  </w:num>
  <w:num w:numId="3">
    <w:abstractNumId w:val="7"/>
  </w:num>
  <w:num w:numId="4">
    <w:abstractNumId w:val="9"/>
  </w:num>
  <w:num w:numId="5">
    <w:abstractNumId w:val="19"/>
  </w:num>
  <w:num w:numId="6">
    <w:abstractNumId w:val="15"/>
  </w:num>
  <w:num w:numId="7">
    <w:abstractNumId w:val="0"/>
  </w:num>
  <w:num w:numId="8">
    <w:abstractNumId w:val="18"/>
  </w:num>
  <w:num w:numId="9">
    <w:abstractNumId w:val="23"/>
  </w:num>
  <w:num w:numId="10">
    <w:abstractNumId w:val="10"/>
  </w:num>
  <w:num w:numId="11">
    <w:abstractNumId w:val="16"/>
  </w:num>
  <w:num w:numId="12">
    <w:abstractNumId w:val="20"/>
  </w:num>
  <w:num w:numId="13">
    <w:abstractNumId w:val="22"/>
  </w:num>
  <w:num w:numId="14">
    <w:abstractNumId w:val="12"/>
  </w:num>
  <w:num w:numId="15">
    <w:abstractNumId w:val="4"/>
  </w:num>
  <w:num w:numId="16">
    <w:abstractNumId w:val="8"/>
  </w:num>
  <w:num w:numId="17">
    <w:abstractNumId w:val="3"/>
  </w:num>
  <w:num w:numId="18">
    <w:abstractNumId w:val="29"/>
  </w:num>
  <w:num w:numId="19">
    <w:abstractNumId w:val="14"/>
  </w:num>
  <w:num w:numId="20">
    <w:abstractNumId w:val="17"/>
  </w:num>
  <w:num w:numId="21">
    <w:abstractNumId w:val="2"/>
  </w:num>
  <w:num w:numId="22">
    <w:abstractNumId w:val="1"/>
  </w:num>
  <w:num w:numId="23">
    <w:abstractNumId w:val="1"/>
  </w:num>
  <w:num w:numId="24">
    <w:abstractNumId w:val="25"/>
  </w:num>
  <w:num w:numId="25">
    <w:abstractNumId w:val="21"/>
  </w:num>
  <w:num w:numId="26">
    <w:abstractNumId w:val="5"/>
  </w:num>
  <w:num w:numId="27">
    <w:abstractNumId w:val="11"/>
  </w:num>
  <w:num w:numId="28">
    <w:abstractNumId w:val="24"/>
  </w:num>
  <w:num w:numId="29">
    <w:abstractNumId w:val="13"/>
  </w:num>
  <w:num w:numId="30">
    <w:abstractNumId w:val="26"/>
  </w:num>
  <w:num w:numId="31">
    <w:abstractNumId w:val="27"/>
  </w:num>
  <w:num w:numId="32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attachedTemplate r:id="rId1"/>
  <w:stylePaneFormatFilter w:val="3F0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A4E"/>
    <w:rsid w:val="000000C7"/>
    <w:rsid w:val="00001836"/>
    <w:rsid w:val="00002690"/>
    <w:rsid w:val="00002ED0"/>
    <w:rsid w:val="00003794"/>
    <w:rsid w:val="00004216"/>
    <w:rsid w:val="000043EC"/>
    <w:rsid w:val="00005254"/>
    <w:rsid w:val="00005529"/>
    <w:rsid w:val="00007214"/>
    <w:rsid w:val="000102B5"/>
    <w:rsid w:val="00011D51"/>
    <w:rsid w:val="00013578"/>
    <w:rsid w:val="00013981"/>
    <w:rsid w:val="00013B18"/>
    <w:rsid w:val="00013D47"/>
    <w:rsid w:val="000158A9"/>
    <w:rsid w:val="00015FCE"/>
    <w:rsid w:val="00016227"/>
    <w:rsid w:val="00017182"/>
    <w:rsid w:val="0001720E"/>
    <w:rsid w:val="000178FB"/>
    <w:rsid w:val="000201CD"/>
    <w:rsid w:val="0002040C"/>
    <w:rsid w:val="000215FF"/>
    <w:rsid w:val="00022B42"/>
    <w:rsid w:val="000235E3"/>
    <w:rsid w:val="0002378B"/>
    <w:rsid w:val="00023C84"/>
    <w:rsid w:val="00023EF2"/>
    <w:rsid w:val="0002514B"/>
    <w:rsid w:val="00026908"/>
    <w:rsid w:val="0002748F"/>
    <w:rsid w:val="00030009"/>
    <w:rsid w:val="0003001F"/>
    <w:rsid w:val="00030721"/>
    <w:rsid w:val="00030BE8"/>
    <w:rsid w:val="00031873"/>
    <w:rsid w:val="00032B70"/>
    <w:rsid w:val="00032DB2"/>
    <w:rsid w:val="00032EED"/>
    <w:rsid w:val="000336F5"/>
    <w:rsid w:val="00034AC5"/>
    <w:rsid w:val="00034E7B"/>
    <w:rsid w:val="0003504D"/>
    <w:rsid w:val="00035317"/>
    <w:rsid w:val="000354C3"/>
    <w:rsid w:val="00035F2E"/>
    <w:rsid w:val="00035FBA"/>
    <w:rsid w:val="000369E5"/>
    <w:rsid w:val="0004023B"/>
    <w:rsid w:val="00040F79"/>
    <w:rsid w:val="0004134E"/>
    <w:rsid w:val="00041B41"/>
    <w:rsid w:val="0004237A"/>
    <w:rsid w:val="0004545A"/>
    <w:rsid w:val="00045519"/>
    <w:rsid w:val="00045AFE"/>
    <w:rsid w:val="000464E6"/>
    <w:rsid w:val="00046842"/>
    <w:rsid w:val="000515AE"/>
    <w:rsid w:val="00051DC5"/>
    <w:rsid w:val="00052E69"/>
    <w:rsid w:val="00052E80"/>
    <w:rsid w:val="00053DCE"/>
    <w:rsid w:val="00055755"/>
    <w:rsid w:val="00055AE0"/>
    <w:rsid w:val="00055DE5"/>
    <w:rsid w:val="00055F0C"/>
    <w:rsid w:val="0005619D"/>
    <w:rsid w:val="000568BB"/>
    <w:rsid w:val="000572C7"/>
    <w:rsid w:val="00060056"/>
    <w:rsid w:val="00061922"/>
    <w:rsid w:val="00062C09"/>
    <w:rsid w:val="00063C82"/>
    <w:rsid w:val="00064038"/>
    <w:rsid w:val="00065290"/>
    <w:rsid w:val="00065CB2"/>
    <w:rsid w:val="00066306"/>
    <w:rsid w:val="0006671E"/>
    <w:rsid w:val="0006698E"/>
    <w:rsid w:val="00066F9D"/>
    <w:rsid w:val="00067499"/>
    <w:rsid w:val="00067811"/>
    <w:rsid w:val="00067839"/>
    <w:rsid w:val="00067A1C"/>
    <w:rsid w:val="00067D8D"/>
    <w:rsid w:val="00070742"/>
    <w:rsid w:val="000707F3"/>
    <w:rsid w:val="00070993"/>
    <w:rsid w:val="000712A5"/>
    <w:rsid w:val="00072989"/>
    <w:rsid w:val="00073728"/>
    <w:rsid w:val="0007373C"/>
    <w:rsid w:val="000740E8"/>
    <w:rsid w:val="000747C2"/>
    <w:rsid w:val="00075A65"/>
    <w:rsid w:val="00076454"/>
    <w:rsid w:val="00077470"/>
    <w:rsid w:val="00080F02"/>
    <w:rsid w:val="0008180B"/>
    <w:rsid w:val="00081C16"/>
    <w:rsid w:val="00081C98"/>
    <w:rsid w:val="00082C53"/>
    <w:rsid w:val="00082F57"/>
    <w:rsid w:val="0008482B"/>
    <w:rsid w:val="00085BB7"/>
    <w:rsid w:val="00085EAB"/>
    <w:rsid w:val="00086951"/>
    <w:rsid w:val="00086A7D"/>
    <w:rsid w:val="00086BFD"/>
    <w:rsid w:val="00086C27"/>
    <w:rsid w:val="000874CD"/>
    <w:rsid w:val="0009019E"/>
    <w:rsid w:val="0009051B"/>
    <w:rsid w:val="00091A93"/>
    <w:rsid w:val="00092AD5"/>
    <w:rsid w:val="00092D22"/>
    <w:rsid w:val="0009336B"/>
    <w:rsid w:val="000957BF"/>
    <w:rsid w:val="000966E0"/>
    <w:rsid w:val="000A0153"/>
    <w:rsid w:val="000A0B81"/>
    <w:rsid w:val="000A0C19"/>
    <w:rsid w:val="000A20C2"/>
    <w:rsid w:val="000A22D3"/>
    <w:rsid w:val="000A26D7"/>
    <w:rsid w:val="000A2CA4"/>
    <w:rsid w:val="000A49B6"/>
    <w:rsid w:val="000A56F9"/>
    <w:rsid w:val="000B1F27"/>
    <w:rsid w:val="000B200D"/>
    <w:rsid w:val="000B2116"/>
    <w:rsid w:val="000B2E10"/>
    <w:rsid w:val="000B306F"/>
    <w:rsid w:val="000B35C3"/>
    <w:rsid w:val="000B3D69"/>
    <w:rsid w:val="000B4465"/>
    <w:rsid w:val="000B56F1"/>
    <w:rsid w:val="000B5B67"/>
    <w:rsid w:val="000B5D44"/>
    <w:rsid w:val="000B6388"/>
    <w:rsid w:val="000B67F1"/>
    <w:rsid w:val="000B6E2B"/>
    <w:rsid w:val="000B6EE9"/>
    <w:rsid w:val="000B7F75"/>
    <w:rsid w:val="000C05A2"/>
    <w:rsid w:val="000C06AE"/>
    <w:rsid w:val="000C0C98"/>
    <w:rsid w:val="000C17A7"/>
    <w:rsid w:val="000C30B7"/>
    <w:rsid w:val="000C323A"/>
    <w:rsid w:val="000C32C8"/>
    <w:rsid w:val="000C3D11"/>
    <w:rsid w:val="000C465D"/>
    <w:rsid w:val="000C61F3"/>
    <w:rsid w:val="000C6827"/>
    <w:rsid w:val="000C6DEC"/>
    <w:rsid w:val="000C70B4"/>
    <w:rsid w:val="000C7A15"/>
    <w:rsid w:val="000D0B5A"/>
    <w:rsid w:val="000D2575"/>
    <w:rsid w:val="000D3103"/>
    <w:rsid w:val="000D31F1"/>
    <w:rsid w:val="000D377B"/>
    <w:rsid w:val="000D3943"/>
    <w:rsid w:val="000D48C0"/>
    <w:rsid w:val="000D49AD"/>
    <w:rsid w:val="000D4F8B"/>
    <w:rsid w:val="000D53FA"/>
    <w:rsid w:val="000D7853"/>
    <w:rsid w:val="000E0D47"/>
    <w:rsid w:val="000E0E9A"/>
    <w:rsid w:val="000E0F67"/>
    <w:rsid w:val="000E1249"/>
    <w:rsid w:val="000E13CF"/>
    <w:rsid w:val="000E1FDE"/>
    <w:rsid w:val="000E337F"/>
    <w:rsid w:val="000E3635"/>
    <w:rsid w:val="000E4024"/>
    <w:rsid w:val="000E5645"/>
    <w:rsid w:val="000E7046"/>
    <w:rsid w:val="000F0523"/>
    <w:rsid w:val="000F087B"/>
    <w:rsid w:val="000F150E"/>
    <w:rsid w:val="000F1756"/>
    <w:rsid w:val="000F1F40"/>
    <w:rsid w:val="000F327A"/>
    <w:rsid w:val="000F36E4"/>
    <w:rsid w:val="000F3C91"/>
    <w:rsid w:val="000F4D43"/>
    <w:rsid w:val="000F677D"/>
    <w:rsid w:val="000F6CB6"/>
    <w:rsid w:val="00100677"/>
    <w:rsid w:val="001007E3"/>
    <w:rsid w:val="00101380"/>
    <w:rsid w:val="001028C4"/>
    <w:rsid w:val="00103ACD"/>
    <w:rsid w:val="001054A0"/>
    <w:rsid w:val="00106061"/>
    <w:rsid w:val="0010654D"/>
    <w:rsid w:val="00106764"/>
    <w:rsid w:val="00106EC0"/>
    <w:rsid w:val="001108B9"/>
    <w:rsid w:val="0011185A"/>
    <w:rsid w:val="001118A8"/>
    <w:rsid w:val="001120BF"/>
    <w:rsid w:val="00112F6C"/>
    <w:rsid w:val="001145D4"/>
    <w:rsid w:val="00114776"/>
    <w:rsid w:val="0011534E"/>
    <w:rsid w:val="001153AA"/>
    <w:rsid w:val="0011569B"/>
    <w:rsid w:val="00116110"/>
    <w:rsid w:val="00116C7B"/>
    <w:rsid w:val="00116FF5"/>
    <w:rsid w:val="00117B47"/>
    <w:rsid w:val="001200F6"/>
    <w:rsid w:val="00120D4D"/>
    <w:rsid w:val="0012173F"/>
    <w:rsid w:val="001217D1"/>
    <w:rsid w:val="001218A7"/>
    <w:rsid w:val="00122648"/>
    <w:rsid w:val="00122738"/>
    <w:rsid w:val="00122FE6"/>
    <w:rsid w:val="001238F2"/>
    <w:rsid w:val="0012447B"/>
    <w:rsid w:val="00124B02"/>
    <w:rsid w:val="00125EBE"/>
    <w:rsid w:val="00130131"/>
    <w:rsid w:val="00131565"/>
    <w:rsid w:val="00132200"/>
    <w:rsid w:val="00132F2C"/>
    <w:rsid w:val="00132F35"/>
    <w:rsid w:val="00133B3D"/>
    <w:rsid w:val="0013516F"/>
    <w:rsid w:val="001351A7"/>
    <w:rsid w:val="0013562C"/>
    <w:rsid w:val="00135EBC"/>
    <w:rsid w:val="00136033"/>
    <w:rsid w:val="00136695"/>
    <w:rsid w:val="00136730"/>
    <w:rsid w:val="001371AA"/>
    <w:rsid w:val="00137C86"/>
    <w:rsid w:val="001404EE"/>
    <w:rsid w:val="00140996"/>
    <w:rsid w:val="001412EC"/>
    <w:rsid w:val="00141F69"/>
    <w:rsid w:val="001423A4"/>
    <w:rsid w:val="00142881"/>
    <w:rsid w:val="00142EEA"/>
    <w:rsid w:val="00143CEA"/>
    <w:rsid w:val="001442B1"/>
    <w:rsid w:val="00147611"/>
    <w:rsid w:val="00147D41"/>
    <w:rsid w:val="00150A3A"/>
    <w:rsid w:val="0015157D"/>
    <w:rsid w:val="00153795"/>
    <w:rsid w:val="00155734"/>
    <w:rsid w:val="001559B4"/>
    <w:rsid w:val="00156AF9"/>
    <w:rsid w:val="001575CC"/>
    <w:rsid w:val="00160CED"/>
    <w:rsid w:val="00161015"/>
    <w:rsid w:val="001619AA"/>
    <w:rsid w:val="00161BC6"/>
    <w:rsid w:val="00161F44"/>
    <w:rsid w:val="00162C5C"/>
    <w:rsid w:val="00163B05"/>
    <w:rsid w:val="00163FCB"/>
    <w:rsid w:val="00165677"/>
    <w:rsid w:val="00165955"/>
    <w:rsid w:val="001662A3"/>
    <w:rsid w:val="00167A2A"/>
    <w:rsid w:val="0017004B"/>
    <w:rsid w:val="00171B3E"/>
    <w:rsid w:val="00171FC6"/>
    <w:rsid w:val="00172246"/>
    <w:rsid w:val="001722FB"/>
    <w:rsid w:val="00173499"/>
    <w:rsid w:val="0017359A"/>
    <w:rsid w:val="0017589B"/>
    <w:rsid w:val="00175A2C"/>
    <w:rsid w:val="00175AD1"/>
    <w:rsid w:val="00176789"/>
    <w:rsid w:val="00176AEB"/>
    <w:rsid w:val="00176D50"/>
    <w:rsid w:val="00176FE8"/>
    <w:rsid w:val="00177D17"/>
    <w:rsid w:val="00180BC2"/>
    <w:rsid w:val="00181CD1"/>
    <w:rsid w:val="0018218E"/>
    <w:rsid w:val="00182258"/>
    <w:rsid w:val="001827E9"/>
    <w:rsid w:val="00183352"/>
    <w:rsid w:val="00183A89"/>
    <w:rsid w:val="00184B73"/>
    <w:rsid w:val="00184DBB"/>
    <w:rsid w:val="001865FD"/>
    <w:rsid w:val="00186AB1"/>
    <w:rsid w:val="00187AD0"/>
    <w:rsid w:val="001900F7"/>
    <w:rsid w:val="001907AC"/>
    <w:rsid w:val="00191091"/>
    <w:rsid w:val="00191577"/>
    <w:rsid w:val="00191CBF"/>
    <w:rsid w:val="00192086"/>
    <w:rsid w:val="00193549"/>
    <w:rsid w:val="00193FD7"/>
    <w:rsid w:val="00194574"/>
    <w:rsid w:val="00195EBE"/>
    <w:rsid w:val="00196079"/>
    <w:rsid w:val="00197B49"/>
    <w:rsid w:val="00197F8F"/>
    <w:rsid w:val="001A168F"/>
    <w:rsid w:val="001A1742"/>
    <w:rsid w:val="001A21A2"/>
    <w:rsid w:val="001A292A"/>
    <w:rsid w:val="001A3A25"/>
    <w:rsid w:val="001A3EE9"/>
    <w:rsid w:val="001A4C60"/>
    <w:rsid w:val="001A5E19"/>
    <w:rsid w:val="001A648C"/>
    <w:rsid w:val="001B0295"/>
    <w:rsid w:val="001B084F"/>
    <w:rsid w:val="001B1998"/>
    <w:rsid w:val="001B2AA7"/>
    <w:rsid w:val="001B354C"/>
    <w:rsid w:val="001B3B62"/>
    <w:rsid w:val="001B41C6"/>
    <w:rsid w:val="001B4218"/>
    <w:rsid w:val="001B51B0"/>
    <w:rsid w:val="001B52F8"/>
    <w:rsid w:val="001B6F2F"/>
    <w:rsid w:val="001C0A24"/>
    <w:rsid w:val="001C30FE"/>
    <w:rsid w:val="001C35D3"/>
    <w:rsid w:val="001C4E97"/>
    <w:rsid w:val="001C5743"/>
    <w:rsid w:val="001C575A"/>
    <w:rsid w:val="001C5F70"/>
    <w:rsid w:val="001C5FC9"/>
    <w:rsid w:val="001C64C6"/>
    <w:rsid w:val="001C6538"/>
    <w:rsid w:val="001C65FC"/>
    <w:rsid w:val="001C684E"/>
    <w:rsid w:val="001C6D32"/>
    <w:rsid w:val="001C6FBF"/>
    <w:rsid w:val="001C79CC"/>
    <w:rsid w:val="001D0862"/>
    <w:rsid w:val="001D11E1"/>
    <w:rsid w:val="001D148D"/>
    <w:rsid w:val="001D2264"/>
    <w:rsid w:val="001D2F90"/>
    <w:rsid w:val="001D3F8E"/>
    <w:rsid w:val="001D44A9"/>
    <w:rsid w:val="001D4823"/>
    <w:rsid w:val="001D4C71"/>
    <w:rsid w:val="001D5039"/>
    <w:rsid w:val="001D5B86"/>
    <w:rsid w:val="001D5F10"/>
    <w:rsid w:val="001D6CAF"/>
    <w:rsid w:val="001E1408"/>
    <w:rsid w:val="001E15C1"/>
    <w:rsid w:val="001E267D"/>
    <w:rsid w:val="001E2D8F"/>
    <w:rsid w:val="001E3601"/>
    <w:rsid w:val="001E3E47"/>
    <w:rsid w:val="001E4AAD"/>
    <w:rsid w:val="001E5D7F"/>
    <w:rsid w:val="001E617A"/>
    <w:rsid w:val="001E7410"/>
    <w:rsid w:val="001F18FA"/>
    <w:rsid w:val="001F371C"/>
    <w:rsid w:val="001F51F3"/>
    <w:rsid w:val="001F5C41"/>
    <w:rsid w:val="00200941"/>
    <w:rsid w:val="002012E2"/>
    <w:rsid w:val="002015B4"/>
    <w:rsid w:val="00202C57"/>
    <w:rsid w:val="0020384A"/>
    <w:rsid w:val="00203929"/>
    <w:rsid w:val="00203BCC"/>
    <w:rsid w:val="00204245"/>
    <w:rsid w:val="00204A42"/>
    <w:rsid w:val="00205428"/>
    <w:rsid w:val="00205CAA"/>
    <w:rsid w:val="00205FDC"/>
    <w:rsid w:val="00206A4E"/>
    <w:rsid w:val="00206CF7"/>
    <w:rsid w:val="00207775"/>
    <w:rsid w:val="00210C68"/>
    <w:rsid w:val="00213E58"/>
    <w:rsid w:val="00216295"/>
    <w:rsid w:val="00216721"/>
    <w:rsid w:val="002179F7"/>
    <w:rsid w:val="00217B1E"/>
    <w:rsid w:val="00221663"/>
    <w:rsid w:val="00224220"/>
    <w:rsid w:val="0022693C"/>
    <w:rsid w:val="00227A95"/>
    <w:rsid w:val="00227C88"/>
    <w:rsid w:val="00230077"/>
    <w:rsid w:val="00231D1E"/>
    <w:rsid w:val="00231E2A"/>
    <w:rsid w:val="0023301D"/>
    <w:rsid w:val="00233A3A"/>
    <w:rsid w:val="00233D76"/>
    <w:rsid w:val="00235609"/>
    <w:rsid w:val="0023575C"/>
    <w:rsid w:val="002368D7"/>
    <w:rsid w:val="00237CE5"/>
    <w:rsid w:val="0024096C"/>
    <w:rsid w:val="00241E23"/>
    <w:rsid w:val="0024235E"/>
    <w:rsid w:val="002425AC"/>
    <w:rsid w:val="00242717"/>
    <w:rsid w:val="00242E43"/>
    <w:rsid w:val="002437C7"/>
    <w:rsid w:val="00243B0F"/>
    <w:rsid w:val="00243CF5"/>
    <w:rsid w:val="00243DAD"/>
    <w:rsid w:val="002455A6"/>
    <w:rsid w:val="00246643"/>
    <w:rsid w:val="0025023D"/>
    <w:rsid w:val="00250FD4"/>
    <w:rsid w:val="00251A07"/>
    <w:rsid w:val="00255DB0"/>
    <w:rsid w:val="0025630B"/>
    <w:rsid w:val="00256CFB"/>
    <w:rsid w:val="0025700F"/>
    <w:rsid w:val="00257445"/>
    <w:rsid w:val="00257F91"/>
    <w:rsid w:val="0026010B"/>
    <w:rsid w:val="00260178"/>
    <w:rsid w:val="00260616"/>
    <w:rsid w:val="00260685"/>
    <w:rsid w:val="00260C68"/>
    <w:rsid w:val="0026101A"/>
    <w:rsid w:val="002622ED"/>
    <w:rsid w:val="002624DC"/>
    <w:rsid w:val="002629E4"/>
    <w:rsid w:val="00263303"/>
    <w:rsid w:val="00263465"/>
    <w:rsid w:val="002635C5"/>
    <w:rsid w:val="002636B7"/>
    <w:rsid w:val="0026510C"/>
    <w:rsid w:val="00265D7D"/>
    <w:rsid w:val="00265F82"/>
    <w:rsid w:val="0026653A"/>
    <w:rsid w:val="002669F6"/>
    <w:rsid w:val="00267A15"/>
    <w:rsid w:val="00267B0E"/>
    <w:rsid w:val="00270B7D"/>
    <w:rsid w:val="00270CD6"/>
    <w:rsid w:val="00271921"/>
    <w:rsid w:val="002721A2"/>
    <w:rsid w:val="002722EE"/>
    <w:rsid w:val="00272D65"/>
    <w:rsid w:val="002730EE"/>
    <w:rsid w:val="00273996"/>
    <w:rsid w:val="0027442C"/>
    <w:rsid w:val="00274586"/>
    <w:rsid w:val="00274D62"/>
    <w:rsid w:val="00275D78"/>
    <w:rsid w:val="00276879"/>
    <w:rsid w:val="00276996"/>
    <w:rsid w:val="00276D3F"/>
    <w:rsid w:val="002770E5"/>
    <w:rsid w:val="00277EA4"/>
    <w:rsid w:val="002811CB"/>
    <w:rsid w:val="00281523"/>
    <w:rsid w:val="00281835"/>
    <w:rsid w:val="0028263F"/>
    <w:rsid w:val="00283AB0"/>
    <w:rsid w:val="00283EB4"/>
    <w:rsid w:val="002847F3"/>
    <w:rsid w:val="00284AC7"/>
    <w:rsid w:val="00285E9B"/>
    <w:rsid w:val="00286351"/>
    <w:rsid w:val="002865BE"/>
    <w:rsid w:val="002874C2"/>
    <w:rsid w:val="00287566"/>
    <w:rsid w:val="00287CB6"/>
    <w:rsid w:val="002901A4"/>
    <w:rsid w:val="00291F40"/>
    <w:rsid w:val="00291FDC"/>
    <w:rsid w:val="002928ED"/>
    <w:rsid w:val="00293FD2"/>
    <w:rsid w:val="00294049"/>
    <w:rsid w:val="00294238"/>
    <w:rsid w:val="002942DD"/>
    <w:rsid w:val="00294AC2"/>
    <w:rsid w:val="002956F9"/>
    <w:rsid w:val="00295865"/>
    <w:rsid w:val="0029615E"/>
    <w:rsid w:val="00296E82"/>
    <w:rsid w:val="002971BC"/>
    <w:rsid w:val="00297610"/>
    <w:rsid w:val="00297C71"/>
    <w:rsid w:val="002A28A1"/>
    <w:rsid w:val="002A33C7"/>
    <w:rsid w:val="002A3CC2"/>
    <w:rsid w:val="002A4099"/>
    <w:rsid w:val="002A417A"/>
    <w:rsid w:val="002A53F9"/>
    <w:rsid w:val="002A79C5"/>
    <w:rsid w:val="002B0492"/>
    <w:rsid w:val="002B2995"/>
    <w:rsid w:val="002B2A0F"/>
    <w:rsid w:val="002B3713"/>
    <w:rsid w:val="002B373E"/>
    <w:rsid w:val="002B3A8C"/>
    <w:rsid w:val="002B54CC"/>
    <w:rsid w:val="002B5A26"/>
    <w:rsid w:val="002C1D1A"/>
    <w:rsid w:val="002C2F39"/>
    <w:rsid w:val="002C55D7"/>
    <w:rsid w:val="002C56F4"/>
    <w:rsid w:val="002C5E61"/>
    <w:rsid w:val="002C630A"/>
    <w:rsid w:val="002C6C38"/>
    <w:rsid w:val="002C7591"/>
    <w:rsid w:val="002D0237"/>
    <w:rsid w:val="002D0ED4"/>
    <w:rsid w:val="002D13F7"/>
    <w:rsid w:val="002D1EE7"/>
    <w:rsid w:val="002D23A3"/>
    <w:rsid w:val="002D31F6"/>
    <w:rsid w:val="002D3262"/>
    <w:rsid w:val="002D4D17"/>
    <w:rsid w:val="002D5003"/>
    <w:rsid w:val="002D6351"/>
    <w:rsid w:val="002D6FE9"/>
    <w:rsid w:val="002E0075"/>
    <w:rsid w:val="002E0E95"/>
    <w:rsid w:val="002E1338"/>
    <w:rsid w:val="002E1775"/>
    <w:rsid w:val="002E2A3C"/>
    <w:rsid w:val="002E3B88"/>
    <w:rsid w:val="002E3D56"/>
    <w:rsid w:val="002E440A"/>
    <w:rsid w:val="002E5D25"/>
    <w:rsid w:val="002E5EEA"/>
    <w:rsid w:val="002E6529"/>
    <w:rsid w:val="002E6A1E"/>
    <w:rsid w:val="002E6C01"/>
    <w:rsid w:val="002E738B"/>
    <w:rsid w:val="002F0CC6"/>
    <w:rsid w:val="002F0CD4"/>
    <w:rsid w:val="002F11A3"/>
    <w:rsid w:val="002F1513"/>
    <w:rsid w:val="002F19A3"/>
    <w:rsid w:val="002F213B"/>
    <w:rsid w:val="002F3DAF"/>
    <w:rsid w:val="002F3FB2"/>
    <w:rsid w:val="002F6B3E"/>
    <w:rsid w:val="002F710E"/>
    <w:rsid w:val="00300512"/>
    <w:rsid w:val="00300A21"/>
    <w:rsid w:val="003012EA"/>
    <w:rsid w:val="003014BA"/>
    <w:rsid w:val="00301BF0"/>
    <w:rsid w:val="00302207"/>
    <w:rsid w:val="003025D4"/>
    <w:rsid w:val="00303526"/>
    <w:rsid w:val="0030364A"/>
    <w:rsid w:val="00304567"/>
    <w:rsid w:val="00305292"/>
    <w:rsid w:val="00306B90"/>
    <w:rsid w:val="00307D3A"/>
    <w:rsid w:val="0031173B"/>
    <w:rsid w:val="00312963"/>
    <w:rsid w:val="003139ED"/>
    <w:rsid w:val="0031404A"/>
    <w:rsid w:val="0031469F"/>
    <w:rsid w:val="00315D92"/>
    <w:rsid w:val="00316753"/>
    <w:rsid w:val="003172BE"/>
    <w:rsid w:val="00320425"/>
    <w:rsid w:val="00321DC8"/>
    <w:rsid w:val="003229FD"/>
    <w:rsid w:val="00322CEA"/>
    <w:rsid w:val="00323968"/>
    <w:rsid w:val="00323DEC"/>
    <w:rsid w:val="00325478"/>
    <w:rsid w:val="0032595B"/>
    <w:rsid w:val="00325A95"/>
    <w:rsid w:val="0032679A"/>
    <w:rsid w:val="003273FE"/>
    <w:rsid w:val="00327442"/>
    <w:rsid w:val="00330118"/>
    <w:rsid w:val="00330706"/>
    <w:rsid w:val="0033147D"/>
    <w:rsid w:val="00331707"/>
    <w:rsid w:val="003334FD"/>
    <w:rsid w:val="003343BC"/>
    <w:rsid w:val="00334E44"/>
    <w:rsid w:val="00336078"/>
    <w:rsid w:val="00336840"/>
    <w:rsid w:val="003368BA"/>
    <w:rsid w:val="00336C1D"/>
    <w:rsid w:val="00336FD3"/>
    <w:rsid w:val="00337698"/>
    <w:rsid w:val="00337C22"/>
    <w:rsid w:val="00340D8E"/>
    <w:rsid w:val="0034366E"/>
    <w:rsid w:val="0034560B"/>
    <w:rsid w:val="00347A61"/>
    <w:rsid w:val="0035055B"/>
    <w:rsid w:val="00350EAC"/>
    <w:rsid w:val="003518CB"/>
    <w:rsid w:val="00351A41"/>
    <w:rsid w:val="0035273C"/>
    <w:rsid w:val="003529E3"/>
    <w:rsid w:val="00352F15"/>
    <w:rsid w:val="00353675"/>
    <w:rsid w:val="003537DB"/>
    <w:rsid w:val="00353E10"/>
    <w:rsid w:val="0035428A"/>
    <w:rsid w:val="00355218"/>
    <w:rsid w:val="003566E0"/>
    <w:rsid w:val="003568CC"/>
    <w:rsid w:val="003571A3"/>
    <w:rsid w:val="0036215F"/>
    <w:rsid w:val="003621DB"/>
    <w:rsid w:val="003623E3"/>
    <w:rsid w:val="00362A7D"/>
    <w:rsid w:val="00362CA5"/>
    <w:rsid w:val="00363130"/>
    <w:rsid w:val="0036331A"/>
    <w:rsid w:val="0036377A"/>
    <w:rsid w:val="00365053"/>
    <w:rsid w:val="003665E9"/>
    <w:rsid w:val="00366955"/>
    <w:rsid w:val="00367B22"/>
    <w:rsid w:val="00370129"/>
    <w:rsid w:val="0037019C"/>
    <w:rsid w:val="00370B7D"/>
    <w:rsid w:val="003710A1"/>
    <w:rsid w:val="003728A8"/>
    <w:rsid w:val="00372AA8"/>
    <w:rsid w:val="00373D9D"/>
    <w:rsid w:val="00374726"/>
    <w:rsid w:val="00374A4E"/>
    <w:rsid w:val="00374F97"/>
    <w:rsid w:val="00375162"/>
    <w:rsid w:val="00375F35"/>
    <w:rsid w:val="00377A90"/>
    <w:rsid w:val="00380A30"/>
    <w:rsid w:val="00380AD7"/>
    <w:rsid w:val="003812E2"/>
    <w:rsid w:val="003814F8"/>
    <w:rsid w:val="00382166"/>
    <w:rsid w:val="003830E4"/>
    <w:rsid w:val="0038346E"/>
    <w:rsid w:val="00383C2F"/>
    <w:rsid w:val="003863E6"/>
    <w:rsid w:val="00387711"/>
    <w:rsid w:val="003904BE"/>
    <w:rsid w:val="00390F43"/>
    <w:rsid w:val="00391CB9"/>
    <w:rsid w:val="00391E8F"/>
    <w:rsid w:val="00393288"/>
    <w:rsid w:val="0039668A"/>
    <w:rsid w:val="003971D5"/>
    <w:rsid w:val="003975F8"/>
    <w:rsid w:val="003A073F"/>
    <w:rsid w:val="003A0C36"/>
    <w:rsid w:val="003A1C95"/>
    <w:rsid w:val="003A2B0E"/>
    <w:rsid w:val="003A34E6"/>
    <w:rsid w:val="003A41A4"/>
    <w:rsid w:val="003A4533"/>
    <w:rsid w:val="003A537D"/>
    <w:rsid w:val="003A54B8"/>
    <w:rsid w:val="003A59D7"/>
    <w:rsid w:val="003A6B30"/>
    <w:rsid w:val="003B092D"/>
    <w:rsid w:val="003B0B7A"/>
    <w:rsid w:val="003B0CB0"/>
    <w:rsid w:val="003B313C"/>
    <w:rsid w:val="003B32F0"/>
    <w:rsid w:val="003B56ED"/>
    <w:rsid w:val="003B6118"/>
    <w:rsid w:val="003B73AB"/>
    <w:rsid w:val="003B74D9"/>
    <w:rsid w:val="003B7954"/>
    <w:rsid w:val="003B7D90"/>
    <w:rsid w:val="003C04D0"/>
    <w:rsid w:val="003C1163"/>
    <w:rsid w:val="003C125F"/>
    <w:rsid w:val="003C1D7A"/>
    <w:rsid w:val="003C30BA"/>
    <w:rsid w:val="003C44A7"/>
    <w:rsid w:val="003C4E53"/>
    <w:rsid w:val="003C5027"/>
    <w:rsid w:val="003C508E"/>
    <w:rsid w:val="003C59D5"/>
    <w:rsid w:val="003C5B2A"/>
    <w:rsid w:val="003C7F90"/>
    <w:rsid w:val="003D0C6A"/>
    <w:rsid w:val="003D0F8C"/>
    <w:rsid w:val="003D3BB2"/>
    <w:rsid w:val="003D45D6"/>
    <w:rsid w:val="003D4AA9"/>
    <w:rsid w:val="003D58C4"/>
    <w:rsid w:val="003D6796"/>
    <w:rsid w:val="003D7692"/>
    <w:rsid w:val="003D779F"/>
    <w:rsid w:val="003D7EBE"/>
    <w:rsid w:val="003E0760"/>
    <w:rsid w:val="003E0F0B"/>
    <w:rsid w:val="003E3273"/>
    <w:rsid w:val="003E3F01"/>
    <w:rsid w:val="003E4014"/>
    <w:rsid w:val="003E4928"/>
    <w:rsid w:val="003E5241"/>
    <w:rsid w:val="003E557C"/>
    <w:rsid w:val="003E5DD5"/>
    <w:rsid w:val="003E6EA7"/>
    <w:rsid w:val="003E7E3A"/>
    <w:rsid w:val="003F06A2"/>
    <w:rsid w:val="003F1910"/>
    <w:rsid w:val="003F194D"/>
    <w:rsid w:val="003F2242"/>
    <w:rsid w:val="003F2372"/>
    <w:rsid w:val="003F322A"/>
    <w:rsid w:val="003F37B6"/>
    <w:rsid w:val="003F3EA2"/>
    <w:rsid w:val="003F4131"/>
    <w:rsid w:val="003F4C1B"/>
    <w:rsid w:val="003F52DC"/>
    <w:rsid w:val="003F5AD2"/>
    <w:rsid w:val="003F63E5"/>
    <w:rsid w:val="003F73E1"/>
    <w:rsid w:val="003F7770"/>
    <w:rsid w:val="004004BA"/>
    <w:rsid w:val="004004E7"/>
    <w:rsid w:val="00400C2F"/>
    <w:rsid w:val="00400FB3"/>
    <w:rsid w:val="0040266F"/>
    <w:rsid w:val="0040337B"/>
    <w:rsid w:val="00403882"/>
    <w:rsid w:val="00403DA6"/>
    <w:rsid w:val="00403FA4"/>
    <w:rsid w:val="00404218"/>
    <w:rsid w:val="00404C46"/>
    <w:rsid w:val="0040625F"/>
    <w:rsid w:val="00407118"/>
    <w:rsid w:val="004076C7"/>
    <w:rsid w:val="00410394"/>
    <w:rsid w:val="00410876"/>
    <w:rsid w:val="00410914"/>
    <w:rsid w:val="00410A03"/>
    <w:rsid w:val="0041143E"/>
    <w:rsid w:val="00411D08"/>
    <w:rsid w:val="00412D8F"/>
    <w:rsid w:val="0041381D"/>
    <w:rsid w:val="0041402C"/>
    <w:rsid w:val="00414A4C"/>
    <w:rsid w:val="004157DE"/>
    <w:rsid w:val="0041605B"/>
    <w:rsid w:val="0041623F"/>
    <w:rsid w:val="00417C1F"/>
    <w:rsid w:val="00420106"/>
    <w:rsid w:val="00421240"/>
    <w:rsid w:val="004216E9"/>
    <w:rsid w:val="004218D0"/>
    <w:rsid w:val="004228AB"/>
    <w:rsid w:val="00422FB7"/>
    <w:rsid w:val="004258BF"/>
    <w:rsid w:val="00426304"/>
    <w:rsid w:val="00427E5E"/>
    <w:rsid w:val="0043000D"/>
    <w:rsid w:val="00430C9D"/>
    <w:rsid w:val="0043292E"/>
    <w:rsid w:val="0043387A"/>
    <w:rsid w:val="0043397E"/>
    <w:rsid w:val="00434A5D"/>
    <w:rsid w:val="00434C03"/>
    <w:rsid w:val="00434C61"/>
    <w:rsid w:val="004352AD"/>
    <w:rsid w:val="00435337"/>
    <w:rsid w:val="00437345"/>
    <w:rsid w:val="00440DDC"/>
    <w:rsid w:val="00440F82"/>
    <w:rsid w:val="004424D2"/>
    <w:rsid w:val="00443309"/>
    <w:rsid w:val="0044497D"/>
    <w:rsid w:val="00444D31"/>
    <w:rsid w:val="00444E20"/>
    <w:rsid w:val="00446F28"/>
    <w:rsid w:val="00447288"/>
    <w:rsid w:val="00447A55"/>
    <w:rsid w:val="004515B3"/>
    <w:rsid w:val="00451734"/>
    <w:rsid w:val="004522FC"/>
    <w:rsid w:val="00452684"/>
    <w:rsid w:val="0045405D"/>
    <w:rsid w:val="004542D1"/>
    <w:rsid w:val="00454917"/>
    <w:rsid w:val="00455299"/>
    <w:rsid w:val="00456BFB"/>
    <w:rsid w:val="00460F08"/>
    <w:rsid w:val="0046159A"/>
    <w:rsid w:val="004617F3"/>
    <w:rsid w:val="004623BD"/>
    <w:rsid w:val="00463E87"/>
    <w:rsid w:val="00463EE3"/>
    <w:rsid w:val="004654C0"/>
    <w:rsid w:val="00465CFB"/>
    <w:rsid w:val="00465F5A"/>
    <w:rsid w:val="00467F6B"/>
    <w:rsid w:val="00470B65"/>
    <w:rsid w:val="00470BA1"/>
    <w:rsid w:val="004712AD"/>
    <w:rsid w:val="00472879"/>
    <w:rsid w:val="00472F08"/>
    <w:rsid w:val="00475B74"/>
    <w:rsid w:val="00476428"/>
    <w:rsid w:val="00477213"/>
    <w:rsid w:val="00477CF2"/>
    <w:rsid w:val="004802F0"/>
    <w:rsid w:val="00480822"/>
    <w:rsid w:val="0048387E"/>
    <w:rsid w:val="00483C71"/>
    <w:rsid w:val="00484A5A"/>
    <w:rsid w:val="00484BBE"/>
    <w:rsid w:val="0048565E"/>
    <w:rsid w:val="004860C0"/>
    <w:rsid w:val="0048680D"/>
    <w:rsid w:val="00486E08"/>
    <w:rsid w:val="00490085"/>
    <w:rsid w:val="00490300"/>
    <w:rsid w:val="00490386"/>
    <w:rsid w:val="0049055F"/>
    <w:rsid w:val="004922C0"/>
    <w:rsid w:val="00494260"/>
    <w:rsid w:val="00495964"/>
    <w:rsid w:val="00495D4C"/>
    <w:rsid w:val="0049618E"/>
    <w:rsid w:val="00497BF0"/>
    <w:rsid w:val="00497CA0"/>
    <w:rsid w:val="004A03AF"/>
    <w:rsid w:val="004A1306"/>
    <w:rsid w:val="004A1C1B"/>
    <w:rsid w:val="004A2E68"/>
    <w:rsid w:val="004A320D"/>
    <w:rsid w:val="004A3217"/>
    <w:rsid w:val="004A3527"/>
    <w:rsid w:val="004A3F22"/>
    <w:rsid w:val="004A4508"/>
    <w:rsid w:val="004A636A"/>
    <w:rsid w:val="004A6DF6"/>
    <w:rsid w:val="004B040D"/>
    <w:rsid w:val="004B07F6"/>
    <w:rsid w:val="004B132A"/>
    <w:rsid w:val="004B1DBB"/>
    <w:rsid w:val="004B226E"/>
    <w:rsid w:val="004B2566"/>
    <w:rsid w:val="004B2824"/>
    <w:rsid w:val="004B31E5"/>
    <w:rsid w:val="004B45FA"/>
    <w:rsid w:val="004B484C"/>
    <w:rsid w:val="004B4C66"/>
    <w:rsid w:val="004B5B4C"/>
    <w:rsid w:val="004B63CB"/>
    <w:rsid w:val="004B7E36"/>
    <w:rsid w:val="004C25C8"/>
    <w:rsid w:val="004C2A86"/>
    <w:rsid w:val="004C3A51"/>
    <w:rsid w:val="004C3AB3"/>
    <w:rsid w:val="004C4238"/>
    <w:rsid w:val="004C4E5A"/>
    <w:rsid w:val="004C7FE8"/>
    <w:rsid w:val="004D1588"/>
    <w:rsid w:val="004D1C8D"/>
    <w:rsid w:val="004D2468"/>
    <w:rsid w:val="004D48C6"/>
    <w:rsid w:val="004D4CF7"/>
    <w:rsid w:val="004D541E"/>
    <w:rsid w:val="004D56EF"/>
    <w:rsid w:val="004D66B3"/>
    <w:rsid w:val="004D7DEF"/>
    <w:rsid w:val="004E1122"/>
    <w:rsid w:val="004E171A"/>
    <w:rsid w:val="004E2056"/>
    <w:rsid w:val="004E2DC0"/>
    <w:rsid w:val="004E4262"/>
    <w:rsid w:val="004E4B18"/>
    <w:rsid w:val="004E66CB"/>
    <w:rsid w:val="004E742D"/>
    <w:rsid w:val="004F0597"/>
    <w:rsid w:val="004F0D69"/>
    <w:rsid w:val="004F12F1"/>
    <w:rsid w:val="004F2EAB"/>
    <w:rsid w:val="004F2EDF"/>
    <w:rsid w:val="004F30FA"/>
    <w:rsid w:val="004F3DFA"/>
    <w:rsid w:val="004F429A"/>
    <w:rsid w:val="004F44B9"/>
    <w:rsid w:val="004F458F"/>
    <w:rsid w:val="004F482A"/>
    <w:rsid w:val="004F4B11"/>
    <w:rsid w:val="004F4E72"/>
    <w:rsid w:val="004F5005"/>
    <w:rsid w:val="004F6676"/>
    <w:rsid w:val="004F6C54"/>
    <w:rsid w:val="004F79C6"/>
    <w:rsid w:val="004F7EF9"/>
    <w:rsid w:val="00501434"/>
    <w:rsid w:val="00501567"/>
    <w:rsid w:val="005015EB"/>
    <w:rsid w:val="00501B80"/>
    <w:rsid w:val="00502723"/>
    <w:rsid w:val="00502DB7"/>
    <w:rsid w:val="00502E21"/>
    <w:rsid w:val="005044E2"/>
    <w:rsid w:val="00504939"/>
    <w:rsid w:val="0050772A"/>
    <w:rsid w:val="00512209"/>
    <w:rsid w:val="00512512"/>
    <w:rsid w:val="00512A26"/>
    <w:rsid w:val="0051343D"/>
    <w:rsid w:val="00513820"/>
    <w:rsid w:val="005145AB"/>
    <w:rsid w:val="00514A33"/>
    <w:rsid w:val="0051611D"/>
    <w:rsid w:val="00516166"/>
    <w:rsid w:val="00517C1A"/>
    <w:rsid w:val="00517E49"/>
    <w:rsid w:val="00520DCA"/>
    <w:rsid w:val="00521424"/>
    <w:rsid w:val="005220A8"/>
    <w:rsid w:val="00523916"/>
    <w:rsid w:val="00524AAB"/>
    <w:rsid w:val="005252A3"/>
    <w:rsid w:val="00525539"/>
    <w:rsid w:val="00526D7C"/>
    <w:rsid w:val="005305CD"/>
    <w:rsid w:val="00530AF5"/>
    <w:rsid w:val="00531123"/>
    <w:rsid w:val="0053137A"/>
    <w:rsid w:val="005324FA"/>
    <w:rsid w:val="00532EDC"/>
    <w:rsid w:val="00533225"/>
    <w:rsid w:val="00533495"/>
    <w:rsid w:val="0053395E"/>
    <w:rsid w:val="0053451F"/>
    <w:rsid w:val="005357EE"/>
    <w:rsid w:val="0053619A"/>
    <w:rsid w:val="00536610"/>
    <w:rsid w:val="00536D6E"/>
    <w:rsid w:val="0053716B"/>
    <w:rsid w:val="00537635"/>
    <w:rsid w:val="00540D6C"/>
    <w:rsid w:val="00540E14"/>
    <w:rsid w:val="00541397"/>
    <w:rsid w:val="0054145F"/>
    <w:rsid w:val="005416F4"/>
    <w:rsid w:val="0054256D"/>
    <w:rsid w:val="00543C80"/>
    <w:rsid w:val="0054416D"/>
    <w:rsid w:val="0054542F"/>
    <w:rsid w:val="00545637"/>
    <w:rsid w:val="005458B6"/>
    <w:rsid w:val="0054675B"/>
    <w:rsid w:val="00546C9A"/>
    <w:rsid w:val="005479B0"/>
    <w:rsid w:val="00550229"/>
    <w:rsid w:val="005517F0"/>
    <w:rsid w:val="005518C4"/>
    <w:rsid w:val="00551D3D"/>
    <w:rsid w:val="00552089"/>
    <w:rsid w:val="005521B0"/>
    <w:rsid w:val="0055353C"/>
    <w:rsid w:val="00554B72"/>
    <w:rsid w:val="0055505D"/>
    <w:rsid w:val="00556018"/>
    <w:rsid w:val="00561075"/>
    <w:rsid w:val="00561BF4"/>
    <w:rsid w:val="00561FC1"/>
    <w:rsid w:val="005622F7"/>
    <w:rsid w:val="005641E1"/>
    <w:rsid w:val="005644FE"/>
    <w:rsid w:val="005645E2"/>
    <w:rsid w:val="00564ABF"/>
    <w:rsid w:val="00565A6D"/>
    <w:rsid w:val="005679A8"/>
    <w:rsid w:val="00567ADA"/>
    <w:rsid w:val="00567BE0"/>
    <w:rsid w:val="005700F0"/>
    <w:rsid w:val="00570211"/>
    <w:rsid w:val="00570748"/>
    <w:rsid w:val="00570EC3"/>
    <w:rsid w:val="00571B42"/>
    <w:rsid w:val="00571B52"/>
    <w:rsid w:val="00572234"/>
    <w:rsid w:val="00573186"/>
    <w:rsid w:val="0057437F"/>
    <w:rsid w:val="0057483C"/>
    <w:rsid w:val="005748A4"/>
    <w:rsid w:val="005749C1"/>
    <w:rsid w:val="005750F9"/>
    <w:rsid w:val="00575176"/>
    <w:rsid w:val="00575CFD"/>
    <w:rsid w:val="00576EDD"/>
    <w:rsid w:val="00577F78"/>
    <w:rsid w:val="005802EB"/>
    <w:rsid w:val="00580AAE"/>
    <w:rsid w:val="00581AF0"/>
    <w:rsid w:val="00581C25"/>
    <w:rsid w:val="00584156"/>
    <w:rsid w:val="00584E96"/>
    <w:rsid w:val="0058526B"/>
    <w:rsid w:val="00585630"/>
    <w:rsid w:val="00585BEA"/>
    <w:rsid w:val="00585C21"/>
    <w:rsid w:val="00585F8C"/>
    <w:rsid w:val="0058675B"/>
    <w:rsid w:val="00586B60"/>
    <w:rsid w:val="00587B9D"/>
    <w:rsid w:val="00590074"/>
    <w:rsid w:val="00592951"/>
    <w:rsid w:val="00593143"/>
    <w:rsid w:val="00593986"/>
    <w:rsid w:val="00594199"/>
    <w:rsid w:val="00594D20"/>
    <w:rsid w:val="0059518D"/>
    <w:rsid w:val="005952A2"/>
    <w:rsid w:val="00595FAE"/>
    <w:rsid w:val="00596DF7"/>
    <w:rsid w:val="0059763A"/>
    <w:rsid w:val="005A0114"/>
    <w:rsid w:val="005A02CF"/>
    <w:rsid w:val="005A0543"/>
    <w:rsid w:val="005A08AF"/>
    <w:rsid w:val="005A157E"/>
    <w:rsid w:val="005A197F"/>
    <w:rsid w:val="005A218F"/>
    <w:rsid w:val="005A2E41"/>
    <w:rsid w:val="005A412E"/>
    <w:rsid w:val="005A4937"/>
    <w:rsid w:val="005B229B"/>
    <w:rsid w:val="005B2EC2"/>
    <w:rsid w:val="005B3622"/>
    <w:rsid w:val="005B46F9"/>
    <w:rsid w:val="005B498F"/>
    <w:rsid w:val="005B52A4"/>
    <w:rsid w:val="005B5B41"/>
    <w:rsid w:val="005C1519"/>
    <w:rsid w:val="005C16CB"/>
    <w:rsid w:val="005C1F86"/>
    <w:rsid w:val="005C299D"/>
    <w:rsid w:val="005C3DE4"/>
    <w:rsid w:val="005C50BB"/>
    <w:rsid w:val="005C5872"/>
    <w:rsid w:val="005C6EBD"/>
    <w:rsid w:val="005C707A"/>
    <w:rsid w:val="005C7817"/>
    <w:rsid w:val="005C7B71"/>
    <w:rsid w:val="005D0D1F"/>
    <w:rsid w:val="005D1110"/>
    <w:rsid w:val="005D188A"/>
    <w:rsid w:val="005D2CAD"/>
    <w:rsid w:val="005D430C"/>
    <w:rsid w:val="005D446F"/>
    <w:rsid w:val="005D47B5"/>
    <w:rsid w:val="005D48C5"/>
    <w:rsid w:val="005D58F8"/>
    <w:rsid w:val="005D7A4E"/>
    <w:rsid w:val="005E0486"/>
    <w:rsid w:val="005E1E30"/>
    <w:rsid w:val="005E276B"/>
    <w:rsid w:val="005E2E28"/>
    <w:rsid w:val="005E3252"/>
    <w:rsid w:val="005E3A7A"/>
    <w:rsid w:val="005E3CE5"/>
    <w:rsid w:val="005E43D4"/>
    <w:rsid w:val="005E4774"/>
    <w:rsid w:val="005E4C6A"/>
    <w:rsid w:val="005E7B5D"/>
    <w:rsid w:val="005E7B91"/>
    <w:rsid w:val="005E7BFD"/>
    <w:rsid w:val="005F0FAB"/>
    <w:rsid w:val="005F2248"/>
    <w:rsid w:val="005F25E2"/>
    <w:rsid w:val="005F262F"/>
    <w:rsid w:val="005F324C"/>
    <w:rsid w:val="005F56E1"/>
    <w:rsid w:val="005F5715"/>
    <w:rsid w:val="005F622B"/>
    <w:rsid w:val="005F7182"/>
    <w:rsid w:val="005F74E7"/>
    <w:rsid w:val="005F75E9"/>
    <w:rsid w:val="006004DF"/>
    <w:rsid w:val="0060075D"/>
    <w:rsid w:val="00600CB2"/>
    <w:rsid w:val="006014D3"/>
    <w:rsid w:val="00603CCA"/>
    <w:rsid w:val="00603EB6"/>
    <w:rsid w:val="00604182"/>
    <w:rsid w:val="006050B4"/>
    <w:rsid w:val="0060560F"/>
    <w:rsid w:val="00605E5A"/>
    <w:rsid w:val="006061A5"/>
    <w:rsid w:val="00610813"/>
    <w:rsid w:val="00610C27"/>
    <w:rsid w:val="00611243"/>
    <w:rsid w:val="006112C8"/>
    <w:rsid w:val="00612790"/>
    <w:rsid w:val="00613F9A"/>
    <w:rsid w:val="00614621"/>
    <w:rsid w:val="0061566A"/>
    <w:rsid w:val="00615EE8"/>
    <w:rsid w:val="006166E5"/>
    <w:rsid w:val="00616CCB"/>
    <w:rsid w:val="00617A1B"/>
    <w:rsid w:val="0062059E"/>
    <w:rsid w:val="00622139"/>
    <w:rsid w:val="00622C8C"/>
    <w:rsid w:val="00622CE9"/>
    <w:rsid w:val="006248DC"/>
    <w:rsid w:val="00625D68"/>
    <w:rsid w:val="00627E7D"/>
    <w:rsid w:val="006323A2"/>
    <w:rsid w:val="00634D4C"/>
    <w:rsid w:val="00636FFB"/>
    <w:rsid w:val="006372C9"/>
    <w:rsid w:val="00637450"/>
    <w:rsid w:val="00640C03"/>
    <w:rsid w:val="0064143B"/>
    <w:rsid w:val="00642079"/>
    <w:rsid w:val="006425AA"/>
    <w:rsid w:val="00644E6B"/>
    <w:rsid w:val="006471EC"/>
    <w:rsid w:val="00650A63"/>
    <w:rsid w:val="00650AAC"/>
    <w:rsid w:val="0065119A"/>
    <w:rsid w:val="00651313"/>
    <w:rsid w:val="00653240"/>
    <w:rsid w:val="00654247"/>
    <w:rsid w:val="0065710E"/>
    <w:rsid w:val="0065722D"/>
    <w:rsid w:val="00657A09"/>
    <w:rsid w:val="006611A5"/>
    <w:rsid w:val="00662561"/>
    <w:rsid w:val="006625F8"/>
    <w:rsid w:val="0066264C"/>
    <w:rsid w:val="00662901"/>
    <w:rsid w:val="00663989"/>
    <w:rsid w:val="00664119"/>
    <w:rsid w:val="00664549"/>
    <w:rsid w:val="00664A88"/>
    <w:rsid w:val="00665E90"/>
    <w:rsid w:val="00666082"/>
    <w:rsid w:val="00666C25"/>
    <w:rsid w:val="006678E8"/>
    <w:rsid w:val="00671C2C"/>
    <w:rsid w:val="0067249E"/>
    <w:rsid w:val="00672D92"/>
    <w:rsid w:val="00672F9F"/>
    <w:rsid w:val="00675948"/>
    <w:rsid w:val="00675BB5"/>
    <w:rsid w:val="00676466"/>
    <w:rsid w:val="006811E4"/>
    <w:rsid w:val="006813C7"/>
    <w:rsid w:val="00682599"/>
    <w:rsid w:val="00682E65"/>
    <w:rsid w:val="00682EA0"/>
    <w:rsid w:val="0068328A"/>
    <w:rsid w:val="00683B8E"/>
    <w:rsid w:val="006841AC"/>
    <w:rsid w:val="00684317"/>
    <w:rsid w:val="006864D0"/>
    <w:rsid w:val="006869B9"/>
    <w:rsid w:val="00686BDE"/>
    <w:rsid w:val="006879D6"/>
    <w:rsid w:val="0069006C"/>
    <w:rsid w:val="00690C72"/>
    <w:rsid w:val="00691E9C"/>
    <w:rsid w:val="00692329"/>
    <w:rsid w:val="00693C51"/>
    <w:rsid w:val="00693E02"/>
    <w:rsid w:val="00695712"/>
    <w:rsid w:val="00696252"/>
    <w:rsid w:val="00697084"/>
    <w:rsid w:val="0069770E"/>
    <w:rsid w:val="006A0B39"/>
    <w:rsid w:val="006A173E"/>
    <w:rsid w:val="006A272C"/>
    <w:rsid w:val="006A41B0"/>
    <w:rsid w:val="006A46A1"/>
    <w:rsid w:val="006A539D"/>
    <w:rsid w:val="006A59CD"/>
    <w:rsid w:val="006A65CD"/>
    <w:rsid w:val="006A6695"/>
    <w:rsid w:val="006A72AB"/>
    <w:rsid w:val="006B0A5E"/>
    <w:rsid w:val="006B0B6A"/>
    <w:rsid w:val="006B112B"/>
    <w:rsid w:val="006B1808"/>
    <w:rsid w:val="006B1C8B"/>
    <w:rsid w:val="006B2567"/>
    <w:rsid w:val="006B3746"/>
    <w:rsid w:val="006B3B76"/>
    <w:rsid w:val="006B4A8E"/>
    <w:rsid w:val="006B4B92"/>
    <w:rsid w:val="006B4ECD"/>
    <w:rsid w:val="006B523B"/>
    <w:rsid w:val="006B6CBF"/>
    <w:rsid w:val="006B744E"/>
    <w:rsid w:val="006B75AC"/>
    <w:rsid w:val="006B7DE0"/>
    <w:rsid w:val="006C00E9"/>
    <w:rsid w:val="006C0344"/>
    <w:rsid w:val="006C0D06"/>
    <w:rsid w:val="006C1671"/>
    <w:rsid w:val="006C17FD"/>
    <w:rsid w:val="006C2656"/>
    <w:rsid w:val="006C2B8B"/>
    <w:rsid w:val="006C4C2D"/>
    <w:rsid w:val="006C6044"/>
    <w:rsid w:val="006C6375"/>
    <w:rsid w:val="006D03B5"/>
    <w:rsid w:val="006D0714"/>
    <w:rsid w:val="006D128D"/>
    <w:rsid w:val="006D382A"/>
    <w:rsid w:val="006D4284"/>
    <w:rsid w:val="006D44A6"/>
    <w:rsid w:val="006D5B3C"/>
    <w:rsid w:val="006D604E"/>
    <w:rsid w:val="006D7368"/>
    <w:rsid w:val="006D743D"/>
    <w:rsid w:val="006D7CF4"/>
    <w:rsid w:val="006E047A"/>
    <w:rsid w:val="006E1408"/>
    <w:rsid w:val="006E250F"/>
    <w:rsid w:val="006E2BA8"/>
    <w:rsid w:val="006E36DD"/>
    <w:rsid w:val="006E3800"/>
    <w:rsid w:val="006E4061"/>
    <w:rsid w:val="006E552E"/>
    <w:rsid w:val="006E686A"/>
    <w:rsid w:val="006E7960"/>
    <w:rsid w:val="006F02C3"/>
    <w:rsid w:val="006F087E"/>
    <w:rsid w:val="006F161B"/>
    <w:rsid w:val="006F17A3"/>
    <w:rsid w:val="006F24BC"/>
    <w:rsid w:val="006F284B"/>
    <w:rsid w:val="006F2AAC"/>
    <w:rsid w:val="006F2FFE"/>
    <w:rsid w:val="006F4183"/>
    <w:rsid w:val="006F465C"/>
    <w:rsid w:val="006F5136"/>
    <w:rsid w:val="006F58A9"/>
    <w:rsid w:val="006F6376"/>
    <w:rsid w:val="006F6D93"/>
    <w:rsid w:val="007014E7"/>
    <w:rsid w:val="00703B2E"/>
    <w:rsid w:val="00703EE8"/>
    <w:rsid w:val="00705713"/>
    <w:rsid w:val="00705FCB"/>
    <w:rsid w:val="0070793B"/>
    <w:rsid w:val="007117CE"/>
    <w:rsid w:val="00712B35"/>
    <w:rsid w:val="0071473F"/>
    <w:rsid w:val="00716D2F"/>
    <w:rsid w:val="007173B6"/>
    <w:rsid w:val="00717EC5"/>
    <w:rsid w:val="00717F6A"/>
    <w:rsid w:val="007202BF"/>
    <w:rsid w:val="00720357"/>
    <w:rsid w:val="007210BD"/>
    <w:rsid w:val="007214C6"/>
    <w:rsid w:val="00721EA9"/>
    <w:rsid w:val="0072218F"/>
    <w:rsid w:val="00725112"/>
    <w:rsid w:val="007258DC"/>
    <w:rsid w:val="00725914"/>
    <w:rsid w:val="0072598A"/>
    <w:rsid w:val="00725F1E"/>
    <w:rsid w:val="00730AB5"/>
    <w:rsid w:val="007317BD"/>
    <w:rsid w:val="0073198B"/>
    <w:rsid w:val="00731D58"/>
    <w:rsid w:val="00732324"/>
    <w:rsid w:val="007328DE"/>
    <w:rsid w:val="0073324B"/>
    <w:rsid w:val="00737AAD"/>
    <w:rsid w:val="00737D3F"/>
    <w:rsid w:val="00741BED"/>
    <w:rsid w:val="00742293"/>
    <w:rsid w:val="00742896"/>
    <w:rsid w:val="007436BB"/>
    <w:rsid w:val="00743D08"/>
    <w:rsid w:val="00744049"/>
    <w:rsid w:val="0074447D"/>
    <w:rsid w:val="00744B95"/>
    <w:rsid w:val="007452B0"/>
    <w:rsid w:val="007457D9"/>
    <w:rsid w:val="00745B7F"/>
    <w:rsid w:val="00746B51"/>
    <w:rsid w:val="00747021"/>
    <w:rsid w:val="0074764D"/>
    <w:rsid w:val="0075051E"/>
    <w:rsid w:val="00750C8B"/>
    <w:rsid w:val="0075137D"/>
    <w:rsid w:val="00751634"/>
    <w:rsid w:val="00751EBA"/>
    <w:rsid w:val="00752228"/>
    <w:rsid w:val="007527B7"/>
    <w:rsid w:val="00752FD2"/>
    <w:rsid w:val="00753651"/>
    <w:rsid w:val="00753716"/>
    <w:rsid w:val="00753C28"/>
    <w:rsid w:val="00754A96"/>
    <w:rsid w:val="00760DCF"/>
    <w:rsid w:val="0076435B"/>
    <w:rsid w:val="007648BD"/>
    <w:rsid w:val="0076706B"/>
    <w:rsid w:val="00767234"/>
    <w:rsid w:val="0076760B"/>
    <w:rsid w:val="00767ECC"/>
    <w:rsid w:val="007704E0"/>
    <w:rsid w:val="0077194E"/>
    <w:rsid w:val="007724FB"/>
    <w:rsid w:val="007735C3"/>
    <w:rsid w:val="00773B46"/>
    <w:rsid w:val="007747E5"/>
    <w:rsid w:val="0077495C"/>
    <w:rsid w:val="007762C6"/>
    <w:rsid w:val="00777B43"/>
    <w:rsid w:val="0078148C"/>
    <w:rsid w:val="00782959"/>
    <w:rsid w:val="00783076"/>
    <w:rsid w:val="007848E3"/>
    <w:rsid w:val="007856F8"/>
    <w:rsid w:val="00786494"/>
    <w:rsid w:val="007869F6"/>
    <w:rsid w:val="00787540"/>
    <w:rsid w:val="00787F77"/>
    <w:rsid w:val="00790245"/>
    <w:rsid w:val="00790903"/>
    <w:rsid w:val="00791575"/>
    <w:rsid w:val="0079201C"/>
    <w:rsid w:val="00792720"/>
    <w:rsid w:val="007932E1"/>
    <w:rsid w:val="00793919"/>
    <w:rsid w:val="007941EB"/>
    <w:rsid w:val="0079476D"/>
    <w:rsid w:val="0079508C"/>
    <w:rsid w:val="007A08C4"/>
    <w:rsid w:val="007A106B"/>
    <w:rsid w:val="007A22E9"/>
    <w:rsid w:val="007A2368"/>
    <w:rsid w:val="007A2654"/>
    <w:rsid w:val="007A385D"/>
    <w:rsid w:val="007A3CA7"/>
    <w:rsid w:val="007A4D04"/>
    <w:rsid w:val="007A5305"/>
    <w:rsid w:val="007A54B7"/>
    <w:rsid w:val="007A6AF1"/>
    <w:rsid w:val="007A7165"/>
    <w:rsid w:val="007A7260"/>
    <w:rsid w:val="007A7922"/>
    <w:rsid w:val="007A7A73"/>
    <w:rsid w:val="007A7F90"/>
    <w:rsid w:val="007B174C"/>
    <w:rsid w:val="007B20CE"/>
    <w:rsid w:val="007B2563"/>
    <w:rsid w:val="007B301E"/>
    <w:rsid w:val="007B369A"/>
    <w:rsid w:val="007B401C"/>
    <w:rsid w:val="007B51FA"/>
    <w:rsid w:val="007B61C2"/>
    <w:rsid w:val="007B7BA1"/>
    <w:rsid w:val="007C02BB"/>
    <w:rsid w:val="007C05EB"/>
    <w:rsid w:val="007C0DCD"/>
    <w:rsid w:val="007C1428"/>
    <w:rsid w:val="007C1737"/>
    <w:rsid w:val="007C1754"/>
    <w:rsid w:val="007C23E4"/>
    <w:rsid w:val="007C3D5C"/>
    <w:rsid w:val="007C41A6"/>
    <w:rsid w:val="007C4504"/>
    <w:rsid w:val="007C5F0F"/>
    <w:rsid w:val="007C7254"/>
    <w:rsid w:val="007C7CCF"/>
    <w:rsid w:val="007D020E"/>
    <w:rsid w:val="007D15FE"/>
    <w:rsid w:val="007D19C3"/>
    <w:rsid w:val="007D19CC"/>
    <w:rsid w:val="007D1AEF"/>
    <w:rsid w:val="007D1F9E"/>
    <w:rsid w:val="007D3041"/>
    <w:rsid w:val="007D3071"/>
    <w:rsid w:val="007D359C"/>
    <w:rsid w:val="007D56BC"/>
    <w:rsid w:val="007D5BF4"/>
    <w:rsid w:val="007D5C1B"/>
    <w:rsid w:val="007D698B"/>
    <w:rsid w:val="007D6F32"/>
    <w:rsid w:val="007D729B"/>
    <w:rsid w:val="007D7898"/>
    <w:rsid w:val="007E000E"/>
    <w:rsid w:val="007E16DE"/>
    <w:rsid w:val="007E2C9B"/>
    <w:rsid w:val="007E3ADD"/>
    <w:rsid w:val="007E5438"/>
    <w:rsid w:val="007E544A"/>
    <w:rsid w:val="007E700A"/>
    <w:rsid w:val="007F1324"/>
    <w:rsid w:val="007F345F"/>
    <w:rsid w:val="007F3A0B"/>
    <w:rsid w:val="007F3B7A"/>
    <w:rsid w:val="007F408B"/>
    <w:rsid w:val="007F4697"/>
    <w:rsid w:val="007F5B3E"/>
    <w:rsid w:val="007F5CFF"/>
    <w:rsid w:val="007F5F24"/>
    <w:rsid w:val="007F62DD"/>
    <w:rsid w:val="007F65A5"/>
    <w:rsid w:val="007F6F55"/>
    <w:rsid w:val="007F7028"/>
    <w:rsid w:val="007F740B"/>
    <w:rsid w:val="007F7796"/>
    <w:rsid w:val="0080064C"/>
    <w:rsid w:val="00800DCF"/>
    <w:rsid w:val="008018FE"/>
    <w:rsid w:val="00801A5E"/>
    <w:rsid w:val="0080208C"/>
    <w:rsid w:val="00803BF2"/>
    <w:rsid w:val="00803D0F"/>
    <w:rsid w:val="00803FA3"/>
    <w:rsid w:val="00804638"/>
    <w:rsid w:val="00805530"/>
    <w:rsid w:val="00806923"/>
    <w:rsid w:val="008070AC"/>
    <w:rsid w:val="008074FD"/>
    <w:rsid w:val="00810476"/>
    <w:rsid w:val="008132B9"/>
    <w:rsid w:val="00813766"/>
    <w:rsid w:val="00814380"/>
    <w:rsid w:val="008143AC"/>
    <w:rsid w:val="00814C05"/>
    <w:rsid w:val="00814EAD"/>
    <w:rsid w:val="00816E30"/>
    <w:rsid w:val="00816E64"/>
    <w:rsid w:val="008173C3"/>
    <w:rsid w:val="00817C20"/>
    <w:rsid w:val="00817F5B"/>
    <w:rsid w:val="0082045C"/>
    <w:rsid w:val="00820A62"/>
    <w:rsid w:val="00821009"/>
    <w:rsid w:val="00821527"/>
    <w:rsid w:val="00821734"/>
    <w:rsid w:val="0082318D"/>
    <w:rsid w:val="0082329C"/>
    <w:rsid w:val="008235AA"/>
    <w:rsid w:val="00824379"/>
    <w:rsid w:val="00824F55"/>
    <w:rsid w:val="008255DA"/>
    <w:rsid w:val="00825EB4"/>
    <w:rsid w:val="008262D4"/>
    <w:rsid w:val="0082652B"/>
    <w:rsid w:val="0082667F"/>
    <w:rsid w:val="008275C3"/>
    <w:rsid w:val="00830E6C"/>
    <w:rsid w:val="008327BD"/>
    <w:rsid w:val="008336F8"/>
    <w:rsid w:val="00835434"/>
    <w:rsid w:val="008419FC"/>
    <w:rsid w:val="00842626"/>
    <w:rsid w:val="00842FF2"/>
    <w:rsid w:val="008441DC"/>
    <w:rsid w:val="00844301"/>
    <w:rsid w:val="00844AD4"/>
    <w:rsid w:val="00846475"/>
    <w:rsid w:val="008465E3"/>
    <w:rsid w:val="00847440"/>
    <w:rsid w:val="0085046E"/>
    <w:rsid w:val="0085179D"/>
    <w:rsid w:val="0085196A"/>
    <w:rsid w:val="00851E48"/>
    <w:rsid w:val="00852791"/>
    <w:rsid w:val="00853045"/>
    <w:rsid w:val="0085334F"/>
    <w:rsid w:val="0085445A"/>
    <w:rsid w:val="0085581A"/>
    <w:rsid w:val="00856022"/>
    <w:rsid w:val="00857B62"/>
    <w:rsid w:val="00857E32"/>
    <w:rsid w:val="00860CC7"/>
    <w:rsid w:val="00861E17"/>
    <w:rsid w:val="00862019"/>
    <w:rsid w:val="00862CFC"/>
    <w:rsid w:val="00863F44"/>
    <w:rsid w:val="00864C67"/>
    <w:rsid w:val="00864E38"/>
    <w:rsid w:val="00865FEB"/>
    <w:rsid w:val="00866327"/>
    <w:rsid w:val="00866D87"/>
    <w:rsid w:val="008670DC"/>
    <w:rsid w:val="00867610"/>
    <w:rsid w:val="00870C73"/>
    <w:rsid w:val="00871A1D"/>
    <w:rsid w:val="00871F8B"/>
    <w:rsid w:val="008720FC"/>
    <w:rsid w:val="008734EB"/>
    <w:rsid w:val="0087368C"/>
    <w:rsid w:val="00874332"/>
    <w:rsid w:val="00874DCF"/>
    <w:rsid w:val="00876B36"/>
    <w:rsid w:val="00876B46"/>
    <w:rsid w:val="008801BD"/>
    <w:rsid w:val="00880B21"/>
    <w:rsid w:val="008815E6"/>
    <w:rsid w:val="00882958"/>
    <w:rsid w:val="00884812"/>
    <w:rsid w:val="00884BB4"/>
    <w:rsid w:val="00884F33"/>
    <w:rsid w:val="0088525E"/>
    <w:rsid w:val="00887404"/>
    <w:rsid w:val="00890859"/>
    <w:rsid w:val="0089159F"/>
    <w:rsid w:val="00891621"/>
    <w:rsid w:val="00892B07"/>
    <w:rsid w:val="00895BB0"/>
    <w:rsid w:val="00896009"/>
    <w:rsid w:val="0089615C"/>
    <w:rsid w:val="00896E46"/>
    <w:rsid w:val="008A2020"/>
    <w:rsid w:val="008A32CB"/>
    <w:rsid w:val="008A389D"/>
    <w:rsid w:val="008A3DF1"/>
    <w:rsid w:val="008A3E1D"/>
    <w:rsid w:val="008A454E"/>
    <w:rsid w:val="008A45A9"/>
    <w:rsid w:val="008A538E"/>
    <w:rsid w:val="008A5B04"/>
    <w:rsid w:val="008A6CD2"/>
    <w:rsid w:val="008A7C5E"/>
    <w:rsid w:val="008B1876"/>
    <w:rsid w:val="008B1A13"/>
    <w:rsid w:val="008B36FB"/>
    <w:rsid w:val="008B3DE0"/>
    <w:rsid w:val="008B50E1"/>
    <w:rsid w:val="008B553E"/>
    <w:rsid w:val="008B6C1B"/>
    <w:rsid w:val="008B7AEC"/>
    <w:rsid w:val="008C063D"/>
    <w:rsid w:val="008C0FEC"/>
    <w:rsid w:val="008C21B1"/>
    <w:rsid w:val="008C40BF"/>
    <w:rsid w:val="008C54C1"/>
    <w:rsid w:val="008C7313"/>
    <w:rsid w:val="008D0D7C"/>
    <w:rsid w:val="008D16D4"/>
    <w:rsid w:val="008D1B57"/>
    <w:rsid w:val="008D1B58"/>
    <w:rsid w:val="008D1BD5"/>
    <w:rsid w:val="008D1C53"/>
    <w:rsid w:val="008D2AA6"/>
    <w:rsid w:val="008D2B59"/>
    <w:rsid w:val="008D49ED"/>
    <w:rsid w:val="008D4A99"/>
    <w:rsid w:val="008D6608"/>
    <w:rsid w:val="008E00F1"/>
    <w:rsid w:val="008E18F9"/>
    <w:rsid w:val="008E201A"/>
    <w:rsid w:val="008E2BDD"/>
    <w:rsid w:val="008E2E82"/>
    <w:rsid w:val="008E3D26"/>
    <w:rsid w:val="008E3F30"/>
    <w:rsid w:val="008E40CC"/>
    <w:rsid w:val="008E456E"/>
    <w:rsid w:val="008E50D8"/>
    <w:rsid w:val="008E5A92"/>
    <w:rsid w:val="008E5EFF"/>
    <w:rsid w:val="008E6B94"/>
    <w:rsid w:val="008E773F"/>
    <w:rsid w:val="008E795E"/>
    <w:rsid w:val="008F0720"/>
    <w:rsid w:val="008F07D2"/>
    <w:rsid w:val="008F133C"/>
    <w:rsid w:val="008F1A3A"/>
    <w:rsid w:val="008F23B6"/>
    <w:rsid w:val="008F55E6"/>
    <w:rsid w:val="008F5F78"/>
    <w:rsid w:val="008F6A04"/>
    <w:rsid w:val="00901ED0"/>
    <w:rsid w:val="00903295"/>
    <w:rsid w:val="00904604"/>
    <w:rsid w:val="00906D1F"/>
    <w:rsid w:val="00910BDC"/>
    <w:rsid w:val="0091115A"/>
    <w:rsid w:val="0091169C"/>
    <w:rsid w:val="00913B40"/>
    <w:rsid w:val="009144D6"/>
    <w:rsid w:val="00914D62"/>
    <w:rsid w:val="00915CA8"/>
    <w:rsid w:val="009163FF"/>
    <w:rsid w:val="00916CD2"/>
    <w:rsid w:val="00916CDA"/>
    <w:rsid w:val="0091701A"/>
    <w:rsid w:val="009170FB"/>
    <w:rsid w:val="00917193"/>
    <w:rsid w:val="00917FD3"/>
    <w:rsid w:val="009206B5"/>
    <w:rsid w:val="009215F6"/>
    <w:rsid w:val="009218E3"/>
    <w:rsid w:val="0092351F"/>
    <w:rsid w:val="009256FF"/>
    <w:rsid w:val="00925D1A"/>
    <w:rsid w:val="009266ED"/>
    <w:rsid w:val="00926AB8"/>
    <w:rsid w:val="00927DB9"/>
    <w:rsid w:val="00930DD2"/>
    <w:rsid w:val="00931E90"/>
    <w:rsid w:val="00933D09"/>
    <w:rsid w:val="00934EE1"/>
    <w:rsid w:val="00934F3D"/>
    <w:rsid w:val="009374AA"/>
    <w:rsid w:val="00937778"/>
    <w:rsid w:val="00937B3D"/>
    <w:rsid w:val="009405AF"/>
    <w:rsid w:val="00940E48"/>
    <w:rsid w:val="0094380B"/>
    <w:rsid w:val="00943CF3"/>
    <w:rsid w:val="00945301"/>
    <w:rsid w:val="00945C6B"/>
    <w:rsid w:val="009468D0"/>
    <w:rsid w:val="00950F3A"/>
    <w:rsid w:val="009519C1"/>
    <w:rsid w:val="00952C91"/>
    <w:rsid w:val="0095367F"/>
    <w:rsid w:val="0095557B"/>
    <w:rsid w:val="009569ED"/>
    <w:rsid w:val="0096143F"/>
    <w:rsid w:val="009614D0"/>
    <w:rsid w:val="00961575"/>
    <w:rsid w:val="00962DA2"/>
    <w:rsid w:val="00964E6E"/>
    <w:rsid w:val="009651BC"/>
    <w:rsid w:val="00965AFC"/>
    <w:rsid w:val="009661B0"/>
    <w:rsid w:val="009662B3"/>
    <w:rsid w:val="00966B01"/>
    <w:rsid w:val="00966E7B"/>
    <w:rsid w:val="00967443"/>
    <w:rsid w:val="0097034E"/>
    <w:rsid w:val="00972310"/>
    <w:rsid w:val="00972FF7"/>
    <w:rsid w:val="0097305B"/>
    <w:rsid w:val="009733B7"/>
    <w:rsid w:val="00973BBC"/>
    <w:rsid w:val="00973CAE"/>
    <w:rsid w:val="00974A27"/>
    <w:rsid w:val="00974C8F"/>
    <w:rsid w:val="00974E82"/>
    <w:rsid w:val="0097536C"/>
    <w:rsid w:val="009766CD"/>
    <w:rsid w:val="009766F7"/>
    <w:rsid w:val="00976B25"/>
    <w:rsid w:val="00976B6C"/>
    <w:rsid w:val="00976C56"/>
    <w:rsid w:val="00976D23"/>
    <w:rsid w:val="00980866"/>
    <w:rsid w:val="00980D97"/>
    <w:rsid w:val="00981314"/>
    <w:rsid w:val="0098167C"/>
    <w:rsid w:val="009839B2"/>
    <w:rsid w:val="00984DD4"/>
    <w:rsid w:val="009858D2"/>
    <w:rsid w:val="00986F6B"/>
    <w:rsid w:val="009872FE"/>
    <w:rsid w:val="00987BAE"/>
    <w:rsid w:val="0099011E"/>
    <w:rsid w:val="00990DBE"/>
    <w:rsid w:val="0099128B"/>
    <w:rsid w:val="00991F64"/>
    <w:rsid w:val="009944EB"/>
    <w:rsid w:val="00994596"/>
    <w:rsid w:val="00995461"/>
    <w:rsid w:val="0099549B"/>
    <w:rsid w:val="009959DF"/>
    <w:rsid w:val="00996080"/>
    <w:rsid w:val="009965E9"/>
    <w:rsid w:val="00996810"/>
    <w:rsid w:val="00996843"/>
    <w:rsid w:val="00997EB6"/>
    <w:rsid w:val="009A123C"/>
    <w:rsid w:val="009A14EF"/>
    <w:rsid w:val="009A2386"/>
    <w:rsid w:val="009A28F4"/>
    <w:rsid w:val="009A2C33"/>
    <w:rsid w:val="009A3337"/>
    <w:rsid w:val="009A4AFC"/>
    <w:rsid w:val="009A5AB6"/>
    <w:rsid w:val="009A66F2"/>
    <w:rsid w:val="009A6E81"/>
    <w:rsid w:val="009A7058"/>
    <w:rsid w:val="009B0E4E"/>
    <w:rsid w:val="009B4F3A"/>
    <w:rsid w:val="009B523A"/>
    <w:rsid w:val="009B62E4"/>
    <w:rsid w:val="009B6AAF"/>
    <w:rsid w:val="009B6F24"/>
    <w:rsid w:val="009B7980"/>
    <w:rsid w:val="009B7A05"/>
    <w:rsid w:val="009C0095"/>
    <w:rsid w:val="009C110F"/>
    <w:rsid w:val="009C201A"/>
    <w:rsid w:val="009C2508"/>
    <w:rsid w:val="009C271A"/>
    <w:rsid w:val="009C3BBB"/>
    <w:rsid w:val="009C42E7"/>
    <w:rsid w:val="009C5563"/>
    <w:rsid w:val="009C705E"/>
    <w:rsid w:val="009D1599"/>
    <w:rsid w:val="009D1962"/>
    <w:rsid w:val="009D1FBA"/>
    <w:rsid w:val="009D4182"/>
    <w:rsid w:val="009D472E"/>
    <w:rsid w:val="009D528F"/>
    <w:rsid w:val="009D63E9"/>
    <w:rsid w:val="009D6908"/>
    <w:rsid w:val="009D6AFF"/>
    <w:rsid w:val="009D7671"/>
    <w:rsid w:val="009E0976"/>
    <w:rsid w:val="009E0ADA"/>
    <w:rsid w:val="009E120B"/>
    <w:rsid w:val="009E170D"/>
    <w:rsid w:val="009E3153"/>
    <w:rsid w:val="009E38DF"/>
    <w:rsid w:val="009E4333"/>
    <w:rsid w:val="009E6474"/>
    <w:rsid w:val="009E7769"/>
    <w:rsid w:val="009F0147"/>
    <w:rsid w:val="009F17E9"/>
    <w:rsid w:val="009F19ED"/>
    <w:rsid w:val="009F2036"/>
    <w:rsid w:val="009F2621"/>
    <w:rsid w:val="009F3168"/>
    <w:rsid w:val="009F31FB"/>
    <w:rsid w:val="009F3905"/>
    <w:rsid w:val="009F3AC3"/>
    <w:rsid w:val="009F4949"/>
    <w:rsid w:val="009F4E40"/>
    <w:rsid w:val="009F5685"/>
    <w:rsid w:val="009F570C"/>
    <w:rsid w:val="009F5F04"/>
    <w:rsid w:val="009F67E8"/>
    <w:rsid w:val="009F6F51"/>
    <w:rsid w:val="00A00CC4"/>
    <w:rsid w:val="00A01CFC"/>
    <w:rsid w:val="00A03281"/>
    <w:rsid w:val="00A036AB"/>
    <w:rsid w:val="00A03E41"/>
    <w:rsid w:val="00A04A7E"/>
    <w:rsid w:val="00A04F54"/>
    <w:rsid w:val="00A0542C"/>
    <w:rsid w:val="00A05781"/>
    <w:rsid w:val="00A05FCE"/>
    <w:rsid w:val="00A060F5"/>
    <w:rsid w:val="00A07129"/>
    <w:rsid w:val="00A07290"/>
    <w:rsid w:val="00A10F24"/>
    <w:rsid w:val="00A12064"/>
    <w:rsid w:val="00A12371"/>
    <w:rsid w:val="00A123DC"/>
    <w:rsid w:val="00A125E8"/>
    <w:rsid w:val="00A129B9"/>
    <w:rsid w:val="00A14748"/>
    <w:rsid w:val="00A1518B"/>
    <w:rsid w:val="00A154D8"/>
    <w:rsid w:val="00A16857"/>
    <w:rsid w:val="00A176C9"/>
    <w:rsid w:val="00A200C0"/>
    <w:rsid w:val="00A2193F"/>
    <w:rsid w:val="00A21E8A"/>
    <w:rsid w:val="00A23A5D"/>
    <w:rsid w:val="00A24704"/>
    <w:rsid w:val="00A24C25"/>
    <w:rsid w:val="00A25228"/>
    <w:rsid w:val="00A25A4F"/>
    <w:rsid w:val="00A25BF5"/>
    <w:rsid w:val="00A26177"/>
    <w:rsid w:val="00A27FA9"/>
    <w:rsid w:val="00A307C4"/>
    <w:rsid w:val="00A3083A"/>
    <w:rsid w:val="00A30A7E"/>
    <w:rsid w:val="00A30FE9"/>
    <w:rsid w:val="00A3246B"/>
    <w:rsid w:val="00A32638"/>
    <w:rsid w:val="00A32E91"/>
    <w:rsid w:val="00A33C0A"/>
    <w:rsid w:val="00A349AA"/>
    <w:rsid w:val="00A34EDC"/>
    <w:rsid w:val="00A35190"/>
    <w:rsid w:val="00A35E83"/>
    <w:rsid w:val="00A36194"/>
    <w:rsid w:val="00A40583"/>
    <w:rsid w:val="00A4074E"/>
    <w:rsid w:val="00A40DD8"/>
    <w:rsid w:val="00A4113E"/>
    <w:rsid w:val="00A4143B"/>
    <w:rsid w:val="00A4196B"/>
    <w:rsid w:val="00A42C74"/>
    <w:rsid w:val="00A42D28"/>
    <w:rsid w:val="00A438D0"/>
    <w:rsid w:val="00A43C57"/>
    <w:rsid w:val="00A471C9"/>
    <w:rsid w:val="00A47E79"/>
    <w:rsid w:val="00A50606"/>
    <w:rsid w:val="00A50766"/>
    <w:rsid w:val="00A51469"/>
    <w:rsid w:val="00A51CD1"/>
    <w:rsid w:val="00A51D1B"/>
    <w:rsid w:val="00A51DC0"/>
    <w:rsid w:val="00A54555"/>
    <w:rsid w:val="00A545CB"/>
    <w:rsid w:val="00A54FE1"/>
    <w:rsid w:val="00A558DD"/>
    <w:rsid w:val="00A55951"/>
    <w:rsid w:val="00A56958"/>
    <w:rsid w:val="00A576B1"/>
    <w:rsid w:val="00A606BF"/>
    <w:rsid w:val="00A61002"/>
    <w:rsid w:val="00A614CC"/>
    <w:rsid w:val="00A61E95"/>
    <w:rsid w:val="00A6226A"/>
    <w:rsid w:val="00A62278"/>
    <w:rsid w:val="00A629DC"/>
    <w:rsid w:val="00A62E67"/>
    <w:rsid w:val="00A64381"/>
    <w:rsid w:val="00A64A72"/>
    <w:rsid w:val="00A64CEA"/>
    <w:rsid w:val="00A65206"/>
    <w:rsid w:val="00A65AC4"/>
    <w:rsid w:val="00A665BA"/>
    <w:rsid w:val="00A709FC"/>
    <w:rsid w:val="00A7189C"/>
    <w:rsid w:val="00A723B3"/>
    <w:rsid w:val="00A73073"/>
    <w:rsid w:val="00A742D3"/>
    <w:rsid w:val="00A74301"/>
    <w:rsid w:val="00A758C6"/>
    <w:rsid w:val="00A76C2D"/>
    <w:rsid w:val="00A77C75"/>
    <w:rsid w:val="00A839E8"/>
    <w:rsid w:val="00A84E71"/>
    <w:rsid w:val="00A85142"/>
    <w:rsid w:val="00A851BF"/>
    <w:rsid w:val="00A856DB"/>
    <w:rsid w:val="00A86CCD"/>
    <w:rsid w:val="00A90C21"/>
    <w:rsid w:val="00A9231B"/>
    <w:rsid w:val="00A92B9F"/>
    <w:rsid w:val="00A92CC9"/>
    <w:rsid w:val="00A9308E"/>
    <w:rsid w:val="00A94FF3"/>
    <w:rsid w:val="00A94FF5"/>
    <w:rsid w:val="00A95AE2"/>
    <w:rsid w:val="00A95FDE"/>
    <w:rsid w:val="00A9602F"/>
    <w:rsid w:val="00A96842"/>
    <w:rsid w:val="00A9724C"/>
    <w:rsid w:val="00A974B0"/>
    <w:rsid w:val="00AA0A2D"/>
    <w:rsid w:val="00AA114B"/>
    <w:rsid w:val="00AA2631"/>
    <w:rsid w:val="00AA28F0"/>
    <w:rsid w:val="00AA2D73"/>
    <w:rsid w:val="00AA3ED4"/>
    <w:rsid w:val="00AA5871"/>
    <w:rsid w:val="00AA7C52"/>
    <w:rsid w:val="00AB0A11"/>
    <w:rsid w:val="00AB14A8"/>
    <w:rsid w:val="00AB1D72"/>
    <w:rsid w:val="00AB35AF"/>
    <w:rsid w:val="00AB4677"/>
    <w:rsid w:val="00AB7502"/>
    <w:rsid w:val="00AB77DF"/>
    <w:rsid w:val="00AB7967"/>
    <w:rsid w:val="00AB7B0F"/>
    <w:rsid w:val="00AC0A4E"/>
    <w:rsid w:val="00AC29EB"/>
    <w:rsid w:val="00AC55C6"/>
    <w:rsid w:val="00AC59C2"/>
    <w:rsid w:val="00AC5E73"/>
    <w:rsid w:val="00AC666A"/>
    <w:rsid w:val="00AC6A6F"/>
    <w:rsid w:val="00AD180F"/>
    <w:rsid w:val="00AD1AD4"/>
    <w:rsid w:val="00AD2290"/>
    <w:rsid w:val="00AD2454"/>
    <w:rsid w:val="00AD25C4"/>
    <w:rsid w:val="00AD2B70"/>
    <w:rsid w:val="00AD46BD"/>
    <w:rsid w:val="00AD69B2"/>
    <w:rsid w:val="00AD6AF7"/>
    <w:rsid w:val="00AD6BD9"/>
    <w:rsid w:val="00AD7AEB"/>
    <w:rsid w:val="00AD7E1F"/>
    <w:rsid w:val="00AE00F6"/>
    <w:rsid w:val="00AE04F0"/>
    <w:rsid w:val="00AE23BE"/>
    <w:rsid w:val="00AE3ED7"/>
    <w:rsid w:val="00AE5CE3"/>
    <w:rsid w:val="00AE6B30"/>
    <w:rsid w:val="00AE75F2"/>
    <w:rsid w:val="00AE76F8"/>
    <w:rsid w:val="00AF03D9"/>
    <w:rsid w:val="00AF1132"/>
    <w:rsid w:val="00AF1531"/>
    <w:rsid w:val="00AF2E38"/>
    <w:rsid w:val="00AF37F2"/>
    <w:rsid w:val="00AF455C"/>
    <w:rsid w:val="00AF5614"/>
    <w:rsid w:val="00AF6821"/>
    <w:rsid w:val="00AF70A7"/>
    <w:rsid w:val="00AF7274"/>
    <w:rsid w:val="00AF744E"/>
    <w:rsid w:val="00B000FB"/>
    <w:rsid w:val="00B019A4"/>
    <w:rsid w:val="00B021D9"/>
    <w:rsid w:val="00B0314F"/>
    <w:rsid w:val="00B04504"/>
    <w:rsid w:val="00B04EF4"/>
    <w:rsid w:val="00B0709C"/>
    <w:rsid w:val="00B07A36"/>
    <w:rsid w:val="00B07D2C"/>
    <w:rsid w:val="00B10B42"/>
    <w:rsid w:val="00B12812"/>
    <w:rsid w:val="00B12DB5"/>
    <w:rsid w:val="00B13B5E"/>
    <w:rsid w:val="00B13D9C"/>
    <w:rsid w:val="00B13E0F"/>
    <w:rsid w:val="00B13F8D"/>
    <w:rsid w:val="00B148C9"/>
    <w:rsid w:val="00B14A41"/>
    <w:rsid w:val="00B1566D"/>
    <w:rsid w:val="00B157AB"/>
    <w:rsid w:val="00B15839"/>
    <w:rsid w:val="00B1593D"/>
    <w:rsid w:val="00B1619A"/>
    <w:rsid w:val="00B16A01"/>
    <w:rsid w:val="00B200BB"/>
    <w:rsid w:val="00B209FB"/>
    <w:rsid w:val="00B213B3"/>
    <w:rsid w:val="00B2179B"/>
    <w:rsid w:val="00B22884"/>
    <w:rsid w:val="00B228D2"/>
    <w:rsid w:val="00B2333A"/>
    <w:rsid w:val="00B2375C"/>
    <w:rsid w:val="00B23BBB"/>
    <w:rsid w:val="00B24D9B"/>
    <w:rsid w:val="00B25A50"/>
    <w:rsid w:val="00B27919"/>
    <w:rsid w:val="00B306B4"/>
    <w:rsid w:val="00B3154F"/>
    <w:rsid w:val="00B316EA"/>
    <w:rsid w:val="00B31FDF"/>
    <w:rsid w:val="00B32F5E"/>
    <w:rsid w:val="00B337C5"/>
    <w:rsid w:val="00B34641"/>
    <w:rsid w:val="00B349FF"/>
    <w:rsid w:val="00B3506B"/>
    <w:rsid w:val="00B354B1"/>
    <w:rsid w:val="00B35C13"/>
    <w:rsid w:val="00B35D5B"/>
    <w:rsid w:val="00B361C4"/>
    <w:rsid w:val="00B40FD4"/>
    <w:rsid w:val="00B431C9"/>
    <w:rsid w:val="00B43653"/>
    <w:rsid w:val="00B43C2C"/>
    <w:rsid w:val="00B44491"/>
    <w:rsid w:val="00B4585B"/>
    <w:rsid w:val="00B4764D"/>
    <w:rsid w:val="00B4769B"/>
    <w:rsid w:val="00B47C24"/>
    <w:rsid w:val="00B5088A"/>
    <w:rsid w:val="00B50AD5"/>
    <w:rsid w:val="00B51196"/>
    <w:rsid w:val="00B51972"/>
    <w:rsid w:val="00B52324"/>
    <w:rsid w:val="00B5292D"/>
    <w:rsid w:val="00B529EF"/>
    <w:rsid w:val="00B52A00"/>
    <w:rsid w:val="00B52F02"/>
    <w:rsid w:val="00B53586"/>
    <w:rsid w:val="00B53E1D"/>
    <w:rsid w:val="00B54AA0"/>
    <w:rsid w:val="00B55C32"/>
    <w:rsid w:val="00B560F7"/>
    <w:rsid w:val="00B56771"/>
    <w:rsid w:val="00B56988"/>
    <w:rsid w:val="00B569B6"/>
    <w:rsid w:val="00B57344"/>
    <w:rsid w:val="00B57458"/>
    <w:rsid w:val="00B57E56"/>
    <w:rsid w:val="00B61E33"/>
    <w:rsid w:val="00B61E62"/>
    <w:rsid w:val="00B6327A"/>
    <w:rsid w:val="00B63A32"/>
    <w:rsid w:val="00B6513A"/>
    <w:rsid w:val="00B66FF6"/>
    <w:rsid w:val="00B67611"/>
    <w:rsid w:val="00B67C1E"/>
    <w:rsid w:val="00B7097A"/>
    <w:rsid w:val="00B720A0"/>
    <w:rsid w:val="00B7283C"/>
    <w:rsid w:val="00B72DF6"/>
    <w:rsid w:val="00B74CC1"/>
    <w:rsid w:val="00B7505D"/>
    <w:rsid w:val="00B75A72"/>
    <w:rsid w:val="00B76608"/>
    <w:rsid w:val="00B7700B"/>
    <w:rsid w:val="00B77D67"/>
    <w:rsid w:val="00B8087C"/>
    <w:rsid w:val="00B81DB1"/>
    <w:rsid w:val="00B82078"/>
    <w:rsid w:val="00B829C1"/>
    <w:rsid w:val="00B82E15"/>
    <w:rsid w:val="00B8368C"/>
    <w:rsid w:val="00B8474D"/>
    <w:rsid w:val="00B84FC7"/>
    <w:rsid w:val="00B85471"/>
    <w:rsid w:val="00B85868"/>
    <w:rsid w:val="00B858D0"/>
    <w:rsid w:val="00B859B5"/>
    <w:rsid w:val="00B85F97"/>
    <w:rsid w:val="00B86704"/>
    <w:rsid w:val="00B86D4C"/>
    <w:rsid w:val="00B9094A"/>
    <w:rsid w:val="00B91241"/>
    <w:rsid w:val="00B915FF"/>
    <w:rsid w:val="00B92D8D"/>
    <w:rsid w:val="00B946AD"/>
    <w:rsid w:val="00B94999"/>
    <w:rsid w:val="00B94ABF"/>
    <w:rsid w:val="00B956AE"/>
    <w:rsid w:val="00B97E01"/>
    <w:rsid w:val="00BA0535"/>
    <w:rsid w:val="00BA1290"/>
    <w:rsid w:val="00BA2D50"/>
    <w:rsid w:val="00BA4DFA"/>
    <w:rsid w:val="00BA56C9"/>
    <w:rsid w:val="00BA5761"/>
    <w:rsid w:val="00BA65D3"/>
    <w:rsid w:val="00BA6BDB"/>
    <w:rsid w:val="00BA6E78"/>
    <w:rsid w:val="00BA7365"/>
    <w:rsid w:val="00BA7AB2"/>
    <w:rsid w:val="00BB0D32"/>
    <w:rsid w:val="00BB1976"/>
    <w:rsid w:val="00BB29A9"/>
    <w:rsid w:val="00BB301C"/>
    <w:rsid w:val="00BB3673"/>
    <w:rsid w:val="00BB433F"/>
    <w:rsid w:val="00BB4A76"/>
    <w:rsid w:val="00BB6022"/>
    <w:rsid w:val="00BB63A7"/>
    <w:rsid w:val="00BB65ED"/>
    <w:rsid w:val="00BC0705"/>
    <w:rsid w:val="00BC101A"/>
    <w:rsid w:val="00BC3541"/>
    <w:rsid w:val="00BC6319"/>
    <w:rsid w:val="00BC7A62"/>
    <w:rsid w:val="00BC7AE7"/>
    <w:rsid w:val="00BD138D"/>
    <w:rsid w:val="00BD1E50"/>
    <w:rsid w:val="00BD3830"/>
    <w:rsid w:val="00BD3B11"/>
    <w:rsid w:val="00BD6D73"/>
    <w:rsid w:val="00BD7519"/>
    <w:rsid w:val="00BD7624"/>
    <w:rsid w:val="00BD7848"/>
    <w:rsid w:val="00BE048A"/>
    <w:rsid w:val="00BE141D"/>
    <w:rsid w:val="00BE2CC4"/>
    <w:rsid w:val="00BE2F6B"/>
    <w:rsid w:val="00BE3D94"/>
    <w:rsid w:val="00BE5A0D"/>
    <w:rsid w:val="00BE5E6D"/>
    <w:rsid w:val="00BE6607"/>
    <w:rsid w:val="00BE6EB8"/>
    <w:rsid w:val="00BE7040"/>
    <w:rsid w:val="00BE739D"/>
    <w:rsid w:val="00BF0CE8"/>
    <w:rsid w:val="00BF1E01"/>
    <w:rsid w:val="00BF2807"/>
    <w:rsid w:val="00BF280B"/>
    <w:rsid w:val="00BF28EE"/>
    <w:rsid w:val="00BF33CA"/>
    <w:rsid w:val="00BF5642"/>
    <w:rsid w:val="00BF5835"/>
    <w:rsid w:val="00BF62C3"/>
    <w:rsid w:val="00BF678D"/>
    <w:rsid w:val="00BF6E7F"/>
    <w:rsid w:val="00BF75B2"/>
    <w:rsid w:val="00BF7910"/>
    <w:rsid w:val="00BF7F4F"/>
    <w:rsid w:val="00C0153E"/>
    <w:rsid w:val="00C0197B"/>
    <w:rsid w:val="00C01C6D"/>
    <w:rsid w:val="00C0242C"/>
    <w:rsid w:val="00C0294B"/>
    <w:rsid w:val="00C0328C"/>
    <w:rsid w:val="00C11770"/>
    <w:rsid w:val="00C11D43"/>
    <w:rsid w:val="00C124B3"/>
    <w:rsid w:val="00C13A70"/>
    <w:rsid w:val="00C1502A"/>
    <w:rsid w:val="00C17301"/>
    <w:rsid w:val="00C17791"/>
    <w:rsid w:val="00C2150A"/>
    <w:rsid w:val="00C23321"/>
    <w:rsid w:val="00C24113"/>
    <w:rsid w:val="00C24418"/>
    <w:rsid w:val="00C247FA"/>
    <w:rsid w:val="00C24813"/>
    <w:rsid w:val="00C25039"/>
    <w:rsid w:val="00C254B4"/>
    <w:rsid w:val="00C25BBC"/>
    <w:rsid w:val="00C2611B"/>
    <w:rsid w:val="00C26C42"/>
    <w:rsid w:val="00C27974"/>
    <w:rsid w:val="00C27ADE"/>
    <w:rsid w:val="00C3137E"/>
    <w:rsid w:val="00C3226B"/>
    <w:rsid w:val="00C32941"/>
    <w:rsid w:val="00C3372D"/>
    <w:rsid w:val="00C33DCF"/>
    <w:rsid w:val="00C3426D"/>
    <w:rsid w:val="00C34CB4"/>
    <w:rsid w:val="00C3521C"/>
    <w:rsid w:val="00C353AC"/>
    <w:rsid w:val="00C359EF"/>
    <w:rsid w:val="00C403D0"/>
    <w:rsid w:val="00C40D9C"/>
    <w:rsid w:val="00C40DBC"/>
    <w:rsid w:val="00C41784"/>
    <w:rsid w:val="00C4187B"/>
    <w:rsid w:val="00C42179"/>
    <w:rsid w:val="00C427F3"/>
    <w:rsid w:val="00C439E6"/>
    <w:rsid w:val="00C449C5"/>
    <w:rsid w:val="00C44CF4"/>
    <w:rsid w:val="00C458DD"/>
    <w:rsid w:val="00C45BD1"/>
    <w:rsid w:val="00C5062A"/>
    <w:rsid w:val="00C50CCD"/>
    <w:rsid w:val="00C53128"/>
    <w:rsid w:val="00C535D9"/>
    <w:rsid w:val="00C552C0"/>
    <w:rsid w:val="00C55564"/>
    <w:rsid w:val="00C55D50"/>
    <w:rsid w:val="00C56A9E"/>
    <w:rsid w:val="00C56C71"/>
    <w:rsid w:val="00C60714"/>
    <w:rsid w:val="00C608B7"/>
    <w:rsid w:val="00C60E9C"/>
    <w:rsid w:val="00C618DE"/>
    <w:rsid w:val="00C62399"/>
    <w:rsid w:val="00C6296D"/>
    <w:rsid w:val="00C63355"/>
    <w:rsid w:val="00C641E6"/>
    <w:rsid w:val="00C65B51"/>
    <w:rsid w:val="00C66E77"/>
    <w:rsid w:val="00C6746C"/>
    <w:rsid w:val="00C6753D"/>
    <w:rsid w:val="00C67D8E"/>
    <w:rsid w:val="00C70AE3"/>
    <w:rsid w:val="00C71C0C"/>
    <w:rsid w:val="00C71CBF"/>
    <w:rsid w:val="00C722AF"/>
    <w:rsid w:val="00C72BCD"/>
    <w:rsid w:val="00C73390"/>
    <w:rsid w:val="00C73846"/>
    <w:rsid w:val="00C7395C"/>
    <w:rsid w:val="00C74A0B"/>
    <w:rsid w:val="00C74B0C"/>
    <w:rsid w:val="00C75861"/>
    <w:rsid w:val="00C76277"/>
    <w:rsid w:val="00C76CAA"/>
    <w:rsid w:val="00C773E1"/>
    <w:rsid w:val="00C77891"/>
    <w:rsid w:val="00C81FBB"/>
    <w:rsid w:val="00C82A31"/>
    <w:rsid w:val="00C83DE1"/>
    <w:rsid w:val="00C87715"/>
    <w:rsid w:val="00C87C1F"/>
    <w:rsid w:val="00C901E2"/>
    <w:rsid w:val="00C9089A"/>
    <w:rsid w:val="00C90E25"/>
    <w:rsid w:val="00C92E83"/>
    <w:rsid w:val="00C931D0"/>
    <w:rsid w:val="00C941A0"/>
    <w:rsid w:val="00C942D1"/>
    <w:rsid w:val="00C9464C"/>
    <w:rsid w:val="00C952DF"/>
    <w:rsid w:val="00CA1B7E"/>
    <w:rsid w:val="00CA1CAB"/>
    <w:rsid w:val="00CA3197"/>
    <w:rsid w:val="00CA3C2E"/>
    <w:rsid w:val="00CA43C2"/>
    <w:rsid w:val="00CA566B"/>
    <w:rsid w:val="00CA6216"/>
    <w:rsid w:val="00CA711C"/>
    <w:rsid w:val="00CA76F9"/>
    <w:rsid w:val="00CB1856"/>
    <w:rsid w:val="00CB2529"/>
    <w:rsid w:val="00CB3B07"/>
    <w:rsid w:val="00CB4EC6"/>
    <w:rsid w:val="00CB5024"/>
    <w:rsid w:val="00CB504D"/>
    <w:rsid w:val="00CB57F7"/>
    <w:rsid w:val="00CB62E6"/>
    <w:rsid w:val="00CB6A42"/>
    <w:rsid w:val="00CB7136"/>
    <w:rsid w:val="00CB73A8"/>
    <w:rsid w:val="00CB7900"/>
    <w:rsid w:val="00CB7E5E"/>
    <w:rsid w:val="00CB7F40"/>
    <w:rsid w:val="00CC0278"/>
    <w:rsid w:val="00CC2902"/>
    <w:rsid w:val="00CC4476"/>
    <w:rsid w:val="00CC5802"/>
    <w:rsid w:val="00CC632E"/>
    <w:rsid w:val="00CC65A2"/>
    <w:rsid w:val="00CC6ED9"/>
    <w:rsid w:val="00CC7EBE"/>
    <w:rsid w:val="00CD229B"/>
    <w:rsid w:val="00CD60BD"/>
    <w:rsid w:val="00CD65B9"/>
    <w:rsid w:val="00CE0C6F"/>
    <w:rsid w:val="00CE2CD5"/>
    <w:rsid w:val="00CE4206"/>
    <w:rsid w:val="00CE42C2"/>
    <w:rsid w:val="00CE473C"/>
    <w:rsid w:val="00CE4DE2"/>
    <w:rsid w:val="00CE5FF4"/>
    <w:rsid w:val="00CE6980"/>
    <w:rsid w:val="00CE74E8"/>
    <w:rsid w:val="00CF1355"/>
    <w:rsid w:val="00CF1457"/>
    <w:rsid w:val="00CF1A6C"/>
    <w:rsid w:val="00CF3327"/>
    <w:rsid w:val="00CF33B3"/>
    <w:rsid w:val="00CF3FDA"/>
    <w:rsid w:val="00CF4247"/>
    <w:rsid w:val="00CF452F"/>
    <w:rsid w:val="00CF4A03"/>
    <w:rsid w:val="00CF56B0"/>
    <w:rsid w:val="00CF5DE2"/>
    <w:rsid w:val="00CF697D"/>
    <w:rsid w:val="00CF7EF3"/>
    <w:rsid w:val="00D0040C"/>
    <w:rsid w:val="00D010EF"/>
    <w:rsid w:val="00D01321"/>
    <w:rsid w:val="00D01CD4"/>
    <w:rsid w:val="00D02694"/>
    <w:rsid w:val="00D02ACF"/>
    <w:rsid w:val="00D02BE2"/>
    <w:rsid w:val="00D02ED3"/>
    <w:rsid w:val="00D0336B"/>
    <w:rsid w:val="00D04362"/>
    <w:rsid w:val="00D04610"/>
    <w:rsid w:val="00D04DE1"/>
    <w:rsid w:val="00D07143"/>
    <w:rsid w:val="00D0762C"/>
    <w:rsid w:val="00D078F1"/>
    <w:rsid w:val="00D07BD3"/>
    <w:rsid w:val="00D121C4"/>
    <w:rsid w:val="00D12512"/>
    <w:rsid w:val="00D1256A"/>
    <w:rsid w:val="00D12C63"/>
    <w:rsid w:val="00D12C92"/>
    <w:rsid w:val="00D14217"/>
    <w:rsid w:val="00D14DFE"/>
    <w:rsid w:val="00D14FBF"/>
    <w:rsid w:val="00D16282"/>
    <w:rsid w:val="00D16A21"/>
    <w:rsid w:val="00D16E8B"/>
    <w:rsid w:val="00D17D92"/>
    <w:rsid w:val="00D20678"/>
    <w:rsid w:val="00D2233F"/>
    <w:rsid w:val="00D224C2"/>
    <w:rsid w:val="00D233DA"/>
    <w:rsid w:val="00D248AE"/>
    <w:rsid w:val="00D24AA8"/>
    <w:rsid w:val="00D25173"/>
    <w:rsid w:val="00D2550B"/>
    <w:rsid w:val="00D25BD0"/>
    <w:rsid w:val="00D25BF2"/>
    <w:rsid w:val="00D25ED7"/>
    <w:rsid w:val="00D262D6"/>
    <w:rsid w:val="00D2733D"/>
    <w:rsid w:val="00D2745B"/>
    <w:rsid w:val="00D27FD3"/>
    <w:rsid w:val="00D317D6"/>
    <w:rsid w:val="00D31DF1"/>
    <w:rsid w:val="00D325F3"/>
    <w:rsid w:val="00D3292B"/>
    <w:rsid w:val="00D33ADB"/>
    <w:rsid w:val="00D34B0E"/>
    <w:rsid w:val="00D353A1"/>
    <w:rsid w:val="00D3540F"/>
    <w:rsid w:val="00D35767"/>
    <w:rsid w:val="00D358EF"/>
    <w:rsid w:val="00D36C19"/>
    <w:rsid w:val="00D36FA2"/>
    <w:rsid w:val="00D376EE"/>
    <w:rsid w:val="00D4000E"/>
    <w:rsid w:val="00D402DF"/>
    <w:rsid w:val="00D41817"/>
    <w:rsid w:val="00D4232F"/>
    <w:rsid w:val="00D44274"/>
    <w:rsid w:val="00D443E0"/>
    <w:rsid w:val="00D446B6"/>
    <w:rsid w:val="00D46CAA"/>
    <w:rsid w:val="00D50360"/>
    <w:rsid w:val="00D50CAD"/>
    <w:rsid w:val="00D51A28"/>
    <w:rsid w:val="00D51E99"/>
    <w:rsid w:val="00D524BC"/>
    <w:rsid w:val="00D5374D"/>
    <w:rsid w:val="00D54B7C"/>
    <w:rsid w:val="00D54E62"/>
    <w:rsid w:val="00D54F3D"/>
    <w:rsid w:val="00D55C98"/>
    <w:rsid w:val="00D56226"/>
    <w:rsid w:val="00D562D1"/>
    <w:rsid w:val="00D56B19"/>
    <w:rsid w:val="00D56B8F"/>
    <w:rsid w:val="00D56F28"/>
    <w:rsid w:val="00D572C2"/>
    <w:rsid w:val="00D57D2B"/>
    <w:rsid w:val="00D57DC1"/>
    <w:rsid w:val="00D60896"/>
    <w:rsid w:val="00D6113A"/>
    <w:rsid w:val="00D61427"/>
    <w:rsid w:val="00D61623"/>
    <w:rsid w:val="00D62738"/>
    <w:rsid w:val="00D62C2D"/>
    <w:rsid w:val="00D65F6C"/>
    <w:rsid w:val="00D66AD4"/>
    <w:rsid w:val="00D672DB"/>
    <w:rsid w:val="00D67ED7"/>
    <w:rsid w:val="00D70149"/>
    <w:rsid w:val="00D701D8"/>
    <w:rsid w:val="00D709D5"/>
    <w:rsid w:val="00D72AF8"/>
    <w:rsid w:val="00D72FFB"/>
    <w:rsid w:val="00D73ABD"/>
    <w:rsid w:val="00D73BC6"/>
    <w:rsid w:val="00D74F14"/>
    <w:rsid w:val="00D755B8"/>
    <w:rsid w:val="00D758CB"/>
    <w:rsid w:val="00D75ED1"/>
    <w:rsid w:val="00D7767D"/>
    <w:rsid w:val="00D77846"/>
    <w:rsid w:val="00D77DE8"/>
    <w:rsid w:val="00D80A5A"/>
    <w:rsid w:val="00D814BC"/>
    <w:rsid w:val="00D827F4"/>
    <w:rsid w:val="00D84731"/>
    <w:rsid w:val="00D84D59"/>
    <w:rsid w:val="00D8563E"/>
    <w:rsid w:val="00D8681D"/>
    <w:rsid w:val="00D8701C"/>
    <w:rsid w:val="00D87534"/>
    <w:rsid w:val="00D9189B"/>
    <w:rsid w:val="00D91C88"/>
    <w:rsid w:val="00D91CA2"/>
    <w:rsid w:val="00D91EDE"/>
    <w:rsid w:val="00D92B61"/>
    <w:rsid w:val="00D92D5B"/>
    <w:rsid w:val="00D93C79"/>
    <w:rsid w:val="00D94F69"/>
    <w:rsid w:val="00D95C79"/>
    <w:rsid w:val="00D96A4E"/>
    <w:rsid w:val="00D96BFF"/>
    <w:rsid w:val="00D9756A"/>
    <w:rsid w:val="00DA18F7"/>
    <w:rsid w:val="00DA1A35"/>
    <w:rsid w:val="00DA25B2"/>
    <w:rsid w:val="00DA3C01"/>
    <w:rsid w:val="00DA6738"/>
    <w:rsid w:val="00DA70E2"/>
    <w:rsid w:val="00DB041F"/>
    <w:rsid w:val="00DB06E0"/>
    <w:rsid w:val="00DB0796"/>
    <w:rsid w:val="00DB095C"/>
    <w:rsid w:val="00DB11C1"/>
    <w:rsid w:val="00DB127C"/>
    <w:rsid w:val="00DB217B"/>
    <w:rsid w:val="00DB256A"/>
    <w:rsid w:val="00DB29C1"/>
    <w:rsid w:val="00DB3D1E"/>
    <w:rsid w:val="00DB4860"/>
    <w:rsid w:val="00DB6C1A"/>
    <w:rsid w:val="00DB7B52"/>
    <w:rsid w:val="00DC2728"/>
    <w:rsid w:val="00DC29AD"/>
    <w:rsid w:val="00DC3474"/>
    <w:rsid w:val="00DC428E"/>
    <w:rsid w:val="00DC4453"/>
    <w:rsid w:val="00DC55FA"/>
    <w:rsid w:val="00DC5B51"/>
    <w:rsid w:val="00DC5D97"/>
    <w:rsid w:val="00DC7A22"/>
    <w:rsid w:val="00DC7FC6"/>
    <w:rsid w:val="00DD20F1"/>
    <w:rsid w:val="00DD2BE3"/>
    <w:rsid w:val="00DD4621"/>
    <w:rsid w:val="00DD64B4"/>
    <w:rsid w:val="00DE0CC5"/>
    <w:rsid w:val="00DE1F85"/>
    <w:rsid w:val="00DE212D"/>
    <w:rsid w:val="00DE2F1F"/>
    <w:rsid w:val="00DE4129"/>
    <w:rsid w:val="00DE4B49"/>
    <w:rsid w:val="00DE6040"/>
    <w:rsid w:val="00DE69DC"/>
    <w:rsid w:val="00DE6A4C"/>
    <w:rsid w:val="00DE7451"/>
    <w:rsid w:val="00DE7641"/>
    <w:rsid w:val="00DE7DC0"/>
    <w:rsid w:val="00DF0483"/>
    <w:rsid w:val="00DF0E19"/>
    <w:rsid w:val="00DF2219"/>
    <w:rsid w:val="00DF2242"/>
    <w:rsid w:val="00DF3C6C"/>
    <w:rsid w:val="00DF6359"/>
    <w:rsid w:val="00DF7060"/>
    <w:rsid w:val="00DF70A5"/>
    <w:rsid w:val="00DF7A7A"/>
    <w:rsid w:val="00DF7E93"/>
    <w:rsid w:val="00E00C4A"/>
    <w:rsid w:val="00E02289"/>
    <w:rsid w:val="00E04F5D"/>
    <w:rsid w:val="00E057FB"/>
    <w:rsid w:val="00E05886"/>
    <w:rsid w:val="00E06395"/>
    <w:rsid w:val="00E063ED"/>
    <w:rsid w:val="00E074EE"/>
    <w:rsid w:val="00E1013A"/>
    <w:rsid w:val="00E10349"/>
    <w:rsid w:val="00E104FC"/>
    <w:rsid w:val="00E12038"/>
    <w:rsid w:val="00E13EFE"/>
    <w:rsid w:val="00E153E1"/>
    <w:rsid w:val="00E15A39"/>
    <w:rsid w:val="00E160C0"/>
    <w:rsid w:val="00E1633B"/>
    <w:rsid w:val="00E16545"/>
    <w:rsid w:val="00E16F44"/>
    <w:rsid w:val="00E1733F"/>
    <w:rsid w:val="00E20BE2"/>
    <w:rsid w:val="00E20BEC"/>
    <w:rsid w:val="00E218FF"/>
    <w:rsid w:val="00E2224F"/>
    <w:rsid w:val="00E22E95"/>
    <w:rsid w:val="00E2347B"/>
    <w:rsid w:val="00E23887"/>
    <w:rsid w:val="00E23AEE"/>
    <w:rsid w:val="00E2503E"/>
    <w:rsid w:val="00E27A9C"/>
    <w:rsid w:val="00E301CF"/>
    <w:rsid w:val="00E30E14"/>
    <w:rsid w:val="00E31D26"/>
    <w:rsid w:val="00E321E7"/>
    <w:rsid w:val="00E322ED"/>
    <w:rsid w:val="00E32E9D"/>
    <w:rsid w:val="00E33CF4"/>
    <w:rsid w:val="00E3429F"/>
    <w:rsid w:val="00E35103"/>
    <w:rsid w:val="00E3613D"/>
    <w:rsid w:val="00E36791"/>
    <w:rsid w:val="00E374F9"/>
    <w:rsid w:val="00E40B28"/>
    <w:rsid w:val="00E429DD"/>
    <w:rsid w:val="00E43E37"/>
    <w:rsid w:val="00E4411C"/>
    <w:rsid w:val="00E44595"/>
    <w:rsid w:val="00E44A81"/>
    <w:rsid w:val="00E454A2"/>
    <w:rsid w:val="00E460E4"/>
    <w:rsid w:val="00E468BB"/>
    <w:rsid w:val="00E469A2"/>
    <w:rsid w:val="00E473C6"/>
    <w:rsid w:val="00E50970"/>
    <w:rsid w:val="00E56A3E"/>
    <w:rsid w:val="00E576E2"/>
    <w:rsid w:val="00E57FD6"/>
    <w:rsid w:val="00E61629"/>
    <w:rsid w:val="00E61989"/>
    <w:rsid w:val="00E61A1F"/>
    <w:rsid w:val="00E61C24"/>
    <w:rsid w:val="00E62D0F"/>
    <w:rsid w:val="00E633C3"/>
    <w:rsid w:val="00E640A2"/>
    <w:rsid w:val="00E64222"/>
    <w:rsid w:val="00E64B20"/>
    <w:rsid w:val="00E65051"/>
    <w:rsid w:val="00E65DA9"/>
    <w:rsid w:val="00E66C70"/>
    <w:rsid w:val="00E6784F"/>
    <w:rsid w:val="00E70809"/>
    <w:rsid w:val="00E71631"/>
    <w:rsid w:val="00E71E25"/>
    <w:rsid w:val="00E73419"/>
    <w:rsid w:val="00E7470D"/>
    <w:rsid w:val="00E753C6"/>
    <w:rsid w:val="00E765F8"/>
    <w:rsid w:val="00E76BD8"/>
    <w:rsid w:val="00E77754"/>
    <w:rsid w:val="00E80B80"/>
    <w:rsid w:val="00E819D5"/>
    <w:rsid w:val="00E81FB8"/>
    <w:rsid w:val="00E82FD1"/>
    <w:rsid w:val="00E82FF5"/>
    <w:rsid w:val="00E83053"/>
    <w:rsid w:val="00E8316E"/>
    <w:rsid w:val="00E83DC3"/>
    <w:rsid w:val="00E842DB"/>
    <w:rsid w:val="00E85896"/>
    <w:rsid w:val="00E86687"/>
    <w:rsid w:val="00E9002C"/>
    <w:rsid w:val="00E904DF"/>
    <w:rsid w:val="00E90E91"/>
    <w:rsid w:val="00E92431"/>
    <w:rsid w:val="00E92D4C"/>
    <w:rsid w:val="00E92DE1"/>
    <w:rsid w:val="00E934AC"/>
    <w:rsid w:val="00E94638"/>
    <w:rsid w:val="00E9472E"/>
    <w:rsid w:val="00E9767D"/>
    <w:rsid w:val="00E97D2B"/>
    <w:rsid w:val="00EA0F9C"/>
    <w:rsid w:val="00EA1049"/>
    <w:rsid w:val="00EA20BD"/>
    <w:rsid w:val="00EA23D9"/>
    <w:rsid w:val="00EA2B0E"/>
    <w:rsid w:val="00EA2B14"/>
    <w:rsid w:val="00EA2D58"/>
    <w:rsid w:val="00EA2D78"/>
    <w:rsid w:val="00EA3569"/>
    <w:rsid w:val="00EA3D7E"/>
    <w:rsid w:val="00EA42F0"/>
    <w:rsid w:val="00EA485F"/>
    <w:rsid w:val="00EA5CCD"/>
    <w:rsid w:val="00EA6594"/>
    <w:rsid w:val="00EA69C4"/>
    <w:rsid w:val="00EA69F1"/>
    <w:rsid w:val="00EA6E31"/>
    <w:rsid w:val="00EB07B8"/>
    <w:rsid w:val="00EB082C"/>
    <w:rsid w:val="00EB0B9E"/>
    <w:rsid w:val="00EB0E20"/>
    <w:rsid w:val="00EB1207"/>
    <w:rsid w:val="00EB2323"/>
    <w:rsid w:val="00EB504E"/>
    <w:rsid w:val="00EB568D"/>
    <w:rsid w:val="00EB6A35"/>
    <w:rsid w:val="00EC1A95"/>
    <w:rsid w:val="00EC1E11"/>
    <w:rsid w:val="00EC1EE7"/>
    <w:rsid w:val="00EC3E04"/>
    <w:rsid w:val="00EC3E1E"/>
    <w:rsid w:val="00EC4078"/>
    <w:rsid w:val="00EC4847"/>
    <w:rsid w:val="00EC5C6B"/>
    <w:rsid w:val="00EC76FC"/>
    <w:rsid w:val="00EC7C1C"/>
    <w:rsid w:val="00ED2EBF"/>
    <w:rsid w:val="00ED3560"/>
    <w:rsid w:val="00ED4630"/>
    <w:rsid w:val="00ED4BE9"/>
    <w:rsid w:val="00ED68A0"/>
    <w:rsid w:val="00EE0A2D"/>
    <w:rsid w:val="00EE0D20"/>
    <w:rsid w:val="00EE267D"/>
    <w:rsid w:val="00EE2811"/>
    <w:rsid w:val="00EE2EC7"/>
    <w:rsid w:val="00EE3107"/>
    <w:rsid w:val="00EE3756"/>
    <w:rsid w:val="00EE40B3"/>
    <w:rsid w:val="00EE5341"/>
    <w:rsid w:val="00EE5A38"/>
    <w:rsid w:val="00EE5E66"/>
    <w:rsid w:val="00EE61F0"/>
    <w:rsid w:val="00EE6F15"/>
    <w:rsid w:val="00EE7182"/>
    <w:rsid w:val="00EE71CB"/>
    <w:rsid w:val="00EE7341"/>
    <w:rsid w:val="00EF0BAD"/>
    <w:rsid w:val="00EF0E0E"/>
    <w:rsid w:val="00EF195B"/>
    <w:rsid w:val="00EF2805"/>
    <w:rsid w:val="00EF3EC9"/>
    <w:rsid w:val="00EF55FB"/>
    <w:rsid w:val="00EF6FCD"/>
    <w:rsid w:val="00EF7220"/>
    <w:rsid w:val="00F004C8"/>
    <w:rsid w:val="00F01056"/>
    <w:rsid w:val="00F01942"/>
    <w:rsid w:val="00F01FA9"/>
    <w:rsid w:val="00F02261"/>
    <w:rsid w:val="00F033FD"/>
    <w:rsid w:val="00F03633"/>
    <w:rsid w:val="00F045F6"/>
    <w:rsid w:val="00F0547D"/>
    <w:rsid w:val="00F05FEE"/>
    <w:rsid w:val="00F0780A"/>
    <w:rsid w:val="00F079DF"/>
    <w:rsid w:val="00F10812"/>
    <w:rsid w:val="00F11671"/>
    <w:rsid w:val="00F1196F"/>
    <w:rsid w:val="00F11FD5"/>
    <w:rsid w:val="00F123F0"/>
    <w:rsid w:val="00F14C44"/>
    <w:rsid w:val="00F1530E"/>
    <w:rsid w:val="00F15327"/>
    <w:rsid w:val="00F15A46"/>
    <w:rsid w:val="00F16128"/>
    <w:rsid w:val="00F165E5"/>
    <w:rsid w:val="00F16F73"/>
    <w:rsid w:val="00F21501"/>
    <w:rsid w:val="00F22EBB"/>
    <w:rsid w:val="00F2573C"/>
    <w:rsid w:val="00F259FD"/>
    <w:rsid w:val="00F25E39"/>
    <w:rsid w:val="00F268F1"/>
    <w:rsid w:val="00F272FC"/>
    <w:rsid w:val="00F27C56"/>
    <w:rsid w:val="00F3088E"/>
    <w:rsid w:val="00F322BA"/>
    <w:rsid w:val="00F32AA8"/>
    <w:rsid w:val="00F33354"/>
    <w:rsid w:val="00F3382C"/>
    <w:rsid w:val="00F33F4B"/>
    <w:rsid w:val="00F34005"/>
    <w:rsid w:val="00F34F93"/>
    <w:rsid w:val="00F350DF"/>
    <w:rsid w:val="00F35EBF"/>
    <w:rsid w:val="00F3639A"/>
    <w:rsid w:val="00F40564"/>
    <w:rsid w:val="00F41F04"/>
    <w:rsid w:val="00F421B8"/>
    <w:rsid w:val="00F4224D"/>
    <w:rsid w:val="00F42285"/>
    <w:rsid w:val="00F429A1"/>
    <w:rsid w:val="00F43AD5"/>
    <w:rsid w:val="00F44208"/>
    <w:rsid w:val="00F44500"/>
    <w:rsid w:val="00F4452F"/>
    <w:rsid w:val="00F462AB"/>
    <w:rsid w:val="00F469BB"/>
    <w:rsid w:val="00F47014"/>
    <w:rsid w:val="00F506B7"/>
    <w:rsid w:val="00F50A56"/>
    <w:rsid w:val="00F522E0"/>
    <w:rsid w:val="00F52ECD"/>
    <w:rsid w:val="00F5309B"/>
    <w:rsid w:val="00F533D0"/>
    <w:rsid w:val="00F55483"/>
    <w:rsid w:val="00F55EC8"/>
    <w:rsid w:val="00F55F51"/>
    <w:rsid w:val="00F561A6"/>
    <w:rsid w:val="00F56995"/>
    <w:rsid w:val="00F56D78"/>
    <w:rsid w:val="00F610CD"/>
    <w:rsid w:val="00F6203D"/>
    <w:rsid w:val="00F62AD4"/>
    <w:rsid w:val="00F64465"/>
    <w:rsid w:val="00F64DAB"/>
    <w:rsid w:val="00F66451"/>
    <w:rsid w:val="00F71880"/>
    <w:rsid w:val="00F71B0D"/>
    <w:rsid w:val="00F7252D"/>
    <w:rsid w:val="00F72869"/>
    <w:rsid w:val="00F7294B"/>
    <w:rsid w:val="00F73234"/>
    <w:rsid w:val="00F73E06"/>
    <w:rsid w:val="00F74AFD"/>
    <w:rsid w:val="00F7615A"/>
    <w:rsid w:val="00F772DB"/>
    <w:rsid w:val="00F77AF9"/>
    <w:rsid w:val="00F80BFB"/>
    <w:rsid w:val="00F816EC"/>
    <w:rsid w:val="00F827CF"/>
    <w:rsid w:val="00F82935"/>
    <w:rsid w:val="00F82CCB"/>
    <w:rsid w:val="00F85359"/>
    <w:rsid w:val="00F8582E"/>
    <w:rsid w:val="00F87243"/>
    <w:rsid w:val="00F87C49"/>
    <w:rsid w:val="00F87EE9"/>
    <w:rsid w:val="00F90D43"/>
    <w:rsid w:val="00F9102C"/>
    <w:rsid w:val="00F9248E"/>
    <w:rsid w:val="00F928FB"/>
    <w:rsid w:val="00F92AB0"/>
    <w:rsid w:val="00F945D9"/>
    <w:rsid w:val="00F94F6E"/>
    <w:rsid w:val="00F96017"/>
    <w:rsid w:val="00F9669F"/>
    <w:rsid w:val="00F974B4"/>
    <w:rsid w:val="00F97B02"/>
    <w:rsid w:val="00FA0326"/>
    <w:rsid w:val="00FA0565"/>
    <w:rsid w:val="00FA1640"/>
    <w:rsid w:val="00FA265D"/>
    <w:rsid w:val="00FA3436"/>
    <w:rsid w:val="00FA41BD"/>
    <w:rsid w:val="00FA4998"/>
    <w:rsid w:val="00FA695D"/>
    <w:rsid w:val="00FA79F0"/>
    <w:rsid w:val="00FA7ECD"/>
    <w:rsid w:val="00FB0634"/>
    <w:rsid w:val="00FB0FAE"/>
    <w:rsid w:val="00FB1F8C"/>
    <w:rsid w:val="00FB2DAA"/>
    <w:rsid w:val="00FB376C"/>
    <w:rsid w:val="00FB580D"/>
    <w:rsid w:val="00FB590C"/>
    <w:rsid w:val="00FB738F"/>
    <w:rsid w:val="00FB7C6C"/>
    <w:rsid w:val="00FC0F37"/>
    <w:rsid w:val="00FC4636"/>
    <w:rsid w:val="00FC4A89"/>
    <w:rsid w:val="00FC51A3"/>
    <w:rsid w:val="00FC5E6B"/>
    <w:rsid w:val="00FC63A5"/>
    <w:rsid w:val="00FC7A1C"/>
    <w:rsid w:val="00FD06A0"/>
    <w:rsid w:val="00FD0B53"/>
    <w:rsid w:val="00FD1A5C"/>
    <w:rsid w:val="00FD24E8"/>
    <w:rsid w:val="00FD29DD"/>
    <w:rsid w:val="00FD2E0A"/>
    <w:rsid w:val="00FD5A53"/>
    <w:rsid w:val="00FD6DFD"/>
    <w:rsid w:val="00FD725A"/>
    <w:rsid w:val="00FD75EF"/>
    <w:rsid w:val="00FD7FAB"/>
    <w:rsid w:val="00FE0B58"/>
    <w:rsid w:val="00FE0E72"/>
    <w:rsid w:val="00FE111B"/>
    <w:rsid w:val="00FE1FEA"/>
    <w:rsid w:val="00FE4961"/>
    <w:rsid w:val="00FE4A18"/>
    <w:rsid w:val="00FE59DB"/>
    <w:rsid w:val="00FF06BB"/>
    <w:rsid w:val="00FF20AE"/>
    <w:rsid w:val="00FF263A"/>
    <w:rsid w:val="00FF305E"/>
    <w:rsid w:val="00FF375A"/>
    <w:rsid w:val="00FF474C"/>
    <w:rsid w:val="00FF68DA"/>
    <w:rsid w:val="00FF6CA7"/>
    <w:rsid w:val="00FF6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/>
  </w:latentStyles>
  <w:style w:type="paragraph" w:default="1" w:styleId="a0">
    <w:name w:val="Normal"/>
    <w:qFormat/>
    <w:rsid w:val="00F522E0"/>
    <w:pPr>
      <w:spacing w:before="200" w:after="200" w:line="276" w:lineRule="auto"/>
    </w:pPr>
    <w:rPr>
      <w:rFonts w:eastAsia="微软雅黑"/>
      <w:lang w:eastAsia="en-US"/>
    </w:rPr>
  </w:style>
  <w:style w:type="paragraph" w:styleId="1">
    <w:name w:val="heading 1"/>
    <w:basedOn w:val="a0"/>
    <w:next w:val="a0"/>
    <w:link w:val="1Char"/>
    <w:uiPriority w:val="99"/>
    <w:qFormat/>
    <w:rsid w:val="007A22E9"/>
    <w:pPr>
      <w:numPr>
        <w:numId w:val="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  <w:lang w:eastAsia="zh-CN"/>
    </w:rPr>
  </w:style>
  <w:style w:type="paragraph" w:styleId="2">
    <w:name w:val="heading 2"/>
    <w:basedOn w:val="a0"/>
    <w:next w:val="a0"/>
    <w:link w:val="2Char"/>
    <w:uiPriority w:val="99"/>
    <w:qFormat/>
    <w:rsid w:val="007A22E9"/>
    <w:pPr>
      <w:numPr>
        <w:ilvl w:val="1"/>
        <w:numId w:val="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0"/>
    <w:next w:val="a0"/>
    <w:link w:val="3Char"/>
    <w:uiPriority w:val="99"/>
    <w:qFormat/>
    <w:rsid w:val="007A22E9"/>
    <w:pPr>
      <w:numPr>
        <w:ilvl w:val="2"/>
        <w:numId w:val="2"/>
      </w:numPr>
      <w:pBdr>
        <w:top w:val="single" w:sz="6" w:space="2" w:color="4F81BD"/>
        <w:left w:val="single" w:sz="6" w:space="2" w:color="4F81BD"/>
      </w:pBdr>
      <w:spacing w:before="300" w:after="0"/>
      <w:ind w:left="720"/>
      <w:outlineLvl w:val="2"/>
    </w:pPr>
    <w:rPr>
      <w:caps/>
      <w:color w:val="243F60"/>
      <w:spacing w:val="15"/>
      <w:sz w:val="22"/>
      <w:szCs w:val="22"/>
      <w:lang w:eastAsia="zh-CN"/>
    </w:rPr>
  </w:style>
  <w:style w:type="paragraph" w:styleId="4">
    <w:name w:val="heading 4"/>
    <w:basedOn w:val="a0"/>
    <w:next w:val="a0"/>
    <w:link w:val="4Char"/>
    <w:uiPriority w:val="99"/>
    <w:qFormat/>
    <w:rsid w:val="007A22E9"/>
    <w:pPr>
      <w:numPr>
        <w:ilvl w:val="3"/>
        <w:numId w:val="2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5">
    <w:name w:val="heading 5"/>
    <w:basedOn w:val="a0"/>
    <w:next w:val="a0"/>
    <w:link w:val="5Char"/>
    <w:uiPriority w:val="99"/>
    <w:qFormat/>
    <w:rsid w:val="007A22E9"/>
    <w:pPr>
      <w:numPr>
        <w:ilvl w:val="4"/>
        <w:numId w:val="2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6">
    <w:name w:val="heading 6"/>
    <w:basedOn w:val="a0"/>
    <w:next w:val="a0"/>
    <w:link w:val="6Char"/>
    <w:uiPriority w:val="99"/>
    <w:qFormat/>
    <w:rsid w:val="00F40564"/>
    <w:pPr>
      <w:numPr>
        <w:ilvl w:val="5"/>
        <w:numId w:val="2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7">
    <w:name w:val="heading 7"/>
    <w:basedOn w:val="a0"/>
    <w:next w:val="a0"/>
    <w:link w:val="7Char"/>
    <w:uiPriority w:val="99"/>
    <w:qFormat/>
    <w:rsid w:val="00F40564"/>
    <w:pPr>
      <w:numPr>
        <w:ilvl w:val="6"/>
        <w:numId w:val="2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8">
    <w:name w:val="heading 8"/>
    <w:basedOn w:val="a0"/>
    <w:next w:val="a0"/>
    <w:link w:val="8Char"/>
    <w:uiPriority w:val="99"/>
    <w:qFormat/>
    <w:rsid w:val="00F40564"/>
    <w:pPr>
      <w:numPr>
        <w:ilvl w:val="7"/>
        <w:numId w:val="2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Char"/>
    <w:uiPriority w:val="99"/>
    <w:qFormat/>
    <w:rsid w:val="00F40564"/>
    <w:pPr>
      <w:numPr>
        <w:ilvl w:val="8"/>
        <w:numId w:val="2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7A22E9"/>
    <w:rPr>
      <w:rFonts w:eastAsia="微软雅黑" w:cs="Times New Roman"/>
      <w:b/>
      <w:bCs/>
      <w:caps/>
      <w:color w:val="FFFFFF"/>
      <w:spacing w:val="15"/>
      <w:sz w:val="22"/>
      <w:szCs w:val="22"/>
      <w:shd w:val="clear" w:color="auto" w:fill="4F81BD"/>
    </w:rPr>
  </w:style>
  <w:style w:type="character" w:customStyle="1" w:styleId="2Char">
    <w:name w:val="标题 2 Char"/>
    <w:basedOn w:val="a1"/>
    <w:link w:val="2"/>
    <w:uiPriority w:val="99"/>
    <w:locked/>
    <w:rsid w:val="007A22E9"/>
    <w:rPr>
      <w:rFonts w:eastAsia="微软雅黑" w:cs="Times New Roman"/>
      <w:caps/>
      <w:spacing w:val="15"/>
      <w:sz w:val="22"/>
      <w:szCs w:val="22"/>
      <w:shd w:val="clear" w:color="auto" w:fill="DBE5F1"/>
      <w:lang w:eastAsia="en-US"/>
    </w:rPr>
  </w:style>
  <w:style w:type="character" w:customStyle="1" w:styleId="3Char">
    <w:name w:val="标题 3 Char"/>
    <w:basedOn w:val="a1"/>
    <w:link w:val="3"/>
    <w:uiPriority w:val="99"/>
    <w:locked/>
    <w:rsid w:val="007A22E9"/>
    <w:rPr>
      <w:rFonts w:eastAsia="微软雅黑" w:cs="Times New Roman"/>
      <w:caps/>
      <w:color w:val="243F60"/>
      <w:spacing w:val="15"/>
      <w:sz w:val="22"/>
      <w:szCs w:val="22"/>
    </w:rPr>
  </w:style>
  <w:style w:type="character" w:customStyle="1" w:styleId="4Char">
    <w:name w:val="标题 4 Char"/>
    <w:basedOn w:val="a1"/>
    <w:link w:val="4"/>
    <w:uiPriority w:val="99"/>
    <w:locked/>
    <w:rsid w:val="007A22E9"/>
    <w:rPr>
      <w:rFonts w:ascii="Calibri" w:eastAsia="微软雅黑" w:hAnsi="Calibri" w:cs="Times New Roman"/>
      <w:caps/>
      <w:color w:val="365F91"/>
      <w:spacing w:val="10"/>
      <w:sz w:val="22"/>
      <w:szCs w:val="22"/>
      <w:lang w:val="en-US" w:eastAsia="en-US" w:bidi="ar-SA"/>
    </w:rPr>
  </w:style>
  <w:style w:type="character" w:customStyle="1" w:styleId="5Char">
    <w:name w:val="标题 5 Char"/>
    <w:basedOn w:val="a1"/>
    <w:link w:val="5"/>
    <w:uiPriority w:val="99"/>
    <w:locked/>
    <w:rsid w:val="007A22E9"/>
    <w:rPr>
      <w:rFonts w:eastAsia="微软雅黑" w:cs="Times New Roman"/>
      <w:caps/>
      <w:color w:val="365F91"/>
      <w:spacing w:val="10"/>
      <w:sz w:val="22"/>
      <w:szCs w:val="22"/>
      <w:lang w:eastAsia="en-US"/>
    </w:rPr>
  </w:style>
  <w:style w:type="character" w:customStyle="1" w:styleId="6Char">
    <w:name w:val="标题 6 Char"/>
    <w:basedOn w:val="a1"/>
    <w:link w:val="6"/>
    <w:uiPriority w:val="99"/>
    <w:semiHidden/>
    <w:locked/>
    <w:rsid w:val="00F40564"/>
    <w:rPr>
      <w:rFonts w:eastAsia="微软雅黑" w:cs="Times New Roman"/>
      <w:caps/>
      <w:color w:val="365F91"/>
      <w:spacing w:val="10"/>
      <w:sz w:val="22"/>
      <w:szCs w:val="22"/>
      <w:lang w:eastAsia="en-US"/>
    </w:rPr>
  </w:style>
  <w:style w:type="character" w:customStyle="1" w:styleId="7Char">
    <w:name w:val="标题 7 Char"/>
    <w:basedOn w:val="a1"/>
    <w:link w:val="7"/>
    <w:uiPriority w:val="99"/>
    <w:semiHidden/>
    <w:locked/>
    <w:rsid w:val="00F40564"/>
    <w:rPr>
      <w:rFonts w:eastAsia="微软雅黑" w:cs="Times New Roman"/>
      <w:caps/>
      <w:color w:val="365F91"/>
      <w:spacing w:val="10"/>
      <w:sz w:val="22"/>
      <w:szCs w:val="22"/>
      <w:lang w:eastAsia="en-US"/>
    </w:rPr>
  </w:style>
  <w:style w:type="character" w:customStyle="1" w:styleId="8Char">
    <w:name w:val="标题 8 Char"/>
    <w:basedOn w:val="a1"/>
    <w:link w:val="8"/>
    <w:uiPriority w:val="99"/>
    <w:semiHidden/>
    <w:locked/>
    <w:rsid w:val="00F40564"/>
    <w:rPr>
      <w:rFonts w:eastAsia="微软雅黑" w:cs="Times New Roman"/>
      <w:caps/>
      <w:spacing w:val="10"/>
      <w:sz w:val="18"/>
      <w:szCs w:val="18"/>
      <w:lang w:eastAsia="en-US"/>
    </w:rPr>
  </w:style>
  <w:style w:type="character" w:customStyle="1" w:styleId="9Char">
    <w:name w:val="标题 9 Char"/>
    <w:basedOn w:val="a1"/>
    <w:link w:val="9"/>
    <w:uiPriority w:val="99"/>
    <w:semiHidden/>
    <w:locked/>
    <w:rsid w:val="00F40564"/>
    <w:rPr>
      <w:rFonts w:eastAsia="微软雅黑" w:cs="Times New Roman"/>
      <w:i/>
      <w:caps/>
      <w:spacing w:val="10"/>
      <w:sz w:val="18"/>
      <w:szCs w:val="18"/>
      <w:lang w:eastAsia="en-US"/>
    </w:rPr>
  </w:style>
  <w:style w:type="paragraph" w:styleId="a4">
    <w:name w:val="header"/>
    <w:basedOn w:val="a0"/>
    <w:link w:val="Char"/>
    <w:uiPriority w:val="99"/>
    <w:rsid w:val="000E1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locked/>
    <w:rsid w:val="00F73E06"/>
    <w:rPr>
      <w:rFonts w:eastAsia="微软雅黑" w:cs="Times New Roman"/>
      <w:kern w:val="0"/>
      <w:sz w:val="18"/>
      <w:szCs w:val="18"/>
      <w:lang w:eastAsia="en-US"/>
    </w:rPr>
  </w:style>
  <w:style w:type="paragraph" w:styleId="a5">
    <w:name w:val="footer"/>
    <w:basedOn w:val="a0"/>
    <w:link w:val="Char0"/>
    <w:uiPriority w:val="99"/>
    <w:rsid w:val="00E301CF"/>
    <w:pPr>
      <w:pBdr>
        <w:top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locked/>
    <w:rsid w:val="00F73E06"/>
    <w:rPr>
      <w:rFonts w:eastAsia="微软雅黑" w:cs="Times New Roman"/>
      <w:kern w:val="0"/>
      <w:sz w:val="18"/>
      <w:szCs w:val="18"/>
      <w:lang w:eastAsia="en-US"/>
    </w:rPr>
  </w:style>
  <w:style w:type="character" w:styleId="a6">
    <w:name w:val="Hyperlink"/>
    <w:aliases w:val="目录超链接"/>
    <w:basedOn w:val="a1"/>
    <w:uiPriority w:val="99"/>
    <w:rsid w:val="00A03E41"/>
    <w:rPr>
      <w:rFonts w:cs="Times New Roman"/>
      <w:color w:val="0000FF"/>
      <w:sz w:val="18"/>
      <w:u w:val="single"/>
    </w:rPr>
  </w:style>
  <w:style w:type="character" w:styleId="a7">
    <w:name w:val="page number"/>
    <w:basedOn w:val="a1"/>
    <w:uiPriority w:val="99"/>
    <w:rsid w:val="00882958"/>
    <w:rPr>
      <w:rFonts w:cs="Times New Roman"/>
    </w:rPr>
  </w:style>
  <w:style w:type="paragraph" w:styleId="11">
    <w:name w:val="toc 1"/>
    <w:basedOn w:val="a0"/>
    <w:next w:val="a0"/>
    <w:autoRedefine/>
    <w:uiPriority w:val="39"/>
    <w:rsid w:val="00CC65A2"/>
    <w:pPr>
      <w:spacing w:before="120" w:after="120"/>
    </w:pPr>
    <w:rPr>
      <w:b/>
      <w:bCs/>
      <w:caps/>
    </w:rPr>
  </w:style>
  <w:style w:type="paragraph" w:styleId="20">
    <w:name w:val="toc 2"/>
    <w:basedOn w:val="a0"/>
    <w:next w:val="a0"/>
    <w:autoRedefine/>
    <w:uiPriority w:val="39"/>
    <w:rsid w:val="00AD46BD"/>
    <w:pPr>
      <w:spacing w:before="0" w:after="0"/>
      <w:ind w:left="200"/>
    </w:pPr>
    <w:rPr>
      <w:smallCaps/>
    </w:rPr>
  </w:style>
  <w:style w:type="paragraph" w:styleId="30">
    <w:name w:val="toc 3"/>
    <w:basedOn w:val="a0"/>
    <w:next w:val="a0"/>
    <w:autoRedefine/>
    <w:uiPriority w:val="39"/>
    <w:rsid w:val="00287CB6"/>
    <w:pPr>
      <w:spacing w:before="0" w:after="0"/>
      <w:ind w:left="400"/>
    </w:pPr>
    <w:rPr>
      <w:i/>
      <w:iCs/>
    </w:rPr>
  </w:style>
  <w:style w:type="paragraph" w:styleId="40">
    <w:name w:val="toc 4"/>
    <w:basedOn w:val="a0"/>
    <w:next w:val="a0"/>
    <w:autoRedefine/>
    <w:uiPriority w:val="99"/>
    <w:rsid w:val="00A03E41"/>
    <w:pPr>
      <w:spacing w:before="0" w:after="0"/>
      <w:ind w:left="600"/>
    </w:pPr>
    <w:rPr>
      <w:sz w:val="18"/>
      <w:szCs w:val="18"/>
    </w:rPr>
  </w:style>
  <w:style w:type="paragraph" w:customStyle="1" w:styleId="a8">
    <w:name w:val="目录"/>
    <w:basedOn w:val="a0"/>
    <w:uiPriority w:val="99"/>
    <w:rsid w:val="00D672DB"/>
    <w:pPr>
      <w:jc w:val="center"/>
    </w:pPr>
    <w:rPr>
      <w:rFonts w:cs="宋体"/>
      <w:b/>
      <w:bCs/>
      <w:sz w:val="32"/>
    </w:rPr>
  </w:style>
  <w:style w:type="character" w:customStyle="1" w:styleId="a9">
    <w:name w:val="文档名"/>
    <w:basedOn w:val="a1"/>
    <w:uiPriority w:val="99"/>
    <w:rsid w:val="0036215F"/>
    <w:rPr>
      <w:rFonts w:cs="Times New Roman"/>
      <w:b/>
      <w:bCs/>
      <w:sz w:val="72"/>
    </w:rPr>
  </w:style>
  <w:style w:type="paragraph" w:customStyle="1" w:styleId="aa">
    <w:name w:val="副标名"/>
    <w:basedOn w:val="a0"/>
    <w:uiPriority w:val="99"/>
    <w:rsid w:val="002D6351"/>
    <w:pPr>
      <w:jc w:val="center"/>
    </w:pPr>
    <w:rPr>
      <w:rFonts w:cs="宋体"/>
      <w:sz w:val="32"/>
    </w:rPr>
  </w:style>
  <w:style w:type="paragraph" w:customStyle="1" w:styleId="ab">
    <w:name w:val="作者名"/>
    <w:basedOn w:val="a0"/>
    <w:uiPriority w:val="99"/>
    <w:rsid w:val="00DA6738"/>
    <w:pPr>
      <w:jc w:val="center"/>
    </w:pPr>
    <w:rPr>
      <w:rFonts w:cs="宋体"/>
      <w:b/>
      <w:bCs/>
      <w:sz w:val="32"/>
    </w:rPr>
  </w:style>
  <w:style w:type="paragraph" w:customStyle="1" w:styleId="ac">
    <w:name w:val="日期时间"/>
    <w:basedOn w:val="a0"/>
    <w:uiPriority w:val="99"/>
    <w:rsid w:val="00DA6738"/>
    <w:pPr>
      <w:jc w:val="center"/>
    </w:pPr>
    <w:rPr>
      <w:rFonts w:cs="宋体"/>
      <w:sz w:val="24"/>
    </w:rPr>
  </w:style>
  <w:style w:type="paragraph" w:styleId="ad">
    <w:name w:val="caption"/>
    <w:basedOn w:val="a0"/>
    <w:next w:val="a0"/>
    <w:uiPriority w:val="99"/>
    <w:qFormat/>
    <w:rsid w:val="00F40564"/>
    <w:rPr>
      <w:b/>
      <w:bCs/>
      <w:color w:val="365F91"/>
      <w:sz w:val="16"/>
      <w:szCs w:val="16"/>
    </w:rPr>
  </w:style>
  <w:style w:type="paragraph" w:styleId="ae">
    <w:name w:val="Title"/>
    <w:basedOn w:val="a0"/>
    <w:next w:val="a0"/>
    <w:link w:val="Char1"/>
    <w:uiPriority w:val="99"/>
    <w:qFormat/>
    <w:rsid w:val="00F4056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1">
    <w:name w:val="标题 Char"/>
    <w:basedOn w:val="a1"/>
    <w:link w:val="ae"/>
    <w:uiPriority w:val="99"/>
    <w:locked/>
    <w:rsid w:val="00F40564"/>
    <w:rPr>
      <w:rFonts w:cs="Times New Roman"/>
      <w:caps/>
      <w:color w:val="4F81BD"/>
      <w:spacing w:val="10"/>
      <w:kern w:val="28"/>
      <w:sz w:val="52"/>
      <w:szCs w:val="52"/>
    </w:rPr>
  </w:style>
  <w:style w:type="paragraph" w:styleId="af">
    <w:name w:val="Subtitle"/>
    <w:basedOn w:val="a0"/>
    <w:next w:val="a0"/>
    <w:link w:val="Char2"/>
    <w:uiPriority w:val="99"/>
    <w:qFormat/>
    <w:rsid w:val="00F40564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Char2">
    <w:name w:val="副标题 Char"/>
    <w:basedOn w:val="a1"/>
    <w:link w:val="af"/>
    <w:uiPriority w:val="99"/>
    <w:locked/>
    <w:rsid w:val="00F40564"/>
    <w:rPr>
      <w:rFonts w:cs="Times New Roman"/>
      <w:caps/>
      <w:color w:val="595959"/>
      <w:spacing w:val="10"/>
      <w:sz w:val="24"/>
      <w:szCs w:val="24"/>
    </w:rPr>
  </w:style>
  <w:style w:type="character" w:styleId="af0">
    <w:name w:val="Strong"/>
    <w:basedOn w:val="a1"/>
    <w:uiPriority w:val="99"/>
    <w:qFormat/>
    <w:rsid w:val="00F40564"/>
    <w:rPr>
      <w:rFonts w:cs="Times New Roman"/>
      <w:b/>
    </w:rPr>
  </w:style>
  <w:style w:type="character" w:styleId="af1">
    <w:name w:val="Emphasis"/>
    <w:basedOn w:val="a1"/>
    <w:uiPriority w:val="99"/>
    <w:qFormat/>
    <w:rsid w:val="00F40564"/>
    <w:rPr>
      <w:rFonts w:cs="Times New Roman"/>
      <w:caps/>
      <w:color w:val="243F60"/>
      <w:spacing w:val="5"/>
    </w:rPr>
  </w:style>
  <w:style w:type="paragraph" w:styleId="af2">
    <w:name w:val="No Spacing"/>
    <w:basedOn w:val="a0"/>
    <w:link w:val="Char3"/>
    <w:uiPriority w:val="99"/>
    <w:qFormat/>
    <w:rsid w:val="00F40564"/>
    <w:pPr>
      <w:spacing w:before="0" w:after="0" w:line="240" w:lineRule="auto"/>
    </w:pPr>
  </w:style>
  <w:style w:type="character" w:customStyle="1" w:styleId="Char3">
    <w:name w:val="无间隔 Char"/>
    <w:basedOn w:val="a1"/>
    <w:link w:val="af2"/>
    <w:uiPriority w:val="99"/>
    <w:locked/>
    <w:rsid w:val="00F40564"/>
    <w:rPr>
      <w:rFonts w:cs="Times New Roman"/>
      <w:sz w:val="20"/>
      <w:szCs w:val="20"/>
    </w:rPr>
  </w:style>
  <w:style w:type="paragraph" w:styleId="af3">
    <w:name w:val="List Paragraph"/>
    <w:basedOn w:val="a0"/>
    <w:uiPriority w:val="99"/>
    <w:qFormat/>
    <w:rsid w:val="00F40564"/>
    <w:pPr>
      <w:ind w:left="720"/>
      <w:contextualSpacing/>
    </w:pPr>
  </w:style>
  <w:style w:type="paragraph" w:styleId="af4">
    <w:name w:val="Quote"/>
    <w:basedOn w:val="a0"/>
    <w:next w:val="a0"/>
    <w:link w:val="Char4"/>
    <w:uiPriority w:val="99"/>
    <w:qFormat/>
    <w:rsid w:val="00F40564"/>
    <w:rPr>
      <w:i/>
      <w:iCs/>
    </w:rPr>
  </w:style>
  <w:style w:type="character" w:customStyle="1" w:styleId="Char4">
    <w:name w:val="引用 Char"/>
    <w:basedOn w:val="a1"/>
    <w:link w:val="af4"/>
    <w:uiPriority w:val="99"/>
    <w:locked/>
    <w:rsid w:val="00F40564"/>
    <w:rPr>
      <w:rFonts w:cs="Times New Roman"/>
      <w:i/>
      <w:iCs/>
      <w:sz w:val="20"/>
      <w:szCs w:val="20"/>
    </w:rPr>
  </w:style>
  <w:style w:type="paragraph" w:styleId="af5">
    <w:name w:val="Intense Quote"/>
    <w:basedOn w:val="a0"/>
    <w:next w:val="a0"/>
    <w:link w:val="Char5"/>
    <w:uiPriority w:val="99"/>
    <w:qFormat/>
    <w:rsid w:val="00F40564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har5">
    <w:name w:val="明显引用 Char"/>
    <w:basedOn w:val="a1"/>
    <w:link w:val="af5"/>
    <w:uiPriority w:val="99"/>
    <w:locked/>
    <w:rsid w:val="00F40564"/>
    <w:rPr>
      <w:rFonts w:cs="Times New Roman"/>
      <w:i/>
      <w:iCs/>
      <w:color w:val="4F81BD"/>
      <w:sz w:val="20"/>
      <w:szCs w:val="20"/>
    </w:rPr>
  </w:style>
  <w:style w:type="character" w:styleId="af6">
    <w:name w:val="Subtle Emphasis"/>
    <w:basedOn w:val="a1"/>
    <w:uiPriority w:val="99"/>
    <w:qFormat/>
    <w:rsid w:val="00F40564"/>
    <w:rPr>
      <w:rFonts w:cs="Times New Roman"/>
      <w:i/>
      <w:color w:val="243F60"/>
    </w:rPr>
  </w:style>
  <w:style w:type="character" w:styleId="af7">
    <w:name w:val="Intense Emphasis"/>
    <w:basedOn w:val="a1"/>
    <w:uiPriority w:val="99"/>
    <w:qFormat/>
    <w:rsid w:val="00F40564"/>
    <w:rPr>
      <w:rFonts w:cs="Times New Roman"/>
      <w:b/>
      <w:caps/>
      <w:color w:val="243F60"/>
      <w:spacing w:val="10"/>
    </w:rPr>
  </w:style>
  <w:style w:type="character" w:styleId="af8">
    <w:name w:val="Subtle Reference"/>
    <w:basedOn w:val="a1"/>
    <w:uiPriority w:val="99"/>
    <w:qFormat/>
    <w:rsid w:val="00F40564"/>
    <w:rPr>
      <w:rFonts w:cs="Times New Roman"/>
      <w:b/>
      <w:color w:val="4F81BD"/>
    </w:rPr>
  </w:style>
  <w:style w:type="character" w:styleId="af9">
    <w:name w:val="Intense Reference"/>
    <w:basedOn w:val="a1"/>
    <w:uiPriority w:val="99"/>
    <w:qFormat/>
    <w:rsid w:val="00F40564"/>
    <w:rPr>
      <w:rFonts w:cs="Times New Roman"/>
      <w:b/>
      <w:i/>
      <w:caps/>
      <w:color w:val="4F81BD"/>
    </w:rPr>
  </w:style>
  <w:style w:type="character" w:styleId="afa">
    <w:name w:val="Book Title"/>
    <w:basedOn w:val="a1"/>
    <w:uiPriority w:val="99"/>
    <w:qFormat/>
    <w:rsid w:val="00F40564"/>
    <w:rPr>
      <w:rFonts w:cs="Times New Roman"/>
      <w:b/>
      <w:i/>
      <w:spacing w:val="9"/>
    </w:rPr>
  </w:style>
  <w:style w:type="paragraph" w:styleId="TOC">
    <w:name w:val="TOC Heading"/>
    <w:basedOn w:val="1"/>
    <w:next w:val="a0"/>
    <w:uiPriority w:val="99"/>
    <w:rsid w:val="00F40564"/>
    <w:pPr>
      <w:outlineLvl w:val="9"/>
    </w:pPr>
  </w:style>
  <w:style w:type="table" w:styleId="afb">
    <w:name w:val="Table Grid"/>
    <w:basedOn w:val="a2"/>
    <w:uiPriority w:val="99"/>
    <w:rsid w:val="002635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0">
    <w:name w:val="toc 5"/>
    <w:basedOn w:val="a0"/>
    <w:next w:val="a0"/>
    <w:autoRedefine/>
    <w:uiPriority w:val="99"/>
    <w:rsid w:val="00AD46BD"/>
    <w:pPr>
      <w:spacing w:before="0" w:after="0"/>
      <w:ind w:left="800"/>
    </w:pPr>
    <w:rPr>
      <w:sz w:val="18"/>
      <w:szCs w:val="18"/>
    </w:rPr>
  </w:style>
  <w:style w:type="paragraph" w:styleId="60">
    <w:name w:val="toc 6"/>
    <w:basedOn w:val="a0"/>
    <w:next w:val="a0"/>
    <w:autoRedefine/>
    <w:uiPriority w:val="99"/>
    <w:rsid w:val="00AD46BD"/>
    <w:pPr>
      <w:spacing w:before="0" w:after="0"/>
      <w:ind w:left="1000"/>
    </w:pPr>
    <w:rPr>
      <w:sz w:val="18"/>
      <w:szCs w:val="18"/>
    </w:rPr>
  </w:style>
  <w:style w:type="paragraph" w:styleId="70">
    <w:name w:val="toc 7"/>
    <w:basedOn w:val="a0"/>
    <w:next w:val="a0"/>
    <w:autoRedefine/>
    <w:uiPriority w:val="99"/>
    <w:rsid w:val="00AD46BD"/>
    <w:pPr>
      <w:spacing w:before="0" w:after="0"/>
      <w:ind w:left="1200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99"/>
    <w:rsid w:val="00AD46BD"/>
    <w:pPr>
      <w:spacing w:before="0" w:after="0"/>
      <w:ind w:left="1400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99"/>
    <w:rsid w:val="00AD46BD"/>
    <w:pPr>
      <w:spacing w:before="0" w:after="0"/>
      <w:ind w:left="1600"/>
    </w:pPr>
    <w:rPr>
      <w:sz w:val="18"/>
      <w:szCs w:val="18"/>
    </w:rPr>
  </w:style>
  <w:style w:type="paragraph" w:styleId="afc">
    <w:name w:val="Balloon Text"/>
    <w:basedOn w:val="a0"/>
    <w:link w:val="Char6"/>
    <w:uiPriority w:val="99"/>
    <w:rsid w:val="00AD46BD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1"/>
    <w:link w:val="afc"/>
    <w:uiPriority w:val="99"/>
    <w:locked/>
    <w:rsid w:val="00AD46BD"/>
    <w:rPr>
      <w:rFonts w:cs="Times New Roman"/>
      <w:sz w:val="18"/>
      <w:szCs w:val="18"/>
    </w:rPr>
  </w:style>
  <w:style w:type="paragraph" w:styleId="afd">
    <w:name w:val="Document Map"/>
    <w:basedOn w:val="a0"/>
    <w:link w:val="Char7"/>
    <w:uiPriority w:val="99"/>
    <w:rsid w:val="00C87C1F"/>
    <w:rPr>
      <w:rFonts w:ascii="宋体"/>
      <w:sz w:val="18"/>
      <w:szCs w:val="18"/>
    </w:rPr>
  </w:style>
  <w:style w:type="character" w:customStyle="1" w:styleId="Char7">
    <w:name w:val="文档结构图 Char"/>
    <w:basedOn w:val="a1"/>
    <w:link w:val="afd"/>
    <w:uiPriority w:val="99"/>
    <w:locked/>
    <w:rsid w:val="00C87C1F"/>
    <w:rPr>
      <w:rFonts w:ascii="宋体" w:cs="Times New Roman"/>
      <w:sz w:val="18"/>
      <w:szCs w:val="18"/>
      <w:lang w:eastAsia="en-US"/>
    </w:rPr>
  </w:style>
  <w:style w:type="table" w:styleId="afe">
    <w:name w:val="Table Elegant"/>
    <w:basedOn w:val="a2"/>
    <w:uiPriority w:val="99"/>
    <w:rsid w:val="00FC63A5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Normal (Web)"/>
    <w:basedOn w:val="a0"/>
    <w:uiPriority w:val="99"/>
    <w:rsid w:val="002971B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a">
    <w:name w:val="编号"/>
    <w:aliases w:val="左侧:  0.74 厘米,悬挂缩进: 3.6 字符"/>
    <w:basedOn w:val="a0"/>
    <w:uiPriority w:val="99"/>
    <w:rsid w:val="00294049"/>
    <w:pPr>
      <w:numPr>
        <w:ilvl w:val="3"/>
        <w:numId w:val="19"/>
      </w:numPr>
    </w:pPr>
    <w:rPr>
      <w:lang w:eastAsia="zh-CN"/>
    </w:rPr>
  </w:style>
  <w:style w:type="numbering" w:customStyle="1" w:styleId="10">
    <w:name w:val="多级符号1"/>
    <w:rsid w:val="00CD4567"/>
    <w:pPr>
      <w:numPr>
        <w:numId w:val="1"/>
      </w:numPr>
    </w:pPr>
  </w:style>
  <w:style w:type="table" w:customStyle="1" w:styleId="-11">
    <w:name w:val="浅色网格 - 强调文字颜色 11"/>
    <w:basedOn w:val="a2"/>
    <w:uiPriority w:val="62"/>
    <w:rsid w:val="00E576E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URL">
    <w:name w:val="URL"/>
    <w:basedOn w:val="a0"/>
    <w:next w:val="a0"/>
    <w:qFormat/>
    <w:rsid w:val="00DE4129"/>
    <w:rPr>
      <w:rFonts w:eastAsia="Arial Unicode MS"/>
      <w:b/>
      <w:color w:val="1F497D" w:themeColor="text2"/>
      <w:sz w:val="24"/>
    </w:rPr>
  </w:style>
  <w:style w:type="table" w:customStyle="1" w:styleId="-12">
    <w:name w:val="浅色网格 - 强调文字颜色 12"/>
    <w:basedOn w:val="a2"/>
    <w:uiPriority w:val="62"/>
    <w:rsid w:val="00CE0C6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">
    <w:name w:val="HTML Preformatted"/>
    <w:basedOn w:val="a0"/>
    <w:link w:val="HTMLChar"/>
    <w:uiPriority w:val="99"/>
    <w:unhideWhenUsed/>
    <w:locked/>
    <w:rsid w:val="00BB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BB3673"/>
    <w:rPr>
      <w:rFonts w:ascii="宋体" w:hAnsi="宋体" w:cs="宋体"/>
      <w:sz w:val="24"/>
      <w:szCs w:val="24"/>
    </w:rPr>
  </w:style>
  <w:style w:type="paragraph" w:customStyle="1" w:styleId="Code">
    <w:name w:val="Code"/>
    <w:basedOn w:val="a0"/>
    <w:link w:val="CodeChar"/>
    <w:qFormat/>
    <w:rsid w:val="00D94F69"/>
    <w:pPr>
      <w:spacing w:before="0" w:after="0" w:line="240" w:lineRule="auto"/>
    </w:pPr>
    <w:rPr>
      <w:rFonts w:eastAsia="Lucida Console"/>
      <w:color w:val="595959" w:themeColor="text1" w:themeTint="A6"/>
      <w:sz w:val="22"/>
      <w:lang w:eastAsia="zh-CN"/>
    </w:rPr>
  </w:style>
  <w:style w:type="character" w:customStyle="1" w:styleId="CodeChar">
    <w:name w:val="Code Char"/>
    <w:basedOn w:val="a1"/>
    <w:link w:val="Code"/>
    <w:rsid w:val="00D94F69"/>
    <w:rPr>
      <w:rFonts w:eastAsia="Lucida Console"/>
      <w:color w:val="595959" w:themeColor="text1" w:themeTint="A6"/>
      <w:sz w:val="22"/>
    </w:rPr>
  </w:style>
  <w:style w:type="paragraph" w:styleId="aff0">
    <w:name w:val="footnote text"/>
    <w:basedOn w:val="a0"/>
    <w:link w:val="Char8"/>
    <w:uiPriority w:val="99"/>
    <w:semiHidden/>
    <w:unhideWhenUsed/>
    <w:locked/>
    <w:rsid w:val="009651BC"/>
    <w:pPr>
      <w:snapToGrid w:val="0"/>
    </w:pPr>
    <w:rPr>
      <w:sz w:val="18"/>
      <w:szCs w:val="18"/>
    </w:rPr>
  </w:style>
  <w:style w:type="character" w:customStyle="1" w:styleId="Char8">
    <w:name w:val="脚注文本 Char"/>
    <w:basedOn w:val="a1"/>
    <w:link w:val="aff0"/>
    <w:uiPriority w:val="99"/>
    <w:semiHidden/>
    <w:rsid w:val="009651BC"/>
    <w:rPr>
      <w:rFonts w:eastAsia="微软雅黑"/>
      <w:sz w:val="18"/>
      <w:szCs w:val="18"/>
      <w:lang w:eastAsia="en-US"/>
    </w:rPr>
  </w:style>
  <w:style w:type="character" w:styleId="aff1">
    <w:name w:val="footnote reference"/>
    <w:basedOn w:val="a1"/>
    <w:uiPriority w:val="99"/>
    <w:semiHidden/>
    <w:unhideWhenUsed/>
    <w:locked/>
    <w:rsid w:val="009651BC"/>
    <w:rPr>
      <w:vertAlign w:val="superscript"/>
    </w:rPr>
  </w:style>
  <w:style w:type="paragraph" w:styleId="aff2">
    <w:name w:val="endnote text"/>
    <w:basedOn w:val="a0"/>
    <w:link w:val="Char9"/>
    <w:uiPriority w:val="99"/>
    <w:semiHidden/>
    <w:unhideWhenUsed/>
    <w:locked/>
    <w:rsid w:val="009651BC"/>
    <w:pPr>
      <w:snapToGrid w:val="0"/>
    </w:pPr>
  </w:style>
  <w:style w:type="character" w:customStyle="1" w:styleId="Char9">
    <w:name w:val="尾注文本 Char"/>
    <w:basedOn w:val="a1"/>
    <w:link w:val="aff2"/>
    <w:uiPriority w:val="99"/>
    <w:semiHidden/>
    <w:rsid w:val="009651BC"/>
    <w:rPr>
      <w:rFonts w:eastAsia="微软雅黑"/>
      <w:lang w:eastAsia="en-US"/>
    </w:rPr>
  </w:style>
  <w:style w:type="character" w:styleId="aff3">
    <w:name w:val="endnote reference"/>
    <w:basedOn w:val="a1"/>
    <w:uiPriority w:val="99"/>
    <w:semiHidden/>
    <w:unhideWhenUsed/>
    <w:locked/>
    <w:rsid w:val="009651BC"/>
    <w:rPr>
      <w:vertAlign w:val="superscript"/>
    </w:rPr>
  </w:style>
  <w:style w:type="paragraph" w:customStyle="1" w:styleId="aff4">
    <w:name w:val="版本标记"/>
    <w:basedOn w:val="a0"/>
    <w:next w:val="a0"/>
    <w:link w:val="Chara"/>
    <w:qFormat/>
    <w:rsid w:val="0069006C"/>
    <w:rPr>
      <w:rFonts w:asciiTheme="majorHAnsi" w:hAnsiTheme="majorHAnsi" w:cstheme="majorBidi"/>
      <w:bCs/>
      <w:i/>
      <w:color w:val="FF0000"/>
      <w:sz w:val="16"/>
    </w:rPr>
  </w:style>
  <w:style w:type="character" w:customStyle="1" w:styleId="Chara">
    <w:name w:val="版本标记 Char"/>
    <w:basedOn w:val="a1"/>
    <w:link w:val="aff4"/>
    <w:rsid w:val="0069006C"/>
    <w:rPr>
      <w:rFonts w:asciiTheme="majorHAnsi" w:eastAsia="微软雅黑" w:hAnsiTheme="majorHAnsi" w:cstheme="majorBidi"/>
      <w:bCs/>
      <w:i/>
      <w:color w:val="FF0000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Char">
    <w:name w:val="10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agiles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v\&#30740;&#21457;&#25991;&#26723;\ASC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v151</b:Tag>
    <b:SourceType>Book</b:SourceType>
    <b:Guid>{8D038EE0-1CC9-41BF-9BF2-9F316AED9C37}</b:Guid>
    <b:RefOrder>1</b:RefOrder>
  </b:Source>
</b:Sources>
</file>

<file path=customXml/itemProps1.xml><?xml version="1.0" encoding="utf-8"?>
<ds:datastoreItem xmlns:ds="http://schemas.openxmlformats.org/officeDocument/2006/customXml" ds:itemID="{F21CD6C4-2710-4E16-8AD4-A4260B85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ASC模板.dotx</Template>
  <TotalTime>4140</TotalTime>
  <Pages>17</Pages>
  <Words>563</Words>
  <Characters>3214</Characters>
  <Application>Microsoft Office Word</Application>
  <DocSecurity>0</DocSecurity>
  <Lines>26</Lines>
  <Paragraphs>7</Paragraphs>
  <ScaleCrop>false</ScaleCrop>
  <Company>ASC</Company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文档名文档名</dc:title>
  <dc:subject/>
  <dc:creator>ASC</dc:creator>
  <cp:keywords/>
  <dc:description/>
  <cp:lastModifiedBy>微软中国</cp:lastModifiedBy>
  <cp:revision>1890</cp:revision>
  <dcterms:created xsi:type="dcterms:W3CDTF">2016-01-15T07:07:00Z</dcterms:created>
  <dcterms:modified xsi:type="dcterms:W3CDTF">2017-08-12T10:07:00Z</dcterms:modified>
</cp:coreProperties>
</file>